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jc w:val="center"/>
        <w:rPr>
          <w:b/>
          <w:sz w:val="32"/>
          <w:szCs w:val="32"/>
        </w:rPr>
      </w:pPr>
      <w:r w:rsidRPr="000B34B1">
        <w:rPr>
          <w:b/>
          <w:sz w:val="32"/>
          <w:szCs w:val="32"/>
        </w:rPr>
        <w:t>ĐẠI HỌC QUỐC GIA TP HỒ CHÍ MINH</w:t>
      </w:r>
    </w:p>
    <w:p w:rsidR="0042418C" w:rsidRPr="000B34B1" w:rsidRDefault="0042418C" w:rsidP="00132AD9">
      <w:pPr>
        <w:spacing w:after="0"/>
        <w:jc w:val="center"/>
        <w:rPr>
          <w:b/>
          <w:sz w:val="32"/>
          <w:szCs w:val="32"/>
        </w:rPr>
      </w:pPr>
      <w:r w:rsidRPr="000B34B1">
        <w:rPr>
          <w:b/>
          <w:sz w:val="32"/>
          <w:szCs w:val="32"/>
        </w:rPr>
        <w:t>TRƯỜNG ĐẠI HỌC BÁCH KHOA</w:t>
      </w:r>
    </w:p>
    <w:p w:rsidR="0042418C" w:rsidRPr="000B34B1" w:rsidRDefault="0042418C" w:rsidP="00132AD9">
      <w:pPr>
        <w:spacing w:after="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rPr>
          <w:sz w:val="26"/>
        </w:rPr>
      </w:pPr>
    </w:p>
    <w:p w:rsidR="00347E77" w:rsidRPr="00AA5358" w:rsidRDefault="00347E77" w:rsidP="00132AD9">
      <w:pPr>
        <w:spacing w:after="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0E2A6F" w:rsidP="00132AD9">
          <w:pPr>
            <w:spacing w:line="360" w:lineRule="auto"/>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461B0B" w:rsidP="00132AD9">
      <w:pPr>
        <w:pBdr>
          <w:top w:val="single" w:sz="12" w:space="12" w:color="auto"/>
          <w:bottom w:val="single" w:sz="12" w:space="12" w:color="auto"/>
        </w:pBdr>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0E2A6F">
            <w:rPr>
              <w:sz w:val="42"/>
            </w:rPr>
            <w:t>Phân giải đồng tham chiếu cho bệnh án điện tử</w:t>
          </w:r>
        </w:sdtContent>
      </w:sdt>
    </w:p>
    <w:p w:rsidR="006C2252" w:rsidRDefault="006C2252" w:rsidP="00132AD9">
      <w:pPr>
        <w:spacing w:after="0"/>
        <w:rPr>
          <w:sz w:val="26"/>
        </w:rPr>
      </w:pPr>
    </w:p>
    <w:p w:rsidR="00FF4006" w:rsidRDefault="00FF4006" w:rsidP="00132AD9">
      <w:pPr>
        <w:spacing w:after="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rPr>
                <w:b/>
              </w:rPr>
            </w:pPr>
            <w:r w:rsidRPr="003B0F53">
              <w:rPr>
                <w:b/>
              </w:rPr>
              <w:t>Giáo viên hướng dẫn:</w:t>
            </w:r>
          </w:p>
        </w:tc>
        <w:tc>
          <w:tcPr>
            <w:tcW w:w="3960" w:type="dxa"/>
          </w:tcPr>
          <w:p w:rsidR="003B1F75" w:rsidRPr="003B0F53" w:rsidRDefault="003B1F75" w:rsidP="00132AD9">
            <w:pPr>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r w:rsidRPr="003B0F53">
              <w:t>Cao Hoàng Trụ</w:t>
            </w:r>
          </w:p>
        </w:tc>
        <w:tc>
          <w:tcPr>
            <w:tcW w:w="3960" w:type="dxa"/>
          </w:tcPr>
          <w:p w:rsidR="003B1F75" w:rsidRDefault="003B1F75" w:rsidP="00132AD9">
            <w:r w:rsidRPr="003B0F53">
              <w:t>Nguyễn Duy Hưng – 51101475</w:t>
            </w:r>
          </w:p>
          <w:p w:rsidR="006B730B" w:rsidRDefault="006B730B" w:rsidP="00132AD9">
            <w:r>
              <w:t>Vương Anh Tuấn – 51104040</w:t>
            </w:r>
          </w:p>
          <w:p w:rsidR="000300C7" w:rsidRPr="003B0F53" w:rsidRDefault="000300C7" w:rsidP="00132AD9"/>
        </w:tc>
      </w:tr>
      <w:tr w:rsidR="003B1F75" w:rsidRPr="00AA5358" w:rsidTr="000300C7">
        <w:tc>
          <w:tcPr>
            <w:tcW w:w="9265" w:type="dxa"/>
            <w:gridSpan w:val="2"/>
          </w:tcPr>
          <w:p w:rsidR="003B1F75" w:rsidRPr="00B047F5" w:rsidRDefault="003B1F75" w:rsidP="00132AD9">
            <w:pPr>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A00B94">
              <w:rPr>
                <w:noProof/>
                <w:sz w:val="28"/>
                <w:szCs w:val="28"/>
              </w:rPr>
              <w:t>06-Jun-15</w:t>
            </w:r>
            <w:r w:rsidRPr="00B047F5">
              <w:rPr>
                <w:sz w:val="28"/>
                <w:szCs w:val="28"/>
              </w:rPr>
              <w:fldChar w:fldCharType="end"/>
            </w:r>
          </w:p>
        </w:tc>
      </w:tr>
    </w:tbl>
    <w:p w:rsidR="003B1F75" w:rsidRDefault="003B1F75" w:rsidP="008B45C9">
      <w:pPr>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eastAsiaTheme="minorHAnsi" w:cstheme="minorBidi"/>
          <w:b w:val="0"/>
          <w:sz w:val="22"/>
          <w:szCs w:val="22"/>
        </w:rPr>
        <w:id w:val="-1542429256"/>
        <w:docPartObj>
          <w:docPartGallery w:val="Table of Contents"/>
          <w:docPartUnique/>
        </w:docPartObj>
      </w:sdtPr>
      <w:sdtEndPr>
        <w:rPr>
          <w:bCs/>
          <w:noProof/>
        </w:rPr>
      </w:sdtEndPr>
      <w:sdtContent>
        <w:p w:rsidR="006709F8" w:rsidRPr="0078193E" w:rsidRDefault="006709F8" w:rsidP="00115230">
          <w:pPr>
            <w:pStyle w:val="TOCHeading"/>
          </w:pPr>
          <w:r w:rsidRPr="00115230">
            <w:t>Mục</w:t>
          </w:r>
          <w:r w:rsidRPr="0078193E">
            <w:t xml:space="preserve"> lục</w:t>
          </w:r>
        </w:p>
        <w:p w:rsidR="000F6520" w:rsidRDefault="007025B8">
          <w:pPr>
            <w:pStyle w:val="TOC1"/>
            <w:tabs>
              <w:tab w:val="right" w:leader="dot" w:pos="9163"/>
            </w:tabs>
            <w:rPr>
              <w:rFonts w:asciiTheme="minorHAnsi" w:eastAsiaTheme="minorEastAsia" w:hAnsiTheme="minorHAnsi"/>
              <w:b w:val="0"/>
              <w:noProof/>
            </w:rPr>
          </w:pPr>
          <w:r>
            <w:rPr>
              <w:caps/>
            </w:rPr>
            <w:fldChar w:fldCharType="begin"/>
          </w:r>
          <w:r>
            <w:rPr>
              <w:caps/>
            </w:rPr>
            <w:instrText xml:space="preserve"> TOC \o "1-2" \h \z \u </w:instrText>
          </w:r>
          <w:r>
            <w:rPr>
              <w:caps/>
            </w:rPr>
            <w:fldChar w:fldCharType="separate"/>
          </w:r>
          <w:hyperlink w:anchor="_Toc421372014" w:history="1">
            <w:r w:rsidR="000F6520" w:rsidRPr="00276324">
              <w:rPr>
                <w:rStyle w:val="Hyperlink"/>
                <w:noProof/>
              </w:rPr>
              <w:t>1</w:t>
            </w:r>
            <w:r w:rsidR="000F6520">
              <w:rPr>
                <w:rFonts w:asciiTheme="minorHAnsi" w:eastAsiaTheme="minorEastAsia" w:hAnsiTheme="minorHAnsi"/>
                <w:b w:val="0"/>
                <w:noProof/>
              </w:rPr>
              <w:tab/>
            </w:r>
            <w:r w:rsidR="000F6520" w:rsidRPr="00276324">
              <w:rPr>
                <w:rStyle w:val="Hyperlink"/>
                <w:noProof/>
              </w:rPr>
              <w:t>Giới thiệu vấn đề</w:t>
            </w:r>
            <w:r w:rsidR="000F6520">
              <w:rPr>
                <w:noProof/>
                <w:webHidden/>
              </w:rPr>
              <w:tab/>
            </w:r>
            <w:r w:rsidR="000F6520">
              <w:rPr>
                <w:noProof/>
                <w:webHidden/>
              </w:rPr>
              <w:fldChar w:fldCharType="begin"/>
            </w:r>
            <w:r w:rsidR="000F6520">
              <w:rPr>
                <w:noProof/>
                <w:webHidden/>
              </w:rPr>
              <w:instrText xml:space="preserve"> PAGEREF _Toc421372014 \h </w:instrText>
            </w:r>
            <w:r w:rsidR="000F6520">
              <w:rPr>
                <w:noProof/>
                <w:webHidden/>
              </w:rPr>
            </w:r>
            <w:r w:rsidR="000F6520">
              <w:rPr>
                <w:noProof/>
                <w:webHidden/>
              </w:rPr>
              <w:fldChar w:fldCharType="separate"/>
            </w:r>
            <w:r w:rsidR="000F6520">
              <w:rPr>
                <w:noProof/>
                <w:webHidden/>
              </w:rPr>
              <w:t>5</w:t>
            </w:r>
            <w:r w:rsidR="000F6520">
              <w:rPr>
                <w:noProof/>
                <w:webHidden/>
              </w:rPr>
              <w:fldChar w:fldCharType="end"/>
            </w:r>
          </w:hyperlink>
        </w:p>
        <w:p w:rsidR="000F6520" w:rsidRDefault="00461B0B">
          <w:pPr>
            <w:pStyle w:val="TOC1"/>
            <w:tabs>
              <w:tab w:val="right" w:leader="dot" w:pos="9163"/>
            </w:tabs>
            <w:rPr>
              <w:rFonts w:asciiTheme="minorHAnsi" w:eastAsiaTheme="minorEastAsia" w:hAnsiTheme="minorHAnsi"/>
              <w:b w:val="0"/>
              <w:noProof/>
            </w:rPr>
          </w:pPr>
          <w:hyperlink w:anchor="_Toc421372015" w:history="1">
            <w:r w:rsidR="000F6520" w:rsidRPr="00276324">
              <w:rPr>
                <w:rStyle w:val="Hyperlink"/>
                <w:noProof/>
              </w:rPr>
              <w:t>2</w:t>
            </w:r>
            <w:r w:rsidR="000F6520">
              <w:rPr>
                <w:rFonts w:asciiTheme="minorHAnsi" w:eastAsiaTheme="minorEastAsia" w:hAnsiTheme="minorHAnsi"/>
                <w:b w:val="0"/>
                <w:noProof/>
              </w:rPr>
              <w:tab/>
            </w:r>
            <w:r w:rsidR="000F6520" w:rsidRPr="00276324">
              <w:rPr>
                <w:rStyle w:val="Hyperlink"/>
                <w:noProof/>
              </w:rPr>
              <w:t>Các công trình liên quan</w:t>
            </w:r>
            <w:r w:rsidR="000F6520">
              <w:rPr>
                <w:noProof/>
                <w:webHidden/>
              </w:rPr>
              <w:tab/>
            </w:r>
            <w:r w:rsidR="000F6520">
              <w:rPr>
                <w:noProof/>
                <w:webHidden/>
              </w:rPr>
              <w:fldChar w:fldCharType="begin"/>
            </w:r>
            <w:r w:rsidR="000F6520">
              <w:rPr>
                <w:noProof/>
                <w:webHidden/>
              </w:rPr>
              <w:instrText xml:space="preserve"> PAGEREF _Toc421372015 \h </w:instrText>
            </w:r>
            <w:r w:rsidR="000F6520">
              <w:rPr>
                <w:noProof/>
                <w:webHidden/>
              </w:rPr>
            </w:r>
            <w:r w:rsidR="000F6520">
              <w:rPr>
                <w:noProof/>
                <w:webHidden/>
              </w:rPr>
              <w:fldChar w:fldCharType="separate"/>
            </w:r>
            <w:r w:rsidR="000F6520">
              <w:rPr>
                <w:noProof/>
                <w:webHidden/>
              </w:rPr>
              <w:t>6</w:t>
            </w:r>
            <w:r w:rsidR="000F6520">
              <w:rPr>
                <w:noProof/>
                <w:webHidden/>
              </w:rPr>
              <w:fldChar w:fldCharType="end"/>
            </w:r>
          </w:hyperlink>
        </w:p>
        <w:p w:rsidR="000F6520" w:rsidRDefault="00461B0B">
          <w:pPr>
            <w:pStyle w:val="TOC2"/>
            <w:tabs>
              <w:tab w:val="left" w:pos="964"/>
              <w:tab w:val="right" w:leader="dot" w:pos="9163"/>
            </w:tabs>
            <w:rPr>
              <w:rFonts w:asciiTheme="minorHAnsi" w:eastAsiaTheme="minorEastAsia" w:hAnsiTheme="minorHAnsi"/>
              <w:noProof/>
            </w:rPr>
          </w:pPr>
          <w:hyperlink w:anchor="_Toc421372016" w:history="1">
            <w:r w:rsidR="000F6520" w:rsidRPr="00276324">
              <w:rPr>
                <w:rStyle w:val="Hyperlink"/>
                <w:noProof/>
              </w:rPr>
              <w:t>2.1</w:t>
            </w:r>
            <w:r w:rsidR="000F6520">
              <w:rPr>
                <w:rFonts w:asciiTheme="minorHAnsi" w:eastAsiaTheme="minorEastAsia" w:hAnsiTheme="minorHAnsi"/>
                <w:noProof/>
              </w:rPr>
              <w:tab/>
            </w:r>
            <w:r w:rsidR="000F6520" w:rsidRPr="00276324">
              <w:rPr>
                <w:rStyle w:val="Hyperlink"/>
                <w:noProof/>
              </w:rPr>
              <w:t>Bệnh án điện tử</w:t>
            </w:r>
            <w:r w:rsidR="000F6520">
              <w:rPr>
                <w:noProof/>
                <w:webHidden/>
              </w:rPr>
              <w:tab/>
            </w:r>
            <w:r w:rsidR="000F6520">
              <w:rPr>
                <w:noProof/>
                <w:webHidden/>
              </w:rPr>
              <w:fldChar w:fldCharType="begin"/>
            </w:r>
            <w:r w:rsidR="000F6520">
              <w:rPr>
                <w:noProof/>
                <w:webHidden/>
              </w:rPr>
              <w:instrText xml:space="preserve"> PAGEREF _Toc421372016 \h </w:instrText>
            </w:r>
            <w:r w:rsidR="000F6520">
              <w:rPr>
                <w:noProof/>
                <w:webHidden/>
              </w:rPr>
            </w:r>
            <w:r w:rsidR="000F6520">
              <w:rPr>
                <w:noProof/>
                <w:webHidden/>
              </w:rPr>
              <w:fldChar w:fldCharType="separate"/>
            </w:r>
            <w:r w:rsidR="000F6520">
              <w:rPr>
                <w:noProof/>
                <w:webHidden/>
              </w:rPr>
              <w:t>6</w:t>
            </w:r>
            <w:r w:rsidR="000F6520">
              <w:rPr>
                <w:noProof/>
                <w:webHidden/>
              </w:rPr>
              <w:fldChar w:fldCharType="end"/>
            </w:r>
          </w:hyperlink>
        </w:p>
        <w:p w:rsidR="000F6520" w:rsidRDefault="00461B0B">
          <w:pPr>
            <w:pStyle w:val="TOC2"/>
            <w:tabs>
              <w:tab w:val="left" w:pos="964"/>
              <w:tab w:val="right" w:leader="dot" w:pos="9163"/>
            </w:tabs>
            <w:rPr>
              <w:rFonts w:asciiTheme="minorHAnsi" w:eastAsiaTheme="minorEastAsia" w:hAnsiTheme="minorHAnsi"/>
              <w:noProof/>
            </w:rPr>
          </w:pPr>
          <w:hyperlink w:anchor="_Toc421372017" w:history="1">
            <w:r w:rsidR="000F6520" w:rsidRPr="00276324">
              <w:rPr>
                <w:rStyle w:val="Hyperlink"/>
                <w:noProof/>
              </w:rPr>
              <w:t>2.2</w:t>
            </w:r>
            <w:r w:rsidR="000F6520">
              <w:rPr>
                <w:rFonts w:asciiTheme="minorHAnsi" w:eastAsiaTheme="minorEastAsia" w:hAnsiTheme="minorHAnsi"/>
                <w:noProof/>
              </w:rPr>
              <w:tab/>
            </w:r>
            <w:r w:rsidR="000F6520" w:rsidRPr="00276324">
              <w:rPr>
                <w:rStyle w:val="Hyperlink"/>
                <w:noProof/>
              </w:rPr>
              <w:t>Các hướng nghiên cứu trong bệnh án điện tử</w:t>
            </w:r>
            <w:r w:rsidR="000F6520">
              <w:rPr>
                <w:noProof/>
                <w:webHidden/>
              </w:rPr>
              <w:tab/>
            </w:r>
            <w:r w:rsidR="000F6520">
              <w:rPr>
                <w:noProof/>
                <w:webHidden/>
              </w:rPr>
              <w:fldChar w:fldCharType="begin"/>
            </w:r>
            <w:r w:rsidR="000F6520">
              <w:rPr>
                <w:noProof/>
                <w:webHidden/>
              </w:rPr>
              <w:instrText xml:space="preserve"> PAGEREF _Toc421372017 \h </w:instrText>
            </w:r>
            <w:r w:rsidR="000F6520">
              <w:rPr>
                <w:noProof/>
                <w:webHidden/>
              </w:rPr>
            </w:r>
            <w:r w:rsidR="000F6520">
              <w:rPr>
                <w:noProof/>
                <w:webHidden/>
              </w:rPr>
              <w:fldChar w:fldCharType="separate"/>
            </w:r>
            <w:r w:rsidR="000F6520">
              <w:rPr>
                <w:noProof/>
                <w:webHidden/>
              </w:rPr>
              <w:t>6</w:t>
            </w:r>
            <w:r w:rsidR="000F6520">
              <w:rPr>
                <w:noProof/>
                <w:webHidden/>
              </w:rPr>
              <w:fldChar w:fldCharType="end"/>
            </w:r>
          </w:hyperlink>
        </w:p>
        <w:p w:rsidR="000F6520" w:rsidRDefault="00461B0B">
          <w:pPr>
            <w:pStyle w:val="TOC2"/>
            <w:tabs>
              <w:tab w:val="left" w:pos="964"/>
              <w:tab w:val="right" w:leader="dot" w:pos="9163"/>
            </w:tabs>
            <w:rPr>
              <w:rFonts w:asciiTheme="minorHAnsi" w:eastAsiaTheme="minorEastAsia" w:hAnsiTheme="minorHAnsi"/>
              <w:noProof/>
            </w:rPr>
          </w:pPr>
          <w:hyperlink w:anchor="_Toc421372018" w:history="1">
            <w:r w:rsidR="000F6520" w:rsidRPr="00276324">
              <w:rPr>
                <w:rStyle w:val="Hyperlink"/>
                <w:noProof/>
              </w:rPr>
              <w:t>2.3</w:t>
            </w:r>
            <w:r w:rsidR="000F6520">
              <w:rPr>
                <w:rFonts w:asciiTheme="minorHAnsi" w:eastAsiaTheme="minorEastAsia" w:hAnsiTheme="minorHAnsi"/>
                <w:noProof/>
              </w:rPr>
              <w:tab/>
            </w:r>
            <w:r w:rsidR="000F6520" w:rsidRPr="00276324">
              <w:rPr>
                <w:rStyle w:val="Hyperlink"/>
                <w:noProof/>
              </w:rPr>
              <w:t>Thách thức i2b2 năm 2010 và 2011</w:t>
            </w:r>
            <w:r w:rsidR="000F6520">
              <w:rPr>
                <w:noProof/>
                <w:webHidden/>
              </w:rPr>
              <w:tab/>
            </w:r>
            <w:r w:rsidR="000F6520">
              <w:rPr>
                <w:noProof/>
                <w:webHidden/>
              </w:rPr>
              <w:fldChar w:fldCharType="begin"/>
            </w:r>
            <w:r w:rsidR="000F6520">
              <w:rPr>
                <w:noProof/>
                <w:webHidden/>
              </w:rPr>
              <w:instrText xml:space="preserve"> PAGEREF _Toc421372018 \h </w:instrText>
            </w:r>
            <w:r w:rsidR="000F6520">
              <w:rPr>
                <w:noProof/>
                <w:webHidden/>
              </w:rPr>
            </w:r>
            <w:r w:rsidR="000F6520">
              <w:rPr>
                <w:noProof/>
                <w:webHidden/>
              </w:rPr>
              <w:fldChar w:fldCharType="separate"/>
            </w:r>
            <w:r w:rsidR="000F6520">
              <w:rPr>
                <w:noProof/>
                <w:webHidden/>
              </w:rPr>
              <w:t>8</w:t>
            </w:r>
            <w:r w:rsidR="000F6520">
              <w:rPr>
                <w:noProof/>
                <w:webHidden/>
              </w:rPr>
              <w:fldChar w:fldCharType="end"/>
            </w:r>
          </w:hyperlink>
        </w:p>
        <w:p w:rsidR="000F6520" w:rsidRDefault="00461B0B">
          <w:pPr>
            <w:pStyle w:val="TOC2"/>
            <w:tabs>
              <w:tab w:val="left" w:pos="964"/>
              <w:tab w:val="right" w:leader="dot" w:pos="9163"/>
            </w:tabs>
            <w:rPr>
              <w:rFonts w:asciiTheme="minorHAnsi" w:eastAsiaTheme="minorEastAsia" w:hAnsiTheme="minorHAnsi"/>
              <w:noProof/>
            </w:rPr>
          </w:pPr>
          <w:hyperlink w:anchor="_Toc421372019" w:history="1">
            <w:r w:rsidR="000F6520" w:rsidRPr="00276324">
              <w:rPr>
                <w:rStyle w:val="Hyperlink"/>
                <w:noProof/>
              </w:rPr>
              <w:t>2.4</w:t>
            </w:r>
            <w:r w:rsidR="000F6520">
              <w:rPr>
                <w:rFonts w:asciiTheme="minorHAnsi" w:eastAsiaTheme="minorEastAsia" w:hAnsiTheme="minorHAnsi"/>
                <w:noProof/>
              </w:rPr>
              <w:tab/>
            </w:r>
            <w:r w:rsidR="000F6520" w:rsidRPr="00276324">
              <w:rPr>
                <w:rStyle w:val="Hyperlink"/>
                <w:noProof/>
              </w:rPr>
              <w:t>Nhận dạng thực thể có tên</w:t>
            </w:r>
            <w:r w:rsidR="000F6520">
              <w:rPr>
                <w:noProof/>
                <w:webHidden/>
              </w:rPr>
              <w:tab/>
            </w:r>
            <w:r w:rsidR="000F6520">
              <w:rPr>
                <w:noProof/>
                <w:webHidden/>
              </w:rPr>
              <w:fldChar w:fldCharType="begin"/>
            </w:r>
            <w:r w:rsidR="000F6520">
              <w:rPr>
                <w:noProof/>
                <w:webHidden/>
              </w:rPr>
              <w:instrText xml:space="preserve"> PAGEREF _Toc421372019 \h </w:instrText>
            </w:r>
            <w:r w:rsidR="000F6520">
              <w:rPr>
                <w:noProof/>
                <w:webHidden/>
              </w:rPr>
            </w:r>
            <w:r w:rsidR="000F6520">
              <w:rPr>
                <w:noProof/>
                <w:webHidden/>
              </w:rPr>
              <w:fldChar w:fldCharType="separate"/>
            </w:r>
            <w:r w:rsidR="000F6520">
              <w:rPr>
                <w:noProof/>
                <w:webHidden/>
              </w:rPr>
              <w:t>9</w:t>
            </w:r>
            <w:r w:rsidR="000F6520">
              <w:rPr>
                <w:noProof/>
                <w:webHidden/>
              </w:rPr>
              <w:fldChar w:fldCharType="end"/>
            </w:r>
          </w:hyperlink>
        </w:p>
        <w:p w:rsidR="000F6520" w:rsidRDefault="00461B0B">
          <w:pPr>
            <w:pStyle w:val="TOC2"/>
            <w:tabs>
              <w:tab w:val="left" w:pos="964"/>
              <w:tab w:val="right" w:leader="dot" w:pos="9163"/>
            </w:tabs>
            <w:rPr>
              <w:rFonts w:asciiTheme="minorHAnsi" w:eastAsiaTheme="minorEastAsia" w:hAnsiTheme="minorHAnsi"/>
              <w:noProof/>
            </w:rPr>
          </w:pPr>
          <w:hyperlink w:anchor="_Toc421372020" w:history="1">
            <w:r w:rsidR="000F6520" w:rsidRPr="00276324">
              <w:rPr>
                <w:rStyle w:val="Hyperlink"/>
                <w:noProof/>
              </w:rPr>
              <w:t>2.5</w:t>
            </w:r>
            <w:r w:rsidR="000F6520">
              <w:rPr>
                <w:rFonts w:asciiTheme="minorHAnsi" w:eastAsiaTheme="minorEastAsia" w:hAnsiTheme="minorHAnsi"/>
                <w:noProof/>
              </w:rPr>
              <w:tab/>
            </w:r>
            <w:r w:rsidR="000F6520" w:rsidRPr="00276324">
              <w:rPr>
                <w:rStyle w:val="Hyperlink"/>
                <w:noProof/>
              </w:rPr>
              <w:t>Phân giải đồng tham chiếu</w:t>
            </w:r>
            <w:r w:rsidR="000F6520">
              <w:rPr>
                <w:noProof/>
                <w:webHidden/>
              </w:rPr>
              <w:tab/>
            </w:r>
            <w:r w:rsidR="000F6520">
              <w:rPr>
                <w:noProof/>
                <w:webHidden/>
              </w:rPr>
              <w:fldChar w:fldCharType="begin"/>
            </w:r>
            <w:r w:rsidR="000F6520">
              <w:rPr>
                <w:noProof/>
                <w:webHidden/>
              </w:rPr>
              <w:instrText xml:space="preserve"> PAGEREF _Toc421372020 \h </w:instrText>
            </w:r>
            <w:r w:rsidR="000F6520">
              <w:rPr>
                <w:noProof/>
                <w:webHidden/>
              </w:rPr>
            </w:r>
            <w:r w:rsidR="000F6520">
              <w:rPr>
                <w:noProof/>
                <w:webHidden/>
              </w:rPr>
              <w:fldChar w:fldCharType="separate"/>
            </w:r>
            <w:r w:rsidR="000F6520">
              <w:rPr>
                <w:noProof/>
                <w:webHidden/>
              </w:rPr>
              <w:t>10</w:t>
            </w:r>
            <w:r w:rsidR="000F6520">
              <w:rPr>
                <w:noProof/>
                <w:webHidden/>
              </w:rPr>
              <w:fldChar w:fldCharType="end"/>
            </w:r>
          </w:hyperlink>
        </w:p>
        <w:p w:rsidR="000F6520" w:rsidRDefault="00461B0B">
          <w:pPr>
            <w:pStyle w:val="TOC1"/>
            <w:tabs>
              <w:tab w:val="right" w:leader="dot" w:pos="9163"/>
            </w:tabs>
            <w:rPr>
              <w:rFonts w:asciiTheme="minorHAnsi" w:eastAsiaTheme="minorEastAsia" w:hAnsiTheme="minorHAnsi"/>
              <w:b w:val="0"/>
              <w:noProof/>
            </w:rPr>
          </w:pPr>
          <w:hyperlink w:anchor="_Toc421372021" w:history="1">
            <w:r w:rsidR="000F6520" w:rsidRPr="00276324">
              <w:rPr>
                <w:rStyle w:val="Hyperlink"/>
                <w:noProof/>
              </w:rPr>
              <w:t>3</w:t>
            </w:r>
            <w:r w:rsidR="000F6520">
              <w:rPr>
                <w:rFonts w:asciiTheme="minorHAnsi" w:eastAsiaTheme="minorEastAsia" w:hAnsiTheme="minorHAnsi"/>
                <w:b w:val="0"/>
                <w:noProof/>
              </w:rPr>
              <w:tab/>
            </w:r>
            <w:r w:rsidR="000F6520" w:rsidRPr="00276324">
              <w:rPr>
                <w:rStyle w:val="Hyperlink"/>
                <w:noProof/>
              </w:rPr>
              <w:t>Kiến thức nền tảng</w:t>
            </w:r>
            <w:r w:rsidR="000F6520">
              <w:rPr>
                <w:noProof/>
                <w:webHidden/>
              </w:rPr>
              <w:tab/>
            </w:r>
            <w:r w:rsidR="000F6520">
              <w:rPr>
                <w:noProof/>
                <w:webHidden/>
              </w:rPr>
              <w:fldChar w:fldCharType="begin"/>
            </w:r>
            <w:r w:rsidR="000F6520">
              <w:rPr>
                <w:noProof/>
                <w:webHidden/>
              </w:rPr>
              <w:instrText xml:space="preserve"> PAGEREF _Toc421372021 \h </w:instrText>
            </w:r>
            <w:r w:rsidR="000F6520">
              <w:rPr>
                <w:noProof/>
                <w:webHidden/>
              </w:rPr>
            </w:r>
            <w:r w:rsidR="000F6520">
              <w:rPr>
                <w:noProof/>
                <w:webHidden/>
              </w:rPr>
              <w:fldChar w:fldCharType="separate"/>
            </w:r>
            <w:r w:rsidR="000F6520">
              <w:rPr>
                <w:noProof/>
                <w:webHidden/>
              </w:rPr>
              <w:t>13</w:t>
            </w:r>
            <w:r w:rsidR="000F6520">
              <w:rPr>
                <w:noProof/>
                <w:webHidden/>
              </w:rPr>
              <w:fldChar w:fldCharType="end"/>
            </w:r>
          </w:hyperlink>
        </w:p>
        <w:p w:rsidR="000F6520" w:rsidRDefault="00461B0B">
          <w:pPr>
            <w:pStyle w:val="TOC2"/>
            <w:tabs>
              <w:tab w:val="left" w:pos="964"/>
              <w:tab w:val="right" w:leader="dot" w:pos="9163"/>
            </w:tabs>
            <w:rPr>
              <w:rFonts w:asciiTheme="minorHAnsi" w:eastAsiaTheme="minorEastAsia" w:hAnsiTheme="minorHAnsi"/>
              <w:noProof/>
            </w:rPr>
          </w:pPr>
          <w:hyperlink w:anchor="_Toc421372022" w:history="1">
            <w:r w:rsidR="000F6520" w:rsidRPr="00276324">
              <w:rPr>
                <w:rStyle w:val="Hyperlink"/>
                <w:noProof/>
              </w:rPr>
              <w:t>3.1</w:t>
            </w:r>
            <w:r w:rsidR="000F6520">
              <w:rPr>
                <w:rFonts w:asciiTheme="minorHAnsi" w:eastAsiaTheme="minorEastAsia" w:hAnsiTheme="minorHAnsi"/>
                <w:noProof/>
              </w:rPr>
              <w:tab/>
            </w:r>
            <w:r w:rsidR="000F6520" w:rsidRPr="00276324">
              <w:rPr>
                <w:rStyle w:val="Hyperlink"/>
                <w:noProof/>
              </w:rPr>
              <w:t>Các định nghĩa và thuật ngữ</w:t>
            </w:r>
            <w:r w:rsidR="000F6520">
              <w:rPr>
                <w:noProof/>
                <w:webHidden/>
              </w:rPr>
              <w:tab/>
            </w:r>
            <w:r w:rsidR="000F6520">
              <w:rPr>
                <w:noProof/>
                <w:webHidden/>
              </w:rPr>
              <w:fldChar w:fldCharType="begin"/>
            </w:r>
            <w:r w:rsidR="000F6520">
              <w:rPr>
                <w:noProof/>
                <w:webHidden/>
              </w:rPr>
              <w:instrText xml:space="preserve"> PAGEREF _Toc421372022 \h </w:instrText>
            </w:r>
            <w:r w:rsidR="000F6520">
              <w:rPr>
                <w:noProof/>
                <w:webHidden/>
              </w:rPr>
            </w:r>
            <w:r w:rsidR="000F6520">
              <w:rPr>
                <w:noProof/>
                <w:webHidden/>
              </w:rPr>
              <w:fldChar w:fldCharType="separate"/>
            </w:r>
            <w:r w:rsidR="000F6520">
              <w:rPr>
                <w:noProof/>
                <w:webHidden/>
              </w:rPr>
              <w:t>13</w:t>
            </w:r>
            <w:r w:rsidR="000F6520">
              <w:rPr>
                <w:noProof/>
                <w:webHidden/>
              </w:rPr>
              <w:fldChar w:fldCharType="end"/>
            </w:r>
          </w:hyperlink>
        </w:p>
        <w:p w:rsidR="000F6520" w:rsidRDefault="00461B0B">
          <w:pPr>
            <w:pStyle w:val="TOC2"/>
            <w:tabs>
              <w:tab w:val="left" w:pos="964"/>
              <w:tab w:val="right" w:leader="dot" w:pos="9163"/>
            </w:tabs>
            <w:rPr>
              <w:rFonts w:asciiTheme="minorHAnsi" w:eastAsiaTheme="minorEastAsia" w:hAnsiTheme="minorHAnsi"/>
              <w:noProof/>
            </w:rPr>
          </w:pPr>
          <w:hyperlink w:anchor="_Toc421372023" w:history="1">
            <w:r w:rsidR="000F6520" w:rsidRPr="00276324">
              <w:rPr>
                <w:rStyle w:val="Hyperlink"/>
                <w:noProof/>
              </w:rPr>
              <w:t>3.2</w:t>
            </w:r>
            <w:r w:rsidR="000F6520">
              <w:rPr>
                <w:rFonts w:asciiTheme="minorHAnsi" w:eastAsiaTheme="minorEastAsia" w:hAnsiTheme="minorHAnsi"/>
                <w:noProof/>
              </w:rPr>
              <w:tab/>
            </w:r>
            <w:r w:rsidR="000F6520" w:rsidRPr="00276324">
              <w:rPr>
                <w:rStyle w:val="Hyperlink"/>
                <w:noProof/>
              </w:rPr>
              <w:t>Support Vector Machine</w:t>
            </w:r>
            <w:r w:rsidR="000F6520">
              <w:rPr>
                <w:noProof/>
                <w:webHidden/>
              </w:rPr>
              <w:tab/>
            </w:r>
            <w:r w:rsidR="000F6520">
              <w:rPr>
                <w:noProof/>
                <w:webHidden/>
              </w:rPr>
              <w:fldChar w:fldCharType="begin"/>
            </w:r>
            <w:r w:rsidR="000F6520">
              <w:rPr>
                <w:noProof/>
                <w:webHidden/>
              </w:rPr>
              <w:instrText xml:space="preserve"> PAGEREF _Toc421372023 \h </w:instrText>
            </w:r>
            <w:r w:rsidR="000F6520">
              <w:rPr>
                <w:noProof/>
                <w:webHidden/>
              </w:rPr>
            </w:r>
            <w:r w:rsidR="000F6520">
              <w:rPr>
                <w:noProof/>
                <w:webHidden/>
              </w:rPr>
              <w:fldChar w:fldCharType="separate"/>
            </w:r>
            <w:r w:rsidR="000F6520">
              <w:rPr>
                <w:noProof/>
                <w:webHidden/>
              </w:rPr>
              <w:t>15</w:t>
            </w:r>
            <w:r w:rsidR="000F6520">
              <w:rPr>
                <w:noProof/>
                <w:webHidden/>
              </w:rPr>
              <w:fldChar w:fldCharType="end"/>
            </w:r>
          </w:hyperlink>
        </w:p>
        <w:p w:rsidR="000F6520" w:rsidRDefault="00461B0B">
          <w:pPr>
            <w:pStyle w:val="TOC2"/>
            <w:tabs>
              <w:tab w:val="left" w:pos="964"/>
              <w:tab w:val="right" w:leader="dot" w:pos="9163"/>
            </w:tabs>
            <w:rPr>
              <w:rFonts w:asciiTheme="minorHAnsi" w:eastAsiaTheme="minorEastAsia" w:hAnsiTheme="minorHAnsi"/>
              <w:noProof/>
            </w:rPr>
          </w:pPr>
          <w:hyperlink w:anchor="_Toc421372024" w:history="1">
            <w:r w:rsidR="000F6520" w:rsidRPr="00276324">
              <w:rPr>
                <w:rStyle w:val="Hyperlink"/>
                <w:noProof/>
              </w:rPr>
              <w:t>3.3</w:t>
            </w:r>
            <w:r w:rsidR="000F6520">
              <w:rPr>
                <w:rFonts w:asciiTheme="minorHAnsi" w:eastAsiaTheme="minorEastAsia" w:hAnsiTheme="minorHAnsi"/>
                <w:noProof/>
              </w:rPr>
              <w:tab/>
            </w:r>
            <w:r w:rsidR="000F6520" w:rsidRPr="00276324">
              <w:rPr>
                <w:rStyle w:val="Hyperlink"/>
                <w:noProof/>
              </w:rPr>
              <w:t>Các vấn đề về phân giải đồng tham chiếu cho bệnh án điện tử</w:t>
            </w:r>
            <w:r w:rsidR="000F6520">
              <w:rPr>
                <w:noProof/>
                <w:webHidden/>
              </w:rPr>
              <w:tab/>
            </w:r>
            <w:r w:rsidR="000F6520">
              <w:rPr>
                <w:noProof/>
                <w:webHidden/>
              </w:rPr>
              <w:fldChar w:fldCharType="begin"/>
            </w:r>
            <w:r w:rsidR="000F6520">
              <w:rPr>
                <w:noProof/>
                <w:webHidden/>
              </w:rPr>
              <w:instrText xml:space="preserve"> PAGEREF _Toc421372024 \h </w:instrText>
            </w:r>
            <w:r w:rsidR="000F6520">
              <w:rPr>
                <w:noProof/>
                <w:webHidden/>
              </w:rPr>
            </w:r>
            <w:r w:rsidR="000F6520">
              <w:rPr>
                <w:noProof/>
                <w:webHidden/>
              </w:rPr>
              <w:fldChar w:fldCharType="separate"/>
            </w:r>
            <w:r w:rsidR="000F6520">
              <w:rPr>
                <w:noProof/>
                <w:webHidden/>
              </w:rPr>
              <w:t>17</w:t>
            </w:r>
            <w:r w:rsidR="000F6520">
              <w:rPr>
                <w:noProof/>
                <w:webHidden/>
              </w:rPr>
              <w:fldChar w:fldCharType="end"/>
            </w:r>
          </w:hyperlink>
        </w:p>
        <w:p w:rsidR="000F6520" w:rsidRDefault="00461B0B">
          <w:pPr>
            <w:pStyle w:val="TOC1"/>
            <w:tabs>
              <w:tab w:val="right" w:leader="dot" w:pos="9163"/>
            </w:tabs>
            <w:rPr>
              <w:rFonts w:asciiTheme="minorHAnsi" w:eastAsiaTheme="minorEastAsia" w:hAnsiTheme="minorHAnsi"/>
              <w:b w:val="0"/>
              <w:noProof/>
            </w:rPr>
          </w:pPr>
          <w:hyperlink w:anchor="_Toc421372025" w:history="1">
            <w:r w:rsidR="000F6520" w:rsidRPr="00276324">
              <w:rPr>
                <w:rStyle w:val="Hyperlink"/>
                <w:noProof/>
              </w:rPr>
              <w:t>4</w:t>
            </w:r>
            <w:r w:rsidR="000F6520">
              <w:rPr>
                <w:rFonts w:asciiTheme="minorHAnsi" w:eastAsiaTheme="minorEastAsia" w:hAnsiTheme="minorHAnsi"/>
                <w:b w:val="0"/>
                <w:noProof/>
              </w:rPr>
              <w:tab/>
            </w:r>
            <w:r w:rsidR="000F6520" w:rsidRPr="00276324">
              <w:rPr>
                <w:rStyle w:val="Hyperlink"/>
                <w:noProof/>
              </w:rPr>
              <w:t>Phương pháp đề xuất</w:t>
            </w:r>
            <w:r w:rsidR="000F6520">
              <w:rPr>
                <w:noProof/>
                <w:webHidden/>
              </w:rPr>
              <w:tab/>
            </w:r>
            <w:r w:rsidR="000F6520">
              <w:rPr>
                <w:noProof/>
                <w:webHidden/>
              </w:rPr>
              <w:fldChar w:fldCharType="begin"/>
            </w:r>
            <w:r w:rsidR="000F6520">
              <w:rPr>
                <w:noProof/>
                <w:webHidden/>
              </w:rPr>
              <w:instrText xml:space="preserve"> PAGEREF _Toc421372025 \h </w:instrText>
            </w:r>
            <w:r w:rsidR="000F6520">
              <w:rPr>
                <w:noProof/>
                <w:webHidden/>
              </w:rPr>
            </w:r>
            <w:r w:rsidR="000F6520">
              <w:rPr>
                <w:noProof/>
                <w:webHidden/>
              </w:rPr>
              <w:fldChar w:fldCharType="separate"/>
            </w:r>
            <w:r w:rsidR="000F6520">
              <w:rPr>
                <w:noProof/>
                <w:webHidden/>
              </w:rPr>
              <w:t>18</w:t>
            </w:r>
            <w:r w:rsidR="000F6520">
              <w:rPr>
                <w:noProof/>
                <w:webHidden/>
              </w:rPr>
              <w:fldChar w:fldCharType="end"/>
            </w:r>
          </w:hyperlink>
        </w:p>
        <w:p w:rsidR="000F6520" w:rsidRDefault="00461B0B">
          <w:pPr>
            <w:pStyle w:val="TOC2"/>
            <w:tabs>
              <w:tab w:val="left" w:pos="964"/>
              <w:tab w:val="right" w:leader="dot" w:pos="9163"/>
            </w:tabs>
            <w:rPr>
              <w:rFonts w:asciiTheme="minorHAnsi" w:eastAsiaTheme="minorEastAsia" w:hAnsiTheme="minorHAnsi"/>
              <w:noProof/>
            </w:rPr>
          </w:pPr>
          <w:hyperlink w:anchor="_Toc421372026" w:history="1">
            <w:r w:rsidR="000F6520" w:rsidRPr="00276324">
              <w:rPr>
                <w:rStyle w:val="Hyperlink"/>
                <w:noProof/>
              </w:rPr>
              <w:t>4.1</w:t>
            </w:r>
            <w:r w:rsidR="000F6520">
              <w:rPr>
                <w:rFonts w:asciiTheme="minorHAnsi" w:eastAsiaTheme="minorEastAsia" w:hAnsiTheme="minorHAnsi"/>
                <w:noProof/>
              </w:rPr>
              <w:tab/>
            </w:r>
            <w:r w:rsidR="000F6520" w:rsidRPr="00276324">
              <w:rPr>
                <w:rStyle w:val="Hyperlink"/>
                <w:noProof/>
              </w:rPr>
              <w:t>Nội dung bài toán</w:t>
            </w:r>
            <w:r w:rsidR="000F6520">
              <w:rPr>
                <w:noProof/>
                <w:webHidden/>
              </w:rPr>
              <w:tab/>
            </w:r>
            <w:r w:rsidR="000F6520">
              <w:rPr>
                <w:noProof/>
                <w:webHidden/>
              </w:rPr>
              <w:fldChar w:fldCharType="begin"/>
            </w:r>
            <w:r w:rsidR="000F6520">
              <w:rPr>
                <w:noProof/>
                <w:webHidden/>
              </w:rPr>
              <w:instrText xml:space="preserve"> PAGEREF _Toc421372026 \h </w:instrText>
            </w:r>
            <w:r w:rsidR="000F6520">
              <w:rPr>
                <w:noProof/>
                <w:webHidden/>
              </w:rPr>
            </w:r>
            <w:r w:rsidR="000F6520">
              <w:rPr>
                <w:noProof/>
                <w:webHidden/>
              </w:rPr>
              <w:fldChar w:fldCharType="separate"/>
            </w:r>
            <w:r w:rsidR="000F6520">
              <w:rPr>
                <w:noProof/>
                <w:webHidden/>
              </w:rPr>
              <w:t>18</w:t>
            </w:r>
            <w:r w:rsidR="000F6520">
              <w:rPr>
                <w:noProof/>
                <w:webHidden/>
              </w:rPr>
              <w:fldChar w:fldCharType="end"/>
            </w:r>
          </w:hyperlink>
        </w:p>
        <w:p w:rsidR="000F6520" w:rsidRDefault="00461B0B">
          <w:pPr>
            <w:pStyle w:val="TOC2"/>
            <w:tabs>
              <w:tab w:val="left" w:pos="964"/>
              <w:tab w:val="right" w:leader="dot" w:pos="9163"/>
            </w:tabs>
            <w:rPr>
              <w:rFonts w:asciiTheme="minorHAnsi" w:eastAsiaTheme="minorEastAsia" w:hAnsiTheme="minorHAnsi"/>
              <w:noProof/>
            </w:rPr>
          </w:pPr>
          <w:hyperlink w:anchor="_Toc421372027" w:history="1">
            <w:r w:rsidR="000F6520" w:rsidRPr="00276324">
              <w:rPr>
                <w:rStyle w:val="Hyperlink"/>
                <w:noProof/>
              </w:rPr>
              <w:t>4.2</w:t>
            </w:r>
            <w:r w:rsidR="000F6520">
              <w:rPr>
                <w:rFonts w:asciiTheme="minorHAnsi" w:eastAsiaTheme="minorEastAsia" w:hAnsiTheme="minorHAnsi"/>
                <w:noProof/>
              </w:rPr>
              <w:tab/>
            </w:r>
            <w:r w:rsidR="000F6520" w:rsidRPr="00276324">
              <w:rPr>
                <w:rStyle w:val="Hyperlink"/>
                <w:noProof/>
              </w:rPr>
              <w:t>Tổng quan quy trình</w:t>
            </w:r>
            <w:r w:rsidR="000F6520">
              <w:rPr>
                <w:noProof/>
                <w:webHidden/>
              </w:rPr>
              <w:tab/>
            </w:r>
            <w:r w:rsidR="000F6520">
              <w:rPr>
                <w:noProof/>
                <w:webHidden/>
              </w:rPr>
              <w:fldChar w:fldCharType="begin"/>
            </w:r>
            <w:r w:rsidR="000F6520">
              <w:rPr>
                <w:noProof/>
                <w:webHidden/>
              </w:rPr>
              <w:instrText xml:space="preserve"> PAGEREF _Toc421372027 \h </w:instrText>
            </w:r>
            <w:r w:rsidR="000F6520">
              <w:rPr>
                <w:noProof/>
                <w:webHidden/>
              </w:rPr>
            </w:r>
            <w:r w:rsidR="000F6520">
              <w:rPr>
                <w:noProof/>
                <w:webHidden/>
              </w:rPr>
              <w:fldChar w:fldCharType="separate"/>
            </w:r>
            <w:r w:rsidR="000F6520">
              <w:rPr>
                <w:noProof/>
                <w:webHidden/>
              </w:rPr>
              <w:t>19</w:t>
            </w:r>
            <w:r w:rsidR="000F6520">
              <w:rPr>
                <w:noProof/>
                <w:webHidden/>
              </w:rPr>
              <w:fldChar w:fldCharType="end"/>
            </w:r>
          </w:hyperlink>
        </w:p>
        <w:p w:rsidR="000F6520" w:rsidRDefault="00461B0B">
          <w:pPr>
            <w:pStyle w:val="TOC2"/>
            <w:tabs>
              <w:tab w:val="left" w:pos="964"/>
              <w:tab w:val="right" w:leader="dot" w:pos="9163"/>
            </w:tabs>
            <w:rPr>
              <w:rFonts w:asciiTheme="minorHAnsi" w:eastAsiaTheme="minorEastAsia" w:hAnsiTheme="minorHAnsi"/>
              <w:noProof/>
            </w:rPr>
          </w:pPr>
          <w:hyperlink w:anchor="_Toc421372028" w:history="1">
            <w:r w:rsidR="000F6520" w:rsidRPr="00276324">
              <w:rPr>
                <w:rStyle w:val="Hyperlink"/>
                <w:noProof/>
              </w:rPr>
              <w:t>4.3</w:t>
            </w:r>
            <w:r w:rsidR="000F6520">
              <w:rPr>
                <w:rFonts w:asciiTheme="minorHAnsi" w:eastAsiaTheme="minorEastAsia" w:hAnsiTheme="minorHAnsi"/>
                <w:noProof/>
              </w:rPr>
              <w:tab/>
            </w:r>
            <w:r w:rsidR="000F6520" w:rsidRPr="00276324">
              <w:rPr>
                <w:rStyle w:val="Hyperlink"/>
                <w:noProof/>
              </w:rPr>
              <w:t>Tiền xử lý</w:t>
            </w:r>
            <w:r w:rsidR="000F6520">
              <w:rPr>
                <w:noProof/>
                <w:webHidden/>
              </w:rPr>
              <w:tab/>
            </w:r>
            <w:r w:rsidR="000F6520">
              <w:rPr>
                <w:noProof/>
                <w:webHidden/>
              </w:rPr>
              <w:fldChar w:fldCharType="begin"/>
            </w:r>
            <w:r w:rsidR="000F6520">
              <w:rPr>
                <w:noProof/>
                <w:webHidden/>
              </w:rPr>
              <w:instrText xml:space="preserve"> PAGEREF _Toc421372028 \h </w:instrText>
            </w:r>
            <w:r w:rsidR="000F6520">
              <w:rPr>
                <w:noProof/>
                <w:webHidden/>
              </w:rPr>
            </w:r>
            <w:r w:rsidR="000F6520">
              <w:rPr>
                <w:noProof/>
                <w:webHidden/>
              </w:rPr>
              <w:fldChar w:fldCharType="separate"/>
            </w:r>
            <w:r w:rsidR="000F6520">
              <w:rPr>
                <w:noProof/>
                <w:webHidden/>
              </w:rPr>
              <w:t>19</w:t>
            </w:r>
            <w:r w:rsidR="000F6520">
              <w:rPr>
                <w:noProof/>
                <w:webHidden/>
              </w:rPr>
              <w:fldChar w:fldCharType="end"/>
            </w:r>
          </w:hyperlink>
        </w:p>
        <w:p w:rsidR="000F6520" w:rsidRDefault="00461B0B">
          <w:pPr>
            <w:pStyle w:val="TOC1"/>
            <w:tabs>
              <w:tab w:val="right" w:leader="dot" w:pos="9163"/>
            </w:tabs>
            <w:rPr>
              <w:rFonts w:asciiTheme="minorHAnsi" w:eastAsiaTheme="minorEastAsia" w:hAnsiTheme="minorHAnsi"/>
              <w:b w:val="0"/>
              <w:noProof/>
            </w:rPr>
          </w:pPr>
          <w:hyperlink w:anchor="_Toc421372029" w:history="1">
            <w:r w:rsidR="000F6520" w:rsidRPr="00276324">
              <w:rPr>
                <w:rStyle w:val="Hyperlink"/>
                <w:noProof/>
              </w:rPr>
              <w:t>5</w:t>
            </w:r>
            <w:r w:rsidR="000F6520">
              <w:rPr>
                <w:rFonts w:asciiTheme="minorHAnsi" w:eastAsiaTheme="minorEastAsia" w:hAnsiTheme="minorHAnsi"/>
                <w:b w:val="0"/>
                <w:noProof/>
              </w:rPr>
              <w:tab/>
            </w:r>
            <w:r w:rsidR="000F6520" w:rsidRPr="00276324">
              <w:rPr>
                <w:rStyle w:val="Hyperlink"/>
                <w:noProof/>
              </w:rPr>
              <w:t>Thí nghiệm đánh giá</w:t>
            </w:r>
            <w:r w:rsidR="000F6520">
              <w:rPr>
                <w:noProof/>
                <w:webHidden/>
              </w:rPr>
              <w:tab/>
            </w:r>
            <w:r w:rsidR="000F6520">
              <w:rPr>
                <w:noProof/>
                <w:webHidden/>
              </w:rPr>
              <w:fldChar w:fldCharType="begin"/>
            </w:r>
            <w:r w:rsidR="000F6520">
              <w:rPr>
                <w:noProof/>
                <w:webHidden/>
              </w:rPr>
              <w:instrText xml:space="preserve"> PAGEREF _Toc421372029 \h </w:instrText>
            </w:r>
            <w:r w:rsidR="000F6520">
              <w:rPr>
                <w:noProof/>
                <w:webHidden/>
              </w:rPr>
            </w:r>
            <w:r w:rsidR="000F6520">
              <w:rPr>
                <w:noProof/>
                <w:webHidden/>
              </w:rPr>
              <w:fldChar w:fldCharType="separate"/>
            </w:r>
            <w:r w:rsidR="000F6520">
              <w:rPr>
                <w:noProof/>
                <w:webHidden/>
              </w:rPr>
              <w:t>24</w:t>
            </w:r>
            <w:r w:rsidR="000F6520">
              <w:rPr>
                <w:noProof/>
                <w:webHidden/>
              </w:rPr>
              <w:fldChar w:fldCharType="end"/>
            </w:r>
          </w:hyperlink>
        </w:p>
        <w:p w:rsidR="000F6520" w:rsidRDefault="00461B0B">
          <w:pPr>
            <w:pStyle w:val="TOC2"/>
            <w:tabs>
              <w:tab w:val="left" w:pos="964"/>
              <w:tab w:val="right" w:leader="dot" w:pos="9163"/>
            </w:tabs>
            <w:rPr>
              <w:rFonts w:asciiTheme="minorHAnsi" w:eastAsiaTheme="minorEastAsia" w:hAnsiTheme="minorHAnsi"/>
              <w:noProof/>
            </w:rPr>
          </w:pPr>
          <w:hyperlink w:anchor="_Toc421372030" w:history="1">
            <w:r w:rsidR="000F6520" w:rsidRPr="00276324">
              <w:rPr>
                <w:rStyle w:val="Hyperlink"/>
                <w:noProof/>
              </w:rPr>
              <w:t>5.1</w:t>
            </w:r>
            <w:r w:rsidR="000F6520">
              <w:rPr>
                <w:rFonts w:asciiTheme="minorHAnsi" w:eastAsiaTheme="minorEastAsia" w:hAnsiTheme="minorHAnsi"/>
                <w:noProof/>
              </w:rPr>
              <w:tab/>
            </w:r>
            <w:r w:rsidR="000F6520" w:rsidRPr="00276324">
              <w:rPr>
                <w:rStyle w:val="Hyperlink"/>
                <w:noProof/>
              </w:rPr>
              <w:t>Tập dữ liệu</w:t>
            </w:r>
            <w:r w:rsidR="000F6520">
              <w:rPr>
                <w:noProof/>
                <w:webHidden/>
              </w:rPr>
              <w:tab/>
            </w:r>
            <w:r w:rsidR="000F6520">
              <w:rPr>
                <w:noProof/>
                <w:webHidden/>
              </w:rPr>
              <w:fldChar w:fldCharType="begin"/>
            </w:r>
            <w:r w:rsidR="000F6520">
              <w:rPr>
                <w:noProof/>
                <w:webHidden/>
              </w:rPr>
              <w:instrText xml:space="preserve"> PAGEREF _Toc421372030 \h </w:instrText>
            </w:r>
            <w:r w:rsidR="000F6520">
              <w:rPr>
                <w:noProof/>
                <w:webHidden/>
              </w:rPr>
            </w:r>
            <w:r w:rsidR="000F6520">
              <w:rPr>
                <w:noProof/>
                <w:webHidden/>
              </w:rPr>
              <w:fldChar w:fldCharType="separate"/>
            </w:r>
            <w:r w:rsidR="000F6520">
              <w:rPr>
                <w:noProof/>
                <w:webHidden/>
              </w:rPr>
              <w:t>24</w:t>
            </w:r>
            <w:r w:rsidR="000F6520">
              <w:rPr>
                <w:noProof/>
                <w:webHidden/>
              </w:rPr>
              <w:fldChar w:fldCharType="end"/>
            </w:r>
          </w:hyperlink>
        </w:p>
        <w:p w:rsidR="000F6520" w:rsidRDefault="00461B0B">
          <w:pPr>
            <w:pStyle w:val="TOC2"/>
            <w:tabs>
              <w:tab w:val="left" w:pos="964"/>
              <w:tab w:val="right" w:leader="dot" w:pos="9163"/>
            </w:tabs>
            <w:rPr>
              <w:rFonts w:asciiTheme="minorHAnsi" w:eastAsiaTheme="minorEastAsia" w:hAnsiTheme="minorHAnsi"/>
              <w:noProof/>
            </w:rPr>
          </w:pPr>
          <w:hyperlink w:anchor="_Toc421372031" w:history="1">
            <w:r w:rsidR="000F6520" w:rsidRPr="00276324">
              <w:rPr>
                <w:rStyle w:val="Hyperlink"/>
                <w:noProof/>
              </w:rPr>
              <w:t>5.2</w:t>
            </w:r>
            <w:r w:rsidR="000F6520">
              <w:rPr>
                <w:rFonts w:asciiTheme="minorHAnsi" w:eastAsiaTheme="minorEastAsia" w:hAnsiTheme="minorHAnsi"/>
                <w:noProof/>
              </w:rPr>
              <w:tab/>
            </w:r>
            <w:r w:rsidR="000F6520" w:rsidRPr="00276324">
              <w:rPr>
                <w:rStyle w:val="Hyperlink"/>
                <w:noProof/>
              </w:rPr>
              <w:t>Phương pháp đánh giá</w:t>
            </w:r>
            <w:r w:rsidR="000F6520">
              <w:rPr>
                <w:noProof/>
                <w:webHidden/>
              </w:rPr>
              <w:tab/>
            </w:r>
            <w:r w:rsidR="000F6520">
              <w:rPr>
                <w:noProof/>
                <w:webHidden/>
              </w:rPr>
              <w:fldChar w:fldCharType="begin"/>
            </w:r>
            <w:r w:rsidR="000F6520">
              <w:rPr>
                <w:noProof/>
                <w:webHidden/>
              </w:rPr>
              <w:instrText xml:space="preserve"> PAGEREF _Toc421372031 \h </w:instrText>
            </w:r>
            <w:r w:rsidR="000F6520">
              <w:rPr>
                <w:noProof/>
                <w:webHidden/>
              </w:rPr>
            </w:r>
            <w:r w:rsidR="000F6520">
              <w:rPr>
                <w:noProof/>
                <w:webHidden/>
              </w:rPr>
              <w:fldChar w:fldCharType="separate"/>
            </w:r>
            <w:r w:rsidR="000F6520">
              <w:rPr>
                <w:noProof/>
                <w:webHidden/>
              </w:rPr>
              <w:t>24</w:t>
            </w:r>
            <w:r w:rsidR="000F6520">
              <w:rPr>
                <w:noProof/>
                <w:webHidden/>
              </w:rPr>
              <w:fldChar w:fldCharType="end"/>
            </w:r>
          </w:hyperlink>
        </w:p>
        <w:p w:rsidR="000F6520" w:rsidRDefault="00461B0B">
          <w:pPr>
            <w:pStyle w:val="TOC1"/>
            <w:tabs>
              <w:tab w:val="right" w:leader="dot" w:pos="9163"/>
            </w:tabs>
            <w:rPr>
              <w:rFonts w:asciiTheme="minorHAnsi" w:eastAsiaTheme="minorEastAsia" w:hAnsiTheme="minorHAnsi"/>
              <w:b w:val="0"/>
              <w:noProof/>
            </w:rPr>
          </w:pPr>
          <w:hyperlink w:anchor="_Toc421372032" w:history="1">
            <w:r w:rsidR="000F6520" w:rsidRPr="00276324">
              <w:rPr>
                <w:rStyle w:val="Hyperlink"/>
                <w:noProof/>
              </w:rPr>
              <w:t>6</w:t>
            </w:r>
            <w:r w:rsidR="000F6520">
              <w:rPr>
                <w:rFonts w:asciiTheme="minorHAnsi" w:eastAsiaTheme="minorEastAsia" w:hAnsiTheme="minorHAnsi"/>
                <w:b w:val="0"/>
                <w:noProof/>
              </w:rPr>
              <w:tab/>
            </w:r>
            <w:r w:rsidR="000F6520" w:rsidRPr="00276324">
              <w:rPr>
                <w:rStyle w:val="Hyperlink"/>
                <w:noProof/>
              </w:rPr>
              <w:t>Kết luận</w:t>
            </w:r>
            <w:r w:rsidR="000F6520">
              <w:rPr>
                <w:noProof/>
                <w:webHidden/>
              </w:rPr>
              <w:tab/>
            </w:r>
            <w:r w:rsidR="000F6520">
              <w:rPr>
                <w:noProof/>
                <w:webHidden/>
              </w:rPr>
              <w:fldChar w:fldCharType="begin"/>
            </w:r>
            <w:r w:rsidR="000F6520">
              <w:rPr>
                <w:noProof/>
                <w:webHidden/>
              </w:rPr>
              <w:instrText xml:space="preserve"> PAGEREF _Toc421372032 \h </w:instrText>
            </w:r>
            <w:r w:rsidR="000F6520">
              <w:rPr>
                <w:noProof/>
                <w:webHidden/>
              </w:rPr>
            </w:r>
            <w:r w:rsidR="000F6520">
              <w:rPr>
                <w:noProof/>
                <w:webHidden/>
              </w:rPr>
              <w:fldChar w:fldCharType="separate"/>
            </w:r>
            <w:r w:rsidR="000F6520">
              <w:rPr>
                <w:noProof/>
                <w:webHidden/>
              </w:rPr>
              <w:t>25</w:t>
            </w:r>
            <w:r w:rsidR="000F6520">
              <w:rPr>
                <w:noProof/>
                <w:webHidden/>
              </w:rPr>
              <w:fldChar w:fldCharType="end"/>
            </w:r>
          </w:hyperlink>
        </w:p>
        <w:p w:rsidR="000F6520" w:rsidRDefault="00461B0B">
          <w:pPr>
            <w:pStyle w:val="TOC1"/>
            <w:tabs>
              <w:tab w:val="right" w:leader="dot" w:pos="9163"/>
            </w:tabs>
            <w:rPr>
              <w:rFonts w:asciiTheme="minorHAnsi" w:eastAsiaTheme="minorEastAsia" w:hAnsiTheme="minorHAnsi"/>
              <w:b w:val="0"/>
              <w:noProof/>
            </w:rPr>
          </w:pPr>
          <w:hyperlink w:anchor="_Toc421372033" w:history="1">
            <w:r w:rsidR="000F6520" w:rsidRPr="00276324">
              <w:rPr>
                <w:rStyle w:val="Hyperlink"/>
                <w:noProof/>
              </w:rPr>
              <w:t>Tài liệu tham khảo</w:t>
            </w:r>
            <w:r w:rsidR="000F6520">
              <w:rPr>
                <w:noProof/>
                <w:webHidden/>
              </w:rPr>
              <w:tab/>
            </w:r>
            <w:r w:rsidR="000F6520">
              <w:rPr>
                <w:noProof/>
                <w:webHidden/>
              </w:rPr>
              <w:fldChar w:fldCharType="begin"/>
            </w:r>
            <w:r w:rsidR="000F6520">
              <w:rPr>
                <w:noProof/>
                <w:webHidden/>
              </w:rPr>
              <w:instrText xml:space="preserve"> PAGEREF _Toc421372033 \h </w:instrText>
            </w:r>
            <w:r w:rsidR="000F6520">
              <w:rPr>
                <w:noProof/>
                <w:webHidden/>
              </w:rPr>
            </w:r>
            <w:r w:rsidR="000F6520">
              <w:rPr>
                <w:noProof/>
                <w:webHidden/>
              </w:rPr>
              <w:fldChar w:fldCharType="separate"/>
            </w:r>
            <w:r w:rsidR="000F6520">
              <w:rPr>
                <w:noProof/>
                <w:webHidden/>
              </w:rPr>
              <w:t>26</w:t>
            </w:r>
            <w:r w:rsidR="000F6520">
              <w:rPr>
                <w:noProof/>
                <w:webHidden/>
              </w:rPr>
              <w:fldChar w:fldCharType="end"/>
            </w:r>
          </w:hyperlink>
        </w:p>
        <w:p w:rsidR="003B1F75" w:rsidRPr="000300C7" w:rsidRDefault="007025B8" w:rsidP="000300C7">
          <w:pPr>
            <w:sectPr w:rsidR="003B1F75" w:rsidRPr="000300C7" w:rsidSect="003B1F75">
              <w:type w:val="oddPage"/>
              <w:pgSz w:w="11909" w:h="16834" w:code="9"/>
              <w:pgMar w:top="1440" w:right="1152" w:bottom="1152" w:left="1152" w:header="720" w:footer="720" w:gutter="432"/>
              <w:cols w:space="720"/>
              <w:titlePg/>
              <w:docGrid w:linePitch="360"/>
            </w:sectPr>
          </w:pPr>
          <w:r>
            <w:rPr>
              <w:caps/>
            </w:rPr>
            <w:fldChar w:fldCharType="end"/>
          </w:r>
        </w:p>
      </w:sdtContent>
    </w:sdt>
    <w:p w:rsidR="006C4413" w:rsidRDefault="005F78A7" w:rsidP="00325438">
      <w:pPr>
        <w:pStyle w:val="Heading1"/>
      </w:pPr>
      <w:bookmarkStart w:id="0" w:name="_Toc420004820"/>
      <w:bookmarkStart w:id="1" w:name="_Toc421372014"/>
      <w:r>
        <w:lastRenderedPageBreak/>
        <w:t>Giới thiệu vấn đề</w:t>
      </w:r>
      <w:bookmarkEnd w:id="0"/>
      <w:bookmarkEnd w:id="1"/>
    </w:p>
    <w:p w:rsidR="00693109" w:rsidRDefault="002717C7" w:rsidP="006C4413">
      <w:r>
        <w:t>Trong hơn mười</w:t>
      </w:r>
      <w:r w:rsidR="006C4413">
        <w:t xml:space="preserve"> năm trở lại đây, với sự bùng nổ của kỉ nguyên công nghệ thông tin, việc số hóa dữ liệu trở nên phổ biến hơn bao giờ hết, và </w:t>
      </w:r>
      <w:r w:rsidR="006C4413" w:rsidRPr="006615AE">
        <w:rPr>
          <w:i/>
        </w:rPr>
        <w:t>bệnh án</w:t>
      </w:r>
      <w:r w:rsidR="006C4413" w:rsidRPr="006615AE">
        <w:t xml:space="preserve"> </w:t>
      </w:r>
      <w:r w:rsidR="006C4413">
        <w:t>cũng không phải là ngoại lệ. Bệnh án điện tử (Electronic Medical Record) đã và đang dần thay thế cho phương pháp ghi chép và lưu trữ truyền thống thông tin của bệnh nhâ</w:t>
      </w:r>
      <w:r w:rsidR="00B1335E">
        <w:t xml:space="preserve">n trong </w:t>
      </w:r>
      <w:r w:rsidR="006C4413">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325438">
      <w:pPr>
        <w:pStyle w:val="Heading1"/>
      </w:pPr>
      <w:bookmarkStart w:id="3" w:name="_Toc421372015"/>
      <w:r>
        <w:lastRenderedPageBreak/>
        <w:t>Các công trình liên quan</w:t>
      </w:r>
      <w:bookmarkEnd w:id="3"/>
    </w:p>
    <w:p w:rsidR="000A6E16" w:rsidRDefault="000A6E16" w:rsidP="00E13D29">
      <w:pPr>
        <w:pStyle w:val="Heading2"/>
      </w:pPr>
      <w:bookmarkStart w:id="4" w:name="_Toc420004822"/>
      <w:bookmarkStart w:id="5" w:name="_Toc421372016"/>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7708FA">
            <w:rPr>
              <w:rStyle w:val="In-TextCitation"/>
            </w:rPr>
            <w:fldChar w:fldCharType="begin"/>
          </w:r>
          <w:r w:rsidR="000732B7" w:rsidRPr="007708FA">
            <w:rPr>
              <w:rStyle w:val="In-TextCitation"/>
            </w:rPr>
            <w:instrText xml:space="preserve"> CITATION HồT15 \l 1033 </w:instrText>
          </w:r>
          <w:r w:rsidR="000732B7" w:rsidRPr="007708FA">
            <w:rPr>
              <w:rStyle w:val="In-TextCitation"/>
            </w:rPr>
            <w:fldChar w:fldCharType="separate"/>
          </w:r>
          <w:r w:rsidR="000001DA">
            <w:rPr>
              <w:rStyle w:val="In-TextCitation"/>
              <w:noProof/>
            </w:rPr>
            <w:t xml:space="preserve"> </w:t>
          </w:r>
          <w:r w:rsidR="000001DA">
            <w:rPr>
              <w:noProof/>
            </w:rPr>
            <w:t>[</w:t>
          </w:r>
          <w:hyperlink w:anchor="HồT15" w:history="1">
            <w:r w:rsidR="000001DA" w:rsidRPr="000001DA">
              <w:rPr>
                <w:rStyle w:val="Heading1Char"/>
                <w:rFonts w:eastAsiaTheme="minorHAnsi" w:cstheme="minorBidi"/>
                <w:noProof/>
                <w:sz w:val="22"/>
                <w:szCs w:val="22"/>
              </w:rPr>
              <w:t>1</w:t>
            </w:r>
          </w:hyperlink>
          <w:r w:rsidR="000001DA">
            <w:rPr>
              <w:noProof/>
            </w:rPr>
            <w:t>]</w:t>
          </w:r>
          <w:r w:rsidR="000732B7" w:rsidRPr="007708F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7708FA">
            <w:rPr>
              <w:rStyle w:val="In-TextCitation"/>
            </w:rPr>
            <w:fldChar w:fldCharType="begin"/>
          </w:r>
          <w:r w:rsidRPr="007708FA">
            <w:rPr>
              <w:rStyle w:val="In-TextCitation"/>
            </w:rPr>
            <w:instrText xml:space="preserve"> CITATION HồT15 \l 1033 </w:instrText>
          </w:r>
          <w:r w:rsidRPr="007708FA">
            <w:rPr>
              <w:rStyle w:val="In-TextCitation"/>
            </w:rPr>
            <w:fldChar w:fldCharType="separate"/>
          </w:r>
          <w:r w:rsidR="000001DA">
            <w:rPr>
              <w:rStyle w:val="In-TextCitation"/>
              <w:noProof/>
            </w:rPr>
            <w:t xml:space="preserve"> </w:t>
          </w:r>
          <w:r w:rsidR="000001DA">
            <w:rPr>
              <w:noProof/>
            </w:rPr>
            <w:t>[</w:t>
          </w:r>
          <w:hyperlink w:anchor="HồT15" w:history="1">
            <w:r w:rsidR="000001DA" w:rsidRPr="000001DA">
              <w:rPr>
                <w:rStyle w:val="Heading1Char"/>
                <w:rFonts w:eastAsiaTheme="minorHAnsi" w:cstheme="minorBidi"/>
                <w:noProof/>
                <w:sz w:val="22"/>
                <w:szCs w:val="22"/>
              </w:rPr>
              <w:t>1</w:t>
            </w:r>
          </w:hyperlink>
          <w:r w:rsidR="000001DA">
            <w:rPr>
              <w:noProof/>
            </w:rPr>
            <w:t>]</w:t>
          </w:r>
          <w:r w:rsidRPr="007708FA">
            <w:rPr>
              <w:rStyle w:val="In-TextCitation"/>
            </w:rPr>
            <w:fldChar w:fldCharType="end"/>
          </w:r>
        </w:sdtContent>
      </w:sdt>
      <w:r>
        <w:t xml:space="preserve">: </w:t>
      </w:r>
    </w:p>
    <w:p w:rsidR="002D3F90" w:rsidRDefault="002D3F90" w:rsidP="007E4AE5">
      <w:pPr>
        <w:pStyle w:val="ListParagraph"/>
        <w:numPr>
          <w:ilvl w:val="0"/>
          <w:numId w:val="24"/>
        </w:numPr>
        <w:ind w:left="993" w:hanging="426"/>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7E4AE5">
      <w:pPr>
        <w:pStyle w:val="ListParagraph"/>
        <w:numPr>
          <w:ilvl w:val="0"/>
          <w:numId w:val="24"/>
        </w:numPr>
        <w:ind w:left="993" w:hanging="426"/>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7E4AE5">
      <w:pPr>
        <w:pStyle w:val="ListParagraph"/>
        <w:numPr>
          <w:ilvl w:val="0"/>
          <w:numId w:val="24"/>
        </w:numPr>
        <w:ind w:left="993" w:hanging="426"/>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0214FD">
      <w:pPr>
        <w:pStyle w:val="ListParagraph"/>
        <w:numPr>
          <w:ilvl w:val="0"/>
          <w:numId w:val="19"/>
        </w:numPr>
        <w:ind w:left="993" w:hanging="441"/>
      </w:pPr>
      <w:r>
        <w:t>Lưu trữ chính xác và đầy đủ thông tin bệnh nhân, tránh trùng lặp dữ liệu</w:t>
      </w:r>
      <w:r w:rsidR="009B49A2">
        <w:t>.</w:t>
      </w:r>
    </w:p>
    <w:p w:rsidR="0065024B" w:rsidRDefault="0065024B" w:rsidP="000214FD">
      <w:pPr>
        <w:pStyle w:val="ListParagraph"/>
        <w:numPr>
          <w:ilvl w:val="0"/>
          <w:numId w:val="19"/>
        </w:numPr>
        <w:ind w:left="993" w:hanging="441"/>
      </w:pPr>
      <w:r>
        <w:t>Hỗ trợ quá trình tìm kiếm và truy xuất thông tin nhanh chóng</w:t>
      </w:r>
      <w:r w:rsidR="009B49A2">
        <w:t>.</w:t>
      </w:r>
    </w:p>
    <w:p w:rsidR="0065024B" w:rsidRDefault="0065024B" w:rsidP="000214FD">
      <w:pPr>
        <w:pStyle w:val="ListParagraph"/>
        <w:numPr>
          <w:ilvl w:val="0"/>
          <w:numId w:val="19"/>
        </w:numPr>
        <w:ind w:left="993" w:hanging="441"/>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F4016F">
      <w:pPr>
        <w:pStyle w:val="ListParagraph"/>
        <w:numPr>
          <w:ilvl w:val="0"/>
          <w:numId w:val="27"/>
        </w:numPr>
        <w:ind w:left="993" w:hanging="426"/>
      </w:pPr>
      <w:r>
        <w:t>IDC (International Classification of Diseases): bao gồm các loại mã cũng như thông tin về bệnh như tên bệnh, mô tả, triệu chứng, dấu hiệu, mức độ, …</w:t>
      </w:r>
    </w:p>
    <w:p w:rsidR="00CC4C1B" w:rsidRDefault="009B49A2" w:rsidP="00F4016F">
      <w:pPr>
        <w:pStyle w:val="ListParagraph"/>
        <w:numPr>
          <w:ilvl w:val="0"/>
          <w:numId w:val="27"/>
        </w:numPr>
        <w:ind w:left="993" w:hanging="426"/>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bookmarkStart w:id="6" w:name="_Toc421372017"/>
      <w:r>
        <w:t>Các hướng nghiên cứu trong bệnh án điện tử</w:t>
      </w:r>
      <w:bookmarkEnd w:id="6"/>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0B1313" w:rsidRDefault="0027325B" w:rsidP="000B1313">
      <w:pPr>
        <w:keepNext/>
        <w:jc w:val="center"/>
      </w:pPr>
      <w:r>
        <w:rPr>
          <w:noProof/>
        </w:rPr>
        <w:lastRenderedPageBreak/>
        <w:drawing>
          <wp:inline distT="0" distB="0" distL="0" distR="0" wp14:anchorId="28EC3EB6" wp14:editId="0A2EA68F">
            <wp:extent cx="4873625" cy="1337094"/>
            <wp:effectExtent l="0" t="0" r="41275" b="15875"/>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F42F5" w:rsidRDefault="000B1313" w:rsidP="000B1313">
      <w:pPr>
        <w:pStyle w:val="Caption"/>
      </w:pPr>
      <w:r>
        <w:t xml:space="preserve">Hình </w:t>
      </w:r>
      <w:fldSimple w:instr=" STYLEREF 1 \s ">
        <w:r w:rsidR="002A6F91">
          <w:rPr>
            <w:noProof/>
          </w:rPr>
          <w:t>2</w:t>
        </w:r>
      </w:fldSimple>
      <w:r w:rsidR="002A6F91">
        <w:t>.</w:t>
      </w:r>
      <w:fldSimple w:instr=" SEQ Hình \* ARABIC \s 1 ">
        <w:r w:rsidR="002A6F91">
          <w:rPr>
            <w:noProof/>
          </w:rPr>
          <w:t>1</w:t>
        </w:r>
      </w:fldSimple>
      <w:r>
        <w:t>. Các bài toán trong EMR</w:t>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BC304F" w:rsidRDefault="00874DDF" w:rsidP="00BC304F">
      <w:pPr>
        <w:keepNext/>
        <w:jc w:val="center"/>
      </w:pPr>
      <w:r>
        <w:rPr>
          <w:noProof/>
        </w:rPr>
        <w:drawing>
          <wp:inline distT="0" distB="0" distL="0" distR="0" wp14:anchorId="3AB878A4" wp14:editId="51F90A5D">
            <wp:extent cx="5486400" cy="2182483"/>
            <wp:effectExtent l="0" t="0" r="0" b="4699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F42F5" w:rsidRDefault="00BC304F" w:rsidP="00BC304F">
      <w:pPr>
        <w:pStyle w:val="Caption"/>
      </w:pPr>
      <w:r>
        <w:t xml:space="preserve">Hình </w:t>
      </w:r>
      <w:fldSimple w:instr=" STYLEREF 1 \s ">
        <w:r w:rsidR="002A6F91">
          <w:rPr>
            <w:noProof/>
          </w:rPr>
          <w:t>2</w:t>
        </w:r>
      </w:fldSimple>
      <w:r w:rsidR="002A6F91">
        <w:t>.</w:t>
      </w:r>
      <w:fldSimple w:instr=" SEQ Hình \* ARABIC \s 1 ">
        <w:r w:rsidR="002A6F91">
          <w:rPr>
            <w:noProof/>
          </w:rPr>
          <w:t>2</w:t>
        </w:r>
      </w:fldSimple>
      <w:r>
        <w:t>. Các bài toán dự đoán</w:t>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p>
    <w:p w:rsidR="006C032C" w:rsidRDefault="006C032C" w:rsidP="006C032C">
      <w:pPr>
        <w:keepNext/>
        <w:jc w:val="center"/>
      </w:pPr>
      <w:r>
        <w:rPr>
          <w:noProof/>
        </w:rPr>
        <w:drawing>
          <wp:inline distT="0" distB="0" distL="0" distR="0" wp14:anchorId="5A0F6302" wp14:editId="1B5619AC">
            <wp:extent cx="5486400" cy="1966822"/>
            <wp:effectExtent l="0" t="0" r="0" b="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AF42F5" w:rsidRDefault="006C032C" w:rsidP="006C032C">
      <w:pPr>
        <w:pStyle w:val="Caption"/>
      </w:pPr>
      <w:r>
        <w:t xml:space="preserve">Hình </w:t>
      </w:r>
      <w:fldSimple w:instr=" STYLEREF 1 \s ">
        <w:r w:rsidR="002A6F91">
          <w:rPr>
            <w:noProof/>
          </w:rPr>
          <w:t>2</w:t>
        </w:r>
      </w:fldSimple>
      <w:r w:rsidR="002A6F91">
        <w:t>.</w:t>
      </w:r>
      <w:fldSimple w:instr=" SEQ Hình \* ARABIC \s 1 ">
        <w:r w:rsidR="002A6F91">
          <w:rPr>
            <w:noProof/>
          </w:rPr>
          <w:t>3</w:t>
        </w:r>
      </w:fldSimple>
      <w:r>
        <w:t>. Các bài toán phát hiện</w:t>
      </w:r>
    </w:p>
    <w:p w:rsidR="00AF42F5" w:rsidRDefault="00AF42F5" w:rsidP="00E8537B">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p>
    <w:p w:rsidR="00CC57CC" w:rsidRDefault="004E60A0" w:rsidP="00CC57CC">
      <w:pPr>
        <w:keepNext/>
        <w:jc w:val="center"/>
      </w:pPr>
      <w:r>
        <w:rPr>
          <w:noProof/>
        </w:rPr>
        <w:drawing>
          <wp:inline distT="0" distB="0" distL="0" distR="0" wp14:anchorId="51239C12" wp14:editId="5E274E68">
            <wp:extent cx="4114800" cy="1492370"/>
            <wp:effectExtent l="0" t="38100" r="0" b="1270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AF42F5" w:rsidRDefault="00CC57CC" w:rsidP="00CC57CC">
      <w:pPr>
        <w:pStyle w:val="Caption"/>
      </w:pPr>
      <w:r>
        <w:t xml:space="preserve">Hình </w:t>
      </w:r>
      <w:fldSimple w:instr=" STYLEREF 1 \s ">
        <w:r w:rsidR="002A6F91">
          <w:rPr>
            <w:noProof/>
          </w:rPr>
          <w:t>2</w:t>
        </w:r>
      </w:fldSimple>
      <w:r w:rsidR="002A6F91">
        <w:t>.</w:t>
      </w:r>
      <w:fldSimple w:instr=" SEQ Hình \* ARABIC \s 1 ">
        <w:r w:rsidR="002A6F91">
          <w:rPr>
            <w:noProof/>
          </w:rPr>
          <w:t>4</w:t>
        </w:r>
      </w:fldSimple>
      <w:r>
        <w:t>. Các bài toán tìm hiểu sự kế</w:t>
      </w:r>
      <w:r w:rsidR="00FD57EC">
        <w:t>t hợp</w:t>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p>
    <w:p w:rsidR="00124FF1" w:rsidRDefault="009A1FC5" w:rsidP="00124FF1">
      <w:pPr>
        <w:keepNext/>
        <w:jc w:val="center"/>
      </w:pPr>
      <w:r>
        <w:rPr>
          <w:noProof/>
        </w:rPr>
        <w:drawing>
          <wp:inline distT="0" distB="0" distL="0" distR="0" wp14:anchorId="24F7CCE4" wp14:editId="517C09E3">
            <wp:extent cx="4352925" cy="974785"/>
            <wp:effectExtent l="0" t="0" r="0" b="15875"/>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F42F5" w:rsidRDefault="00124FF1" w:rsidP="00124FF1">
      <w:pPr>
        <w:pStyle w:val="Caption"/>
      </w:pPr>
      <w:r>
        <w:t xml:space="preserve">Hình </w:t>
      </w:r>
      <w:fldSimple w:instr=" STYLEREF 1 \s ">
        <w:r w:rsidR="002A6F91">
          <w:rPr>
            <w:noProof/>
          </w:rPr>
          <w:t>2</w:t>
        </w:r>
      </w:fldSimple>
      <w:r w:rsidR="002A6F91">
        <w:t>.</w:t>
      </w:r>
      <w:fldSimple w:instr=" SEQ Hình \* ARABIC \s 1 ">
        <w:r w:rsidR="002A6F91">
          <w:rPr>
            <w:noProof/>
          </w:rPr>
          <w:t>5</w:t>
        </w:r>
      </w:fldSimple>
      <w:r>
        <w:t>. Các bài toán rút trích thông tin</w:t>
      </w:r>
    </w:p>
    <w:p w:rsidR="00C151BA" w:rsidRDefault="00C151BA" w:rsidP="00C151BA">
      <w:pPr>
        <w:pStyle w:val="Heading2"/>
      </w:pPr>
      <w:bookmarkStart w:id="7" w:name="_Toc421372018"/>
      <w:r>
        <w:t>Thách thứ</w:t>
      </w:r>
      <w:r w:rsidR="00EF2F72">
        <w:t>c</w:t>
      </w:r>
      <w:r>
        <w:t xml:space="preserve"> i2b2 năm 2010 và 2011</w:t>
      </w:r>
      <w:bookmarkEnd w:id="7"/>
    </w:p>
    <w:p w:rsidR="004D58D3" w:rsidRDefault="00EB4425" w:rsidP="00C151BA">
      <w:r>
        <w:t xml:space="preserve">Năm 2010, i2b2 đưa ra Thách thức về vấn đề </w:t>
      </w:r>
      <w:r w:rsidR="004D58D3">
        <w:t>xử lý ngôn ngữ tự nhiên cho các văn bản lâm sàng, nó bao gồm ba tác vụ</w:t>
      </w:r>
      <w:sdt>
        <w:sdtPr>
          <w:id w:val="1040317874"/>
          <w:citation/>
        </w:sdtPr>
        <w:sdtEndPr/>
        <w:sdtContent>
          <w:r w:rsidR="002D2D9D" w:rsidRPr="007708FA">
            <w:rPr>
              <w:rStyle w:val="In-TextCitation"/>
            </w:rPr>
            <w:fldChar w:fldCharType="begin"/>
          </w:r>
          <w:r w:rsidR="002D2D9D" w:rsidRPr="007708FA">
            <w:rPr>
              <w:rStyle w:val="In-TextCitation"/>
            </w:rPr>
            <w:instrText xml:space="preserve"> CITATION Özl11 \l 1033 </w:instrText>
          </w:r>
          <w:r w:rsidR="002D2D9D" w:rsidRPr="007708FA">
            <w:rPr>
              <w:rStyle w:val="In-TextCitation"/>
            </w:rPr>
            <w:fldChar w:fldCharType="separate"/>
          </w:r>
          <w:r w:rsidR="000001DA">
            <w:rPr>
              <w:rStyle w:val="In-TextCitation"/>
              <w:noProof/>
            </w:rPr>
            <w:t xml:space="preserve"> </w:t>
          </w:r>
          <w:r w:rsidR="000001DA">
            <w:rPr>
              <w:noProof/>
            </w:rPr>
            <w:t>[</w:t>
          </w:r>
          <w:hyperlink w:anchor="Özl11" w:history="1">
            <w:r w:rsidR="000001DA" w:rsidRPr="000001DA">
              <w:rPr>
                <w:rStyle w:val="Heading1Char"/>
                <w:rFonts w:eastAsiaTheme="minorHAnsi" w:cstheme="minorBidi"/>
                <w:noProof/>
                <w:sz w:val="22"/>
                <w:szCs w:val="22"/>
              </w:rPr>
              <w:t>2</w:t>
            </w:r>
          </w:hyperlink>
          <w:r w:rsidR="000001DA">
            <w:rPr>
              <w:noProof/>
            </w:rPr>
            <w:t>]</w:t>
          </w:r>
          <w:r w:rsidR="002D2D9D" w:rsidRPr="007708FA">
            <w:rPr>
              <w:rStyle w:val="In-TextCitation"/>
            </w:rPr>
            <w:fldChar w:fldCharType="end"/>
          </w:r>
        </w:sdtContent>
      </w:sdt>
      <w:r w:rsidR="004D58D3">
        <w:t xml:space="preserve">: </w:t>
      </w:r>
    </w:p>
    <w:p w:rsidR="00C151BA" w:rsidRDefault="004D58D3" w:rsidP="00BC5BC4">
      <w:pPr>
        <w:pStyle w:val="ListParagraph"/>
        <w:numPr>
          <w:ilvl w:val="0"/>
          <w:numId w:val="31"/>
        </w:numPr>
        <w:ind w:left="993" w:hanging="426"/>
      </w:pPr>
      <w:r>
        <w:t>Trích xuất và nhận dạng các thực thể y họ</w:t>
      </w:r>
      <w:r w:rsidR="009B3653">
        <w:t>c</w:t>
      </w:r>
      <w:r>
        <w:t>.</w:t>
      </w:r>
    </w:p>
    <w:p w:rsidR="004D58D3" w:rsidRDefault="004D58D3" w:rsidP="00BC5BC4">
      <w:pPr>
        <w:pStyle w:val="ListParagraph"/>
        <w:numPr>
          <w:ilvl w:val="0"/>
          <w:numId w:val="31"/>
        </w:numPr>
        <w:ind w:left="993" w:hanging="426"/>
      </w:pPr>
      <w:r>
        <w:t>Phân loại bệnh vào một trong các dạng: đang xảy ra ở hiện tại, không xảy ra ở hiện tại, có thể xảy ra trong tương lai, …</w:t>
      </w:r>
    </w:p>
    <w:p w:rsidR="004D58D3" w:rsidRDefault="004D58D3" w:rsidP="00BC5BC4">
      <w:pPr>
        <w:pStyle w:val="ListParagraph"/>
        <w:numPr>
          <w:ilvl w:val="0"/>
          <w:numId w:val="31"/>
        </w:numPr>
        <w:ind w:left="993" w:hanging="426"/>
      </w:pPr>
      <w:r>
        <w:t>Rút trích các quan hệ giữa các bệ</w:t>
      </w:r>
      <w:r w:rsidR="00C53E87">
        <w:t>nh, phương pháp điều trị và thủ tục y tế.</w:t>
      </w:r>
    </w:p>
    <w:p w:rsidR="001A6CCA" w:rsidRDefault="009B3653" w:rsidP="001A6CCA">
      <w:r>
        <w:t>Đối với Thách thức này, i2b2 đã đị</w:t>
      </w:r>
      <w:r w:rsidR="001E77F0">
        <w:t xml:space="preserve">nh nghĩa </w:t>
      </w:r>
      <w:r w:rsidR="00414E39">
        <w:t>các loại thực thể quan trọng trong một văn bản lâm sàng bao gồm vấn đề (Problem), thủ tục y tế (Test) và phương pháp điều trị (Treatment)</w:t>
      </w:r>
      <w:r w:rsidR="001A6CCA">
        <w:t xml:space="preserve">. Sự thành công của Thách thức năm 2010 đã làm nền tảng cho Thách thức 2011 về phân giải đồng tham chiếu cho BAĐT. </w:t>
      </w:r>
    </w:p>
    <w:p w:rsidR="001A6CCA" w:rsidRDefault="001A6CCA" w:rsidP="001A6CCA">
      <w:r>
        <w:lastRenderedPageBreak/>
        <w:t>Các kết quả đạt được của năm 2010 được mở rộ</w:t>
      </w:r>
      <w:r w:rsidR="009D4447">
        <w:t>ng</w:t>
      </w:r>
      <w:r>
        <w:t xml:space="preserve"> cho phù hợp với việc phân giải đồng tham chiếu,</w:t>
      </w:r>
      <w:r w:rsidR="009D4447">
        <w:t xml:space="preserve"> trong đó</w:t>
      </w:r>
      <w:r>
        <w:t xml:space="preserve"> lớp</w:t>
      </w:r>
      <w:r w:rsidR="0035377D">
        <w:t xml:space="preserve"> con người (Person) và</w:t>
      </w:r>
      <w:r>
        <w:t xml:space="preserve"> đại từ (Pronoun) được thêm vào. Ở Thách thức 2011, có ba tác vụ được đưa ra</w:t>
      </w:r>
      <w:sdt>
        <w:sdtPr>
          <w:id w:val="-2071182736"/>
          <w:citation/>
        </w:sdtPr>
        <w:sdtEndPr/>
        <w:sdtContent>
          <w:r w:rsidR="002D2D9D" w:rsidRPr="007708FA">
            <w:rPr>
              <w:rStyle w:val="In-TextCitation"/>
            </w:rPr>
            <w:fldChar w:fldCharType="begin"/>
          </w:r>
          <w:r w:rsidR="002D2D9D" w:rsidRPr="007708FA">
            <w:rPr>
              <w:rStyle w:val="In-TextCitation"/>
            </w:rPr>
            <w:instrText xml:space="preserve"> CITATION Özl12 \l 1033 </w:instrText>
          </w:r>
          <w:r w:rsidR="002D2D9D" w:rsidRPr="007708FA">
            <w:rPr>
              <w:rStyle w:val="In-TextCitation"/>
            </w:rPr>
            <w:fldChar w:fldCharType="separate"/>
          </w:r>
          <w:r w:rsidR="000001DA">
            <w:rPr>
              <w:rStyle w:val="In-TextCitation"/>
              <w:noProof/>
            </w:rPr>
            <w:t xml:space="preserve"> </w:t>
          </w:r>
          <w:r w:rsidR="000001DA">
            <w:rPr>
              <w:noProof/>
            </w:rPr>
            <w:t>[</w:t>
          </w:r>
          <w:hyperlink w:anchor="Özl12" w:history="1">
            <w:r w:rsidR="000001DA" w:rsidRPr="000001DA">
              <w:rPr>
                <w:rStyle w:val="Heading1Char"/>
                <w:rFonts w:eastAsiaTheme="minorHAnsi" w:cstheme="minorBidi"/>
                <w:noProof/>
                <w:sz w:val="22"/>
                <w:szCs w:val="22"/>
              </w:rPr>
              <w:t>3</w:t>
            </w:r>
          </w:hyperlink>
          <w:r w:rsidR="000001DA">
            <w:rPr>
              <w:noProof/>
            </w:rPr>
            <w:t>]</w:t>
          </w:r>
          <w:r w:rsidR="002D2D9D" w:rsidRPr="007708FA">
            <w:rPr>
              <w:rStyle w:val="In-TextCitation"/>
            </w:rPr>
            <w:fldChar w:fldCharType="end"/>
          </w:r>
        </w:sdtContent>
      </w:sdt>
      <w:r>
        <w:t>:</w:t>
      </w:r>
    </w:p>
    <w:p w:rsidR="001A6CCA" w:rsidRDefault="001A6CCA" w:rsidP="00DD480B">
      <w:pPr>
        <w:pStyle w:val="ListParagraph"/>
        <w:numPr>
          <w:ilvl w:val="0"/>
          <w:numId w:val="41"/>
        </w:numPr>
        <w:ind w:left="993" w:hanging="426"/>
      </w:pPr>
      <w:r>
        <w:t xml:space="preserve">Tác vụ 1A: </w:t>
      </w:r>
      <w:r w:rsidR="00E92288">
        <w:t>tập trung vào vấn đề trích xuất các khái niệm và phân giải đồng tham chiếu chúng cho tập dữ liệu ODIE (bao gồm các văn bản lâm sàng được viết tay bởi các bác sĩ, y tá và các loại văn bản khác như các báo cáo xuất ra ở các máy chụp CT, chụp X Quang, v.v…).</w:t>
      </w:r>
    </w:p>
    <w:p w:rsidR="00E92288" w:rsidRDefault="00E92288" w:rsidP="00DD480B">
      <w:pPr>
        <w:pStyle w:val="ListParagraph"/>
        <w:numPr>
          <w:ilvl w:val="0"/>
          <w:numId w:val="41"/>
        </w:numPr>
        <w:ind w:left="993" w:hanging="426"/>
      </w:pPr>
      <w:r>
        <w:t xml:space="preserve">Tác vụ 1B: </w:t>
      </w:r>
      <w:r w:rsidR="00762593">
        <w:t>tập trung vào vấn đề phân giải đồng tham chiếu cho tập dữ liệu ODIE đã được nhận dạng và gán nhãn thực thể.</w:t>
      </w:r>
    </w:p>
    <w:p w:rsidR="001B54AF" w:rsidRDefault="00762593" w:rsidP="001B54AF">
      <w:pPr>
        <w:pStyle w:val="ListParagraph"/>
        <w:numPr>
          <w:ilvl w:val="0"/>
          <w:numId w:val="41"/>
        </w:numPr>
        <w:ind w:left="993" w:hanging="426"/>
      </w:pPr>
      <w:r>
        <w:t>Tác vụ 1C: tập trung vào vấn đề phân giải đồng tham chiếu cho tập dữ liệu i2b2/VA đã được nhận dạng và gán nhãn thực thể. Tập dữ liệu này chỉ bao gồm các văn bản lâm sàng, cụ thể là các hồ sơ xuất viện (discharge summary).</w:t>
      </w:r>
    </w:p>
    <w:tbl>
      <w:tblPr>
        <w:tblStyle w:val="Scientific1"/>
        <w:tblW w:w="0" w:type="auto"/>
        <w:jc w:val="center"/>
        <w:tblLook w:val="04A0" w:firstRow="1" w:lastRow="0" w:firstColumn="1" w:lastColumn="0" w:noHBand="0" w:noVBand="1"/>
      </w:tblPr>
      <w:tblGrid>
        <w:gridCol w:w="1701"/>
        <w:gridCol w:w="2410"/>
        <w:gridCol w:w="3544"/>
      </w:tblGrid>
      <w:tr w:rsidR="004917A6" w:rsidRPr="00004F76" w:rsidTr="00E41E44">
        <w:trPr>
          <w:cnfStyle w:val="100000000000" w:firstRow="1" w:lastRow="0" w:firstColumn="0" w:lastColumn="0" w:oddVBand="0" w:evenVBand="0" w:oddHBand="0" w:evenHBand="0" w:firstRowFirstColumn="0" w:firstRowLastColumn="0" w:lastRowFirstColumn="0" w:lastRowLastColumn="0"/>
          <w:jc w:val="center"/>
        </w:trPr>
        <w:tc>
          <w:tcPr>
            <w:tcW w:w="1701"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Lớp</w:t>
            </w:r>
          </w:p>
        </w:tc>
        <w:tc>
          <w:tcPr>
            <w:tcW w:w="2410"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Ví dụ</w:t>
            </w:r>
          </w:p>
        </w:tc>
        <w:tc>
          <w:tcPr>
            <w:tcW w:w="3544" w:type="dxa"/>
          </w:tcPr>
          <w:p w:rsidR="004917A6" w:rsidRPr="00004F76" w:rsidRDefault="004917A6" w:rsidP="00E41E44">
            <w:pPr>
              <w:jc w:val="center"/>
              <w:rPr>
                <w:rFonts w:ascii="LM Sans 10" w:hAnsi="LM Sans 10"/>
                <w:b w:val="0"/>
                <w:sz w:val="18"/>
                <w:szCs w:val="18"/>
              </w:rPr>
            </w:pPr>
            <w:r w:rsidRPr="00004F76">
              <w:rPr>
                <w:rFonts w:ascii="LM Sans 10" w:hAnsi="LM Sans 10"/>
                <w:sz w:val="18"/>
                <w:szCs w:val="18"/>
              </w:rPr>
              <w:t>Định nghĩa</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Person</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Dr.Lightman, the patient, cardiology,..</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chủ thể người hoặc một nhóm người được để cập trong bệnh án. Có thể là bệnh nhân, người nhà hoặc nhân viên y tế</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Problem</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Heart attack, blood pressure, cancer, ...</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bất thường về sức khỏe thân thể hoặc tinh thần của bệnh nhân, được mô tả bởi bệnh nhân hoặc quan sát của bác sĩ</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Treatment</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Surgery, ice pack, Tylenol,…</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thủ tục y tế hoặc quy trình áp dụng để chữa trị cho “Problem”, bao gồm thuốc, phẫu thuật hoặc phương pháp điều trị</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Test</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CT scan, Temperature,….</w:t>
            </w:r>
          </w:p>
        </w:tc>
        <w:tc>
          <w:tcPr>
            <w:tcW w:w="3544" w:type="dxa"/>
          </w:tcPr>
          <w:p w:rsidR="004917A6" w:rsidRPr="00004F76" w:rsidRDefault="004917A6" w:rsidP="00E41E44">
            <w:pPr>
              <w:rPr>
                <w:rFonts w:ascii="LM Sans 10" w:hAnsi="LM Sans 10"/>
                <w:sz w:val="18"/>
                <w:szCs w:val="18"/>
              </w:rPr>
            </w:pPr>
            <w:r w:rsidRPr="00004F76">
              <w:rPr>
                <w:rFonts w:ascii="LM Sans 10" w:hAnsi="LM Sans 10"/>
                <w:sz w:val="18"/>
                <w:szCs w:val="18"/>
              </w:rPr>
              <w:t>Những thủ tục y tế như xét nghiệm, đo đạc, kiểm tra trên cơ thể bệnh nhân để cung cấp thêm thông tin cho “Problem”</w:t>
            </w:r>
          </w:p>
        </w:tc>
      </w:tr>
      <w:tr w:rsidR="004917A6" w:rsidRPr="00004F76" w:rsidTr="00E41E44">
        <w:trPr>
          <w:jc w:val="center"/>
        </w:trPr>
        <w:tc>
          <w:tcPr>
            <w:tcW w:w="1701" w:type="dxa"/>
          </w:tcPr>
          <w:p w:rsidR="004917A6" w:rsidRPr="00004F76" w:rsidRDefault="004917A6" w:rsidP="00E41E44">
            <w:pPr>
              <w:rPr>
                <w:rFonts w:ascii="LM Sans 10" w:hAnsi="LM Sans 10"/>
                <w:i/>
                <w:sz w:val="18"/>
                <w:szCs w:val="18"/>
              </w:rPr>
            </w:pPr>
            <w:r w:rsidRPr="00004F76">
              <w:rPr>
                <w:rFonts w:ascii="LM Sans 10" w:hAnsi="LM Sans 10"/>
                <w:i/>
                <w:sz w:val="18"/>
                <w:szCs w:val="18"/>
              </w:rPr>
              <w:t>Pronoun</w:t>
            </w:r>
          </w:p>
        </w:tc>
        <w:tc>
          <w:tcPr>
            <w:tcW w:w="2410" w:type="dxa"/>
          </w:tcPr>
          <w:p w:rsidR="004917A6" w:rsidRPr="00004F76" w:rsidRDefault="004917A6" w:rsidP="00E41E44">
            <w:pPr>
              <w:rPr>
                <w:rFonts w:ascii="LM Sans 10" w:hAnsi="LM Sans 10"/>
                <w:sz w:val="18"/>
                <w:szCs w:val="18"/>
              </w:rPr>
            </w:pPr>
            <w:r w:rsidRPr="00004F76">
              <w:rPr>
                <w:rFonts w:ascii="LM Sans 10" w:hAnsi="LM Sans 10"/>
                <w:sz w:val="18"/>
                <w:szCs w:val="18"/>
              </w:rPr>
              <w:t>He, she, it, that,…</w:t>
            </w:r>
          </w:p>
        </w:tc>
        <w:tc>
          <w:tcPr>
            <w:tcW w:w="3544" w:type="dxa"/>
          </w:tcPr>
          <w:p w:rsidR="004917A6" w:rsidRPr="00004F76" w:rsidRDefault="004917A6" w:rsidP="004917A6">
            <w:pPr>
              <w:keepNext/>
              <w:rPr>
                <w:rFonts w:ascii="LM Sans 10" w:hAnsi="LM Sans 10"/>
                <w:sz w:val="18"/>
                <w:szCs w:val="18"/>
              </w:rPr>
            </w:pPr>
            <w:r w:rsidRPr="00004F76">
              <w:rPr>
                <w:rFonts w:ascii="LM Sans 10" w:hAnsi="LM Sans 10"/>
                <w:sz w:val="18"/>
                <w:szCs w:val="18"/>
              </w:rPr>
              <w:t>Những đại từ có thể tham chiếu đến bất kì lớp nào trong bốn lớp kể trên</w:t>
            </w:r>
          </w:p>
        </w:tc>
      </w:tr>
    </w:tbl>
    <w:p w:rsidR="004917A6" w:rsidRDefault="004917A6">
      <w:pPr>
        <w:pStyle w:val="Caption"/>
      </w:pPr>
      <w:bookmarkStart w:id="8" w:name="_Ref421290941"/>
      <w:r>
        <w:t xml:space="preserve">Bảng </w:t>
      </w:r>
      <w:fldSimple w:instr=" STYLEREF 1 \s ">
        <w:r w:rsidR="00932D36">
          <w:rPr>
            <w:noProof/>
          </w:rPr>
          <w:t>2</w:t>
        </w:r>
      </w:fldSimple>
      <w:r w:rsidR="00932D36">
        <w:t>.</w:t>
      </w:r>
      <w:fldSimple w:instr=" SEQ Bảng \* ARABIC \s 1 ">
        <w:r w:rsidR="00932D36">
          <w:rPr>
            <w:noProof/>
          </w:rPr>
          <w:t>1</w:t>
        </w:r>
      </w:fldSimple>
      <w:bookmarkEnd w:id="8"/>
      <w:r>
        <w:t>. Ý nghĩa các lớp thực thể được đề xuất bởi i2b2</w:t>
      </w:r>
    </w:p>
    <w:p w:rsidR="00971573" w:rsidRDefault="00085D37" w:rsidP="00971573">
      <w:pPr>
        <w:pStyle w:val="Heading2"/>
      </w:pPr>
      <w:bookmarkStart w:id="9" w:name="_Toc421372019"/>
      <w:r>
        <w:t>Nhận dạng thực thể có tên</w:t>
      </w:r>
      <w:bookmarkEnd w:id="9"/>
    </w:p>
    <w:p w:rsidR="00541167" w:rsidRDefault="00541167" w:rsidP="00541167">
      <w:pPr>
        <w:rPr>
          <w:color w:val="000000"/>
        </w:rPr>
      </w:pPr>
      <w:bookmarkStart w:id="10" w:name="_Toc420004834"/>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w:t>
      </w:r>
      <w:r w:rsidR="007F2170">
        <w:rPr>
          <w:color w:val="000000"/>
        </w:rPr>
        <w:t xml:space="preserve"> Ví dụ</w:t>
      </w:r>
      <w:r>
        <w:rPr>
          <w:color w:val="000000"/>
        </w:rPr>
        <w:t xml:space="preserve"> </w:t>
      </w:r>
      <w:r w:rsidR="007F2170">
        <w:rPr>
          <w:color w:val="000000"/>
        </w:rPr>
        <w:t>đ</w:t>
      </w:r>
      <w:r>
        <w:rPr>
          <w:color w:val="000000"/>
        </w:rPr>
        <w:t>ầu ra (output) của bước nhận dạng thực thể là:</w:t>
      </w:r>
    </w:p>
    <w:p w:rsidR="00541167" w:rsidRDefault="00541167" w:rsidP="00D24B3E">
      <w:pPr>
        <w:pStyle w:val="ListParagraph"/>
        <w:numPr>
          <w:ilvl w:val="0"/>
          <w:numId w:val="5"/>
        </w:numPr>
        <w:ind w:left="993" w:hanging="426"/>
      </w:pPr>
      <w:r>
        <w:t>“Anh Tuấn” – Person</w:t>
      </w:r>
    </w:p>
    <w:p w:rsidR="00541167" w:rsidRDefault="00541167" w:rsidP="00D24B3E">
      <w:pPr>
        <w:pStyle w:val="ListParagraph"/>
        <w:numPr>
          <w:ilvl w:val="0"/>
          <w:numId w:val="5"/>
        </w:numPr>
        <w:ind w:left="993" w:hanging="426"/>
      </w:pPr>
      <w:r>
        <w:t>“Duy Hưng” – Person</w:t>
      </w:r>
    </w:p>
    <w:p w:rsidR="00541167" w:rsidRDefault="00541167" w:rsidP="00D24B3E">
      <w:pPr>
        <w:pStyle w:val="ListParagraph"/>
        <w:numPr>
          <w:ilvl w:val="0"/>
          <w:numId w:val="5"/>
        </w:numPr>
        <w:ind w:left="993" w:hanging="426"/>
      </w:pPr>
      <w:r>
        <w:t>“Bách Khoa” – Organization</w:t>
      </w:r>
    </w:p>
    <w:p w:rsidR="00541167" w:rsidRDefault="00541167" w:rsidP="00541167">
      <w:pPr>
        <w:rPr>
          <w:color w:val="000000"/>
        </w:rPr>
      </w:pPr>
      <w:r>
        <w:rPr>
          <w:color w:val="000000"/>
        </w:rPr>
        <w:t>Bài toán nhận dạng thực thể có tên thường bao gồm 2 bước: xác định thực thể và phân loại thực thể vào các nhóm mà thực thể đó thuộc về (như con người, nơi chốn, tổ chức, …). Trong đó, bước đầu tiên của bài toán thường được xem đơn giản như là một bài toán phân mảnh các từ trong câu thành các “tên”. Trong đó “tên” là một chuỗi các từ liên tục có ý nghĩa vả chỉ tới một thực thể có thật, không lồng ghép trong “tên” khác. Vì vậy từ “Ngân hàng Việt Nam” chỉ được xem như là một tên duy nhất, mặc dù từ “ngân hàng” và “Việt Nam” bản thân cũng mang ý nghĩa.</w:t>
      </w:r>
    </w:p>
    <w:p w:rsidR="00541167" w:rsidRDefault="00541167" w:rsidP="00541167">
      <w:pPr>
        <w:rPr>
          <w:color w:val="000000"/>
        </w:rPr>
      </w:pPr>
      <w:r>
        <w:rPr>
          <w:color w:val="000000"/>
        </w:rPr>
        <w:lastRenderedPageBreak/>
        <w:t>Một số khái niệm về thời gian và con số (như tỉ lệ %, lượng tiền, độ dài, …) cũng có thể được xem là một thực thể có tên tùy theo ngữ cảnh của bài toán nhận dạng. Tuy nhiên không phải, con số hay khái niệm thời gian nào cũng được xem là một thực thể có tên. Ví dụ như “năm 2015” được xem là một thực thể do chỉ tới năm thứ 2015 sau công nguyên, là một năm xác định. Trong khi đó “tháng 6” không được xem là một thực thể do ta không thể xác định được tháng 6 này là của năm nào. Từ ví dụ trên, ta có thể thấy khái niệm thực thể có tên không thể xác định chặt chẽ mà cần được giải thích theo ngữ cảnh của bài toán.</w:t>
      </w:r>
    </w:p>
    <w:p w:rsidR="00541167" w:rsidRDefault="00541167" w:rsidP="00541167">
      <w:pPr>
        <w:rPr>
          <w:color w:val="000000"/>
        </w:rPr>
      </w:pPr>
      <w:r>
        <w:rPr>
          <w:color w:val="000000"/>
        </w:rPr>
        <w:t>Có nhiều hướng tiếp cận trong việc giải quyết bài toán nhận dạng thực thể có tên, trong số đó kĩ thuật phân tích ngữ pháp ngôn ngữ và các mô hình thống kê sử dụng học máy là các hướng nổi bật. Kĩ thuật phân tích ngữ pháp ngôn ngữ thường cho độ chính xác cao hơn, nhưng thường tỉ lệ thực thể nhận diện được trên tổng số thực thể thấp. Đồng thời kĩ thuật phân tích ngữ pháp ngôn ngữ đòi hỏi một lượng lớn thời gian làm việc của các nhà ngôn ngữ học có kinh nghiệm. Trong khi đó mô hình thống kê sử dụng học máy thường yêu cầu một lượng lớn dữ liệu mẫu đã được gán nhãn để cung cấp cho quá trình học. Gần đây, mô hình học bán giám sát đã được để xuất nhằm giúp giảm bớt lượng dữ liệu mẫu cần phải có trong mô hình thống kê.</w:t>
      </w:r>
    </w:p>
    <w:p w:rsidR="00541167" w:rsidRDefault="00541167" w:rsidP="00541167">
      <w:pPr>
        <w:rPr>
          <w:color w:val="000000"/>
        </w:rPr>
      </w:pPr>
      <w:r>
        <w:rPr>
          <w:color w:val="000000"/>
        </w:rPr>
        <w:t>Các nghiên cứu đã xác định rằng, các hệ thống nhận diện thực thể có tên nếu hoạt động tốt trong một lĩnh vực cụ thể (như y tế, địa chất, ký sự, …) thì thường cho kết quả không tốt nếu đem ứng dụng ở lĩnh vực khác ngoài lĩnh vực hệ thống đó được thiết kế. Để có thể chỉnh sửa cho một hệ thống có sẵn hoạt động tốt trong một lĩnh vực mới thường tiêu tốn rất nhiều công sức.</w:t>
      </w:r>
    </w:p>
    <w:p w:rsidR="00541167" w:rsidRPr="00246011" w:rsidRDefault="00541167" w:rsidP="00541167">
      <w:pPr>
        <w:rPr>
          <w:color w:val="000000"/>
        </w:rPr>
      </w:pPr>
      <w:r>
        <w:rPr>
          <w:color w:val="000000"/>
        </w:rPr>
        <w:t>Mặc dù các hệ thống được phát triển gần đây cho kết quả khá tốt nhưng bài toán nhận diện thực thể có tên vẫn mở ra nhiều hướng nghiên cứu mới. Các hướng nghiên cứu hiện nay trong bài toán nhận diện thực thể có tên bao gồm: sử dụng hệ thống học bán giám sát nhằm giúp giảm lượng dữ liệu mẫu cần có, cải thiện hiệu năng hệ thống trong nhiều lĩnh vực khác nhau, và tăng khả năng nhận diện khi có nhiều lớp thực thể.</w:t>
      </w:r>
    </w:p>
    <w:p w:rsidR="00541167" w:rsidRDefault="00541167" w:rsidP="00541167">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7A2568" w:rsidRPr="007A2568" w:rsidRDefault="000A6E16" w:rsidP="007A2568">
      <w:pPr>
        <w:pStyle w:val="Heading2"/>
      </w:pPr>
      <w:bookmarkStart w:id="11" w:name="_Toc420004823"/>
      <w:bookmarkStart w:id="12" w:name="_Toc421372020"/>
      <w:bookmarkEnd w:id="10"/>
      <w:r>
        <w:t>Phân giải đồng tham chiếu</w:t>
      </w:r>
      <w:bookmarkEnd w:id="11"/>
      <w:bookmarkEnd w:id="12"/>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hợp thì những khái niệm này là danh từ, tên riêng (tên người, tên nơi chốn, …) hay đại từ (tôi, anh ấy, I, he, …). </w:t>
      </w:r>
      <w:r w:rsidR="008A5FAA">
        <w:t>Ví dụ</w:t>
      </w:r>
      <w:r w:rsidR="00DF2FFE">
        <w:t>:</w:t>
      </w:r>
    </w:p>
    <w:p w:rsidR="00034373" w:rsidRDefault="008A5FAA" w:rsidP="008A5FAA">
      <w:pPr>
        <w:jc w:val="center"/>
      </w:pPr>
      <w:r w:rsidRPr="00951A20">
        <w:rPr>
          <w:i/>
        </w:rPr>
        <w:t>John</w:t>
      </w:r>
      <w:r w:rsidRPr="00AA16FD">
        <w:t xml:space="preserve"> drove to </w:t>
      </w:r>
      <w:r w:rsidRPr="00951A20">
        <w:rPr>
          <w:b/>
        </w:rPr>
        <w:t>Judy</w:t>
      </w:r>
      <w:r w:rsidR="00951A20">
        <w:t>’s</w:t>
      </w:r>
      <w:r w:rsidRPr="00AA16FD">
        <w:t xml:space="preserve"> house. </w:t>
      </w:r>
      <w:r w:rsidR="007824A6" w:rsidRPr="00C31EA5">
        <w:rPr>
          <w:b/>
        </w:rPr>
        <w:t>She</w:t>
      </w:r>
      <w:r w:rsidRPr="00AA16FD">
        <w:t xml:space="preserve"> made </w:t>
      </w:r>
      <w:r w:rsidR="007824A6" w:rsidRPr="00C31EA5">
        <w:rPr>
          <w:i/>
        </w:rPr>
        <w:t>him</w:t>
      </w:r>
      <w:r w:rsidRPr="00AA16FD">
        <w:t xml:space="preserve"> dinner.</w:t>
      </w:r>
    </w:p>
    <w:p w:rsidR="00034373" w:rsidRDefault="00294BED" w:rsidP="00034373">
      <w:r>
        <w:t xml:space="preserve">Trong câu trên, từ </w:t>
      </w:r>
      <w:r w:rsidR="00912ED3">
        <w:t>“John” và “him</w:t>
      </w:r>
      <w:r>
        <w:t>” cùng ám chỉ tới một thực thể là con người trong thế giới thật. Từ “Judy”, “</w:t>
      </w:r>
      <w:r w:rsidR="00C31EA5">
        <w:t>she</w:t>
      </w:r>
      <w:r>
        <w:t>” ám chỉ tới một thực thể người khác. Từ đó ta có 2 chuỗi đồng tham chiế</w:t>
      </w:r>
      <w:r w:rsidR="0026669A">
        <w:t>u là (John, him) và (Judy, she</w:t>
      </w:r>
      <w:r>
        <w:t>). Phân giải đồng tham chiếu là công việc tìm ra các chuỗi khái niệm đó.</w:t>
      </w:r>
    </w:p>
    <w:p w:rsidR="007E5302" w:rsidRDefault="007E5302" w:rsidP="00034373">
      <w:r>
        <w:lastRenderedPageBreak/>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EndPr/>
        <w:sdtContent>
          <w:r w:rsidR="00106B8A" w:rsidRPr="007708FA">
            <w:rPr>
              <w:rStyle w:val="In-TextCitation"/>
            </w:rPr>
            <w:fldChar w:fldCharType="begin"/>
          </w:r>
          <w:r w:rsidR="00106B8A" w:rsidRPr="007708FA">
            <w:rPr>
              <w:rStyle w:val="In-TextCitation"/>
            </w:rPr>
            <w:instrText xml:space="preserve"> CITATION NgV10 \l 1033 </w:instrText>
          </w:r>
          <w:r w:rsidR="00106B8A" w:rsidRPr="007708FA">
            <w:rPr>
              <w:rStyle w:val="In-TextCitation"/>
            </w:rPr>
            <w:fldChar w:fldCharType="separate"/>
          </w:r>
          <w:r w:rsidR="000001DA">
            <w:rPr>
              <w:rStyle w:val="In-TextCitation"/>
              <w:noProof/>
            </w:rPr>
            <w:t xml:space="preserve"> </w:t>
          </w:r>
          <w:r w:rsidR="000001DA">
            <w:rPr>
              <w:noProof/>
            </w:rPr>
            <w:t>[</w:t>
          </w:r>
          <w:hyperlink w:anchor="NgV10" w:history="1">
            <w:r w:rsidR="000001DA" w:rsidRPr="000001DA">
              <w:rPr>
                <w:rStyle w:val="Heading1Char"/>
                <w:rFonts w:eastAsiaTheme="minorHAnsi" w:cstheme="minorBidi"/>
                <w:noProof/>
                <w:sz w:val="22"/>
                <w:szCs w:val="22"/>
              </w:rPr>
              <w:t>4</w:t>
            </w:r>
          </w:hyperlink>
          <w:r w:rsidR="000001DA">
            <w:rPr>
              <w:noProof/>
            </w:rPr>
            <w:t>]</w:t>
          </w:r>
          <w:r w:rsidR="00106B8A" w:rsidRPr="007708FA">
            <w:rPr>
              <w:rStyle w:val="In-TextCitation"/>
            </w:rPr>
            <w:fldChar w:fldCharType="end"/>
          </w:r>
        </w:sdtContent>
      </w:sdt>
      <w:r>
        <w:t>:</w:t>
      </w:r>
    </w:p>
    <w:p w:rsidR="0000783C" w:rsidRPr="00AA4273" w:rsidRDefault="0000783C" w:rsidP="00AA4273">
      <w:pPr>
        <w:pStyle w:val="ListParagraph"/>
        <w:numPr>
          <w:ilvl w:val="0"/>
          <w:numId w:val="38"/>
        </w:numPr>
        <w:spacing w:after="0"/>
        <w:ind w:left="284" w:hanging="295"/>
        <w:rPr>
          <w:i/>
        </w:rPr>
      </w:pPr>
      <w:r w:rsidRPr="00AA4273">
        <w:rPr>
          <w:i/>
        </w:rPr>
        <w:t>Hướng tiếp cận về ngôn ngữ học</w:t>
      </w:r>
    </w:p>
    <w:p w:rsidR="0000783C" w:rsidRDefault="0000783C" w:rsidP="009A4BEE">
      <w:pPr>
        <w:spacing w:after="0"/>
        <w:ind w:left="284"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w:t>
      </w:r>
      <w:r w:rsidR="0017761C">
        <w:t>t Hobb</w:t>
      </w:r>
      <w:sdt>
        <w:sdtPr>
          <w:id w:val="413202799"/>
          <w:citation/>
        </w:sdtPr>
        <w:sdtEndPr/>
        <w:sdtContent>
          <w:r w:rsidR="0017761C" w:rsidRPr="007708FA">
            <w:rPr>
              <w:rStyle w:val="In-TextCitation"/>
            </w:rPr>
            <w:fldChar w:fldCharType="begin"/>
          </w:r>
          <w:r w:rsidR="0017761C" w:rsidRPr="007708FA">
            <w:rPr>
              <w:rStyle w:val="In-TextCitation"/>
            </w:rPr>
            <w:instrText xml:space="preserve"> CITATION Hob86 \l 1033 </w:instrText>
          </w:r>
          <w:r w:rsidR="0017761C" w:rsidRPr="007708FA">
            <w:rPr>
              <w:rStyle w:val="In-TextCitation"/>
            </w:rPr>
            <w:fldChar w:fldCharType="separate"/>
          </w:r>
          <w:r w:rsidR="000001DA">
            <w:rPr>
              <w:rStyle w:val="In-TextCitation"/>
              <w:noProof/>
            </w:rPr>
            <w:t xml:space="preserve"> </w:t>
          </w:r>
          <w:r w:rsidR="000001DA">
            <w:rPr>
              <w:noProof/>
            </w:rPr>
            <w:t>[</w:t>
          </w:r>
          <w:hyperlink w:anchor="Hob86" w:history="1">
            <w:r w:rsidR="000001DA" w:rsidRPr="000001DA">
              <w:rPr>
                <w:rStyle w:val="Heading1Char"/>
                <w:rFonts w:eastAsiaTheme="minorHAnsi" w:cstheme="minorBidi"/>
                <w:noProof/>
                <w:sz w:val="22"/>
                <w:szCs w:val="22"/>
              </w:rPr>
              <w:t>5</w:t>
            </w:r>
          </w:hyperlink>
          <w:r w:rsidR="000001DA">
            <w:rPr>
              <w:noProof/>
            </w:rPr>
            <w:t>]</w:t>
          </w:r>
          <w:r w:rsidR="0017761C" w:rsidRPr="007708FA">
            <w:rPr>
              <w:rStyle w:val="In-TextCitation"/>
            </w:rPr>
            <w:fldChar w:fldCharType="end"/>
          </w:r>
        </w:sdtContent>
      </w:sdt>
      <w:r w:rsidR="00106B8A">
        <w:t xml:space="preserve">, </w:t>
      </w:r>
      <w:r>
        <w:t xml:space="preserve">các nguyên lý </w:t>
      </w:r>
      <w:r w:rsidR="00106B8A">
        <w:t>về lý thuyết trung tâm (Ce</w:t>
      </w:r>
      <w:r w:rsidR="0017761C">
        <w:t>ntering Theory principles)</w:t>
      </w:r>
      <w:sdt>
        <w:sdtPr>
          <w:id w:val="-594932237"/>
          <w:citation/>
        </w:sdtPr>
        <w:sdtEndPr/>
        <w:sdtContent>
          <w:r w:rsidR="0017761C" w:rsidRPr="007708FA">
            <w:rPr>
              <w:rStyle w:val="In-TextCitation"/>
            </w:rPr>
            <w:fldChar w:fldCharType="begin"/>
          </w:r>
          <w:r w:rsidR="0017761C" w:rsidRPr="007708FA">
            <w:rPr>
              <w:rStyle w:val="In-TextCitation"/>
            </w:rPr>
            <w:instrText xml:space="preserve"> CITATION Bre87 \l 1033 </w:instrText>
          </w:r>
          <w:r w:rsidR="0017761C" w:rsidRPr="007708FA">
            <w:rPr>
              <w:rStyle w:val="In-TextCitation"/>
            </w:rPr>
            <w:fldChar w:fldCharType="separate"/>
          </w:r>
          <w:r w:rsidR="000001DA">
            <w:rPr>
              <w:rStyle w:val="In-TextCitation"/>
              <w:noProof/>
            </w:rPr>
            <w:t xml:space="preserve"> </w:t>
          </w:r>
          <w:r w:rsidR="000001DA">
            <w:rPr>
              <w:noProof/>
            </w:rPr>
            <w:t>[</w:t>
          </w:r>
          <w:hyperlink w:anchor="Bre87" w:history="1">
            <w:r w:rsidR="000001DA" w:rsidRPr="000001DA">
              <w:rPr>
                <w:rStyle w:val="Heading1Char"/>
                <w:rFonts w:eastAsiaTheme="minorHAnsi" w:cstheme="minorBidi"/>
                <w:noProof/>
                <w:sz w:val="22"/>
                <w:szCs w:val="22"/>
              </w:rPr>
              <w:t>6</w:t>
            </w:r>
          </w:hyperlink>
          <w:r w:rsidR="000001DA">
            <w:rPr>
              <w:noProof/>
            </w:rPr>
            <w:t>]</w:t>
          </w:r>
          <w:r w:rsidR="0017761C" w:rsidRPr="007708FA">
            <w:rPr>
              <w:rStyle w:val="In-TextCitation"/>
            </w:rPr>
            <w:fldChar w:fldCharType="end"/>
          </w:r>
        </w:sdtContent>
      </w:sdt>
      <w:r w:rsidR="00106B8A">
        <w:t xml:space="preserve"> và các tham chiếu bắc cầ</w:t>
      </w:r>
      <w:r w:rsidR="006B68CE">
        <w:t>u (bridging references)</w:t>
      </w:r>
      <w:sdt>
        <w:sdtPr>
          <w:id w:val="1820462065"/>
          <w:citation/>
        </w:sdtPr>
        <w:sdtEndPr/>
        <w:sdtContent>
          <w:r w:rsidR="006B68CE" w:rsidRPr="007708FA">
            <w:rPr>
              <w:rStyle w:val="In-TextCitation"/>
            </w:rPr>
            <w:fldChar w:fldCharType="begin"/>
          </w:r>
          <w:r w:rsidR="006B68CE" w:rsidRPr="007708FA">
            <w:rPr>
              <w:rStyle w:val="In-TextCitation"/>
            </w:rPr>
            <w:instrText xml:space="preserve"> CITATION Poe04 \l 1033 </w:instrText>
          </w:r>
          <w:r w:rsidR="006B68CE" w:rsidRPr="007708FA">
            <w:rPr>
              <w:rStyle w:val="In-TextCitation"/>
            </w:rPr>
            <w:fldChar w:fldCharType="separate"/>
          </w:r>
          <w:r w:rsidR="000001DA">
            <w:rPr>
              <w:rStyle w:val="In-TextCitation"/>
              <w:noProof/>
            </w:rPr>
            <w:t xml:space="preserve"> </w:t>
          </w:r>
          <w:r w:rsidR="000001DA">
            <w:rPr>
              <w:noProof/>
            </w:rPr>
            <w:t>[</w:t>
          </w:r>
          <w:hyperlink w:anchor="Poe04" w:history="1">
            <w:r w:rsidR="000001DA" w:rsidRPr="000001DA">
              <w:rPr>
                <w:rStyle w:val="Heading1Char"/>
                <w:rFonts w:eastAsiaTheme="minorHAnsi" w:cstheme="minorBidi"/>
                <w:noProof/>
                <w:sz w:val="22"/>
                <w:szCs w:val="22"/>
              </w:rPr>
              <w:t>7</w:t>
            </w:r>
          </w:hyperlink>
          <w:r w:rsidR="000001DA">
            <w:rPr>
              <w:noProof/>
            </w:rPr>
            <w:t>]</w:t>
          </w:r>
          <w:r w:rsidR="006B68CE" w:rsidRPr="007708FA">
            <w:rPr>
              <w:rStyle w:val="In-TextCitation"/>
            </w:rPr>
            <w:fldChar w:fldCharType="end"/>
          </w:r>
        </w:sdtContent>
      </w:sdt>
      <w:r w:rsidR="00106B8A">
        <w:t>.</w:t>
      </w:r>
    </w:p>
    <w:p w:rsidR="00106B8A" w:rsidRPr="00AA4273" w:rsidRDefault="00106B8A" w:rsidP="00AA4273">
      <w:pPr>
        <w:pStyle w:val="ListParagraph"/>
        <w:numPr>
          <w:ilvl w:val="0"/>
          <w:numId w:val="38"/>
        </w:numPr>
        <w:spacing w:after="0"/>
        <w:ind w:left="284" w:hanging="284"/>
        <w:rPr>
          <w:i/>
        </w:rPr>
      </w:pPr>
      <w:r w:rsidRPr="00AA4273">
        <w:rPr>
          <w:i/>
        </w:rPr>
        <w:t>Hướng tiếp cận sử dụng học máy</w:t>
      </w:r>
    </w:p>
    <w:p w:rsidR="00106B8A" w:rsidRPr="00106B8A" w:rsidRDefault="00106B8A" w:rsidP="009A4BEE">
      <w:pPr>
        <w:ind w:left="284"/>
      </w:pPr>
      <w:r>
        <w:t>Hướng tiếp cận này sử dụng các giải thuật học máy và các dữ liệu huấn luyện. Một số giải thuậ</w:t>
      </w:r>
      <w:r w:rsidR="0073776A">
        <w:t>t như Naïve Bayes</w:t>
      </w:r>
      <w:sdt>
        <w:sdtPr>
          <w:id w:val="2086108729"/>
          <w:citation/>
        </w:sdtPr>
        <w:sdtEndPr/>
        <w:sdtContent>
          <w:r w:rsidR="0073776A" w:rsidRPr="007708FA">
            <w:rPr>
              <w:rStyle w:val="In-TextCitation"/>
            </w:rPr>
            <w:fldChar w:fldCharType="begin"/>
          </w:r>
          <w:r w:rsidR="0073776A" w:rsidRPr="007708FA">
            <w:rPr>
              <w:rStyle w:val="In-TextCitation"/>
            </w:rPr>
            <w:instrText xml:space="preserve"> CITATION GeN98 \l 1033 </w:instrText>
          </w:r>
          <w:r w:rsidR="0073776A" w:rsidRPr="007708FA">
            <w:rPr>
              <w:rStyle w:val="In-TextCitation"/>
            </w:rPr>
            <w:fldChar w:fldCharType="separate"/>
          </w:r>
          <w:r w:rsidR="000001DA">
            <w:rPr>
              <w:rStyle w:val="In-TextCitation"/>
              <w:noProof/>
            </w:rPr>
            <w:t xml:space="preserve"> </w:t>
          </w:r>
          <w:r w:rsidR="000001DA">
            <w:rPr>
              <w:noProof/>
            </w:rPr>
            <w:t>[</w:t>
          </w:r>
          <w:hyperlink w:anchor="GeN98" w:history="1">
            <w:r w:rsidR="000001DA" w:rsidRPr="000001DA">
              <w:rPr>
                <w:rStyle w:val="Heading1Char"/>
                <w:rFonts w:eastAsiaTheme="minorHAnsi" w:cstheme="minorBidi"/>
                <w:noProof/>
                <w:sz w:val="22"/>
                <w:szCs w:val="22"/>
              </w:rPr>
              <w:t>8</w:t>
            </w:r>
          </w:hyperlink>
          <w:r w:rsidR="000001DA">
            <w:rPr>
              <w:noProof/>
            </w:rPr>
            <w:t>]</w:t>
          </w:r>
          <w:r w:rsidR="0073776A" w:rsidRPr="007708FA">
            <w:rPr>
              <w:rStyle w:val="In-TextCitation"/>
            </w:rPr>
            <w:fldChar w:fldCharType="end"/>
          </w:r>
        </w:sdtContent>
      </w:sdt>
      <w:r w:rsidR="0073776A">
        <w:t>, Decision Tree</w:t>
      </w:r>
      <w:sdt>
        <w:sdtPr>
          <w:id w:val="1441342587"/>
          <w:citation/>
        </w:sdtPr>
        <w:sdtEndPr/>
        <w:sdtContent>
          <w:r w:rsidR="0073776A" w:rsidRPr="007708FA">
            <w:rPr>
              <w:rStyle w:val="In-TextCitation"/>
            </w:rPr>
            <w:fldChar w:fldCharType="begin"/>
          </w:r>
          <w:r w:rsidR="0073776A" w:rsidRPr="007708FA">
            <w:rPr>
              <w:rStyle w:val="In-TextCitation"/>
            </w:rPr>
            <w:instrText xml:space="preserve"> CITATION Soo01 \l 1033  \m NgV02</w:instrText>
          </w:r>
          <w:r w:rsidR="001D4E09" w:rsidRPr="007708FA">
            <w:rPr>
              <w:rStyle w:val="In-TextCitation"/>
            </w:rPr>
            <w:instrText xml:space="preserve"> \m Yan08</w:instrText>
          </w:r>
          <w:r w:rsidR="0073776A"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hyperlink w:anchor="NgV02" w:history="1">
            <w:r w:rsidR="000001DA" w:rsidRPr="000001DA">
              <w:rPr>
                <w:rStyle w:val="Heading1Char"/>
                <w:rFonts w:eastAsiaTheme="minorHAnsi" w:cstheme="minorBidi"/>
                <w:noProof/>
                <w:sz w:val="22"/>
                <w:szCs w:val="22"/>
              </w:rPr>
              <w:t>10</w:t>
            </w:r>
          </w:hyperlink>
          <w:r w:rsidR="000001DA">
            <w:rPr>
              <w:noProof/>
            </w:rPr>
            <w:t>,</w:t>
          </w:r>
          <w:hyperlink w:anchor="Yan08" w:history="1">
            <w:r w:rsidR="000001DA" w:rsidRPr="000001DA">
              <w:rPr>
                <w:rStyle w:val="Heading1Char"/>
                <w:rFonts w:eastAsiaTheme="minorHAnsi" w:cstheme="minorBidi"/>
                <w:noProof/>
                <w:sz w:val="22"/>
                <w:szCs w:val="22"/>
              </w:rPr>
              <w:t>11</w:t>
            </w:r>
          </w:hyperlink>
          <w:r w:rsidR="000001DA">
            <w:rPr>
              <w:noProof/>
            </w:rPr>
            <w:t>]</w:t>
          </w:r>
          <w:r w:rsidR="0073776A" w:rsidRPr="007708FA">
            <w:rPr>
              <w:rStyle w:val="In-TextCitation"/>
            </w:rPr>
            <w:fldChar w:fldCharType="end"/>
          </w:r>
        </w:sdtContent>
      </w:sdt>
      <w:r>
        <w:t>, Conditional Random Fields</w:t>
      </w:r>
      <w:sdt>
        <w:sdtPr>
          <w:id w:val="-1907301122"/>
          <w:citation/>
        </w:sdtPr>
        <w:sdtEndPr/>
        <w:sdtContent>
          <w:r w:rsidR="001D4E09" w:rsidRPr="007708FA">
            <w:rPr>
              <w:rStyle w:val="In-TextCitation"/>
            </w:rPr>
            <w:fldChar w:fldCharType="begin"/>
          </w:r>
          <w:r w:rsidR="001D4E09" w:rsidRPr="007708FA">
            <w:rPr>
              <w:rStyle w:val="In-TextCitation"/>
            </w:rPr>
            <w:instrText xml:space="preserve"> CITATION Mcc04 \l 1033 </w:instrText>
          </w:r>
          <w:r w:rsidR="001D4E09" w:rsidRPr="007708FA">
            <w:rPr>
              <w:rStyle w:val="In-TextCitation"/>
            </w:rPr>
            <w:fldChar w:fldCharType="separate"/>
          </w:r>
          <w:r w:rsidR="000001DA">
            <w:rPr>
              <w:rStyle w:val="In-TextCitation"/>
              <w:noProof/>
            </w:rPr>
            <w:t xml:space="preserve"> </w:t>
          </w:r>
          <w:r w:rsidR="000001DA">
            <w:rPr>
              <w:noProof/>
            </w:rPr>
            <w:t>[</w:t>
          </w:r>
          <w:hyperlink w:anchor="Mcc04" w:history="1">
            <w:r w:rsidR="000001DA" w:rsidRPr="000001DA">
              <w:rPr>
                <w:rStyle w:val="Heading1Char"/>
                <w:rFonts w:eastAsiaTheme="minorHAnsi" w:cstheme="minorBidi"/>
                <w:noProof/>
                <w:sz w:val="22"/>
                <w:szCs w:val="22"/>
              </w:rPr>
              <w:t>12</w:t>
            </w:r>
          </w:hyperlink>
          <w:r w:rsidR="000001DA">
            <w:rPr>
              <w:noProof/>
            </w:rPr>
            <w:t>]</w:t>
          </w:r>
          <w:r w:rsidR="001D4E09" w:rsidRPr="007708FA">
            <w:rPr>
              <w:rStyle w:val="In-TextCitation"/>
            </w:rPr>
            <w:fldChar w:fldCharType="end"/>
          </w:r>
        </w:sdtContent>
      </w:sdt>
      <w:r>
        <w:t xml:space="preserve"> hoặc một số giải thuật gom cụ</w:t>
      </w:r>
      <w:r w:rsidR="001D4E09">
        <w:t>m</w:t>
      </w:r>
      <w:sdt>
        <w:sdtPr>
          <w:id w:val="2096594204"/>
          <w:citation/>
        </w:sdtPr>
        <w:sdtEndPr/>
        <w:sdtContent>
          <w:r w:rsidR="001D4E09" w:rsidRPr="007708FA">
            <w:rPr>
              <w:rStyle w:val="In-TextCitation"/>
            </w:rPr>
            <w:fldChar w:fldCharType="begin"/>
          </w:r>
          <w:r w:rsidR="001D4E09" w:rsidRPr="007708FA">
            <w:rPr>
              <w:rStyle w:val="In-TextCitation"/>
            </w:rPr>
            <w:instrText xml:space="preserve"> CITATION Cla99 \l 1033 </w:instrText>
          </w:r>
          <w:r w:rsidR="001D4E09" w:rsidRPr="007708FA">
            <w:rPr>
              <w:rStyle w:val="In-TextCitation"/>
            </w:rPr>
            <w:fldChar w:fldCharType="separate"/>
          </w:r>
          <w:r w:rsidR="000001DA">
            <w:rPr>
              <w:rStyle w:val="In-TextCitation"/>
              <w:noProof/>
            </w:rPr>
            <w:t xml:space="preserve"> </w:t>
          </w:r>
          <w:r w:rsidR="000001DA">
            <w:rPr>
              <w:noProof/>
            </w:rPr>
            <w:t>[</w:t>
          </w:r>
          <w:hyperlink w:anchor="Cla99" w:history="1">
            <w:r w:rsidR="000001DA" w:rsidRPr="000001DA">
              <w:rPr>
                <w:rStyle w:val="Heading1Char"/>
                <w:rFonts w:eastAsiaTheme="minorHAnsi" w:cstheme="minorBidi"/>
                <w:noProof/>
                <w:sz w:val="22"/>
                <w:szCs w:val="22"/>
              </w:rPr>
              <w:t>13</w:t>
            </w:r>
          </w:hyperlink>
          <w:r w:rsidR="000001DA">
            <w:rPr>
              <w:noProof/>
            </w:rPr>
            <w:t>]</w:t>
          </w:r>
          <w:r w:rsidR="001D4E09" w:rsidRPr="007708FA">
            <w:rPr>
              <w:rStyle w:val="In-TextCitation"/>
            </w:rPr>
            <w:fldChar w:fldCharType="end"/>
          </w:r>
        </w:sdtContent>
      </w:sdt>
      <w:r>
        <w: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0582D">
        <w:t>n</w:t>
      </w:r>
      <w:sdt>
        <w:sdtPr>
          <w:id w:val="290724679"/>
          <w:citation/>
        </w:sdtPr>
        <w:sdtEndPr/>
        <w:sdtContent>
          <w:r w:rsidR="0020582D" w:rsidRPr="007708FA">
            <w:rPr>
              <w:rStyle w:val="In-TextCitation"/>
            </w:rPr>
            <w:fldChar w:fldCharType="begin"/>
          </w:r>
          <w:r w:rsidR="0020582D" w:rsidRPr="007708FA">
            <w:rPr>
              <w:rStyle w:val="In-TextCitation"/>
            </w:rPr>
            <w:instrText xml:space="preserve"> CITATION Cla99 \l 1033 </w:instrText>
          </w:r>
          <w:r w:rsidR="0020582D" w:rsidRPr="007708FA">
            <w:rPr>
              <w:rStyle w:val="In-TextCitation"/>
            </w:rPr>
            <w:fldChar w:fldCharType="separate"/>
          </w:r>
          <w:r w:rsidR="000001DA">
            <w:rPr>
              <w:rStyle w:val="In-TextCitation"/>
              <w:noProof/>
            </w:rPr>
            <w:t xml:space="preserve"> </w:t>
          </w:r>
          <w:r w:rsidR="000001DA">
            <w:rPr>
              <w:noProof/>
            </w:rPr>
            <w:t>[</w:t>
          </w:r>
          <w:hyperlink w:anchor="Cla99" w:history="1">
            <w:r w:rsidR="000001DA" w:rsidRPr="000001DA">
              <w:rPr>
                <w:rStyle w:val="Heading1Char"/>
                <w:rFonts w:eastAsiaTheme="minorHAnsi" w:cstheme="minorBidi"/>
                <w:noProof/>
                <w:sz w:val="22"/>
                <w:szCs w:val="22"/>
              </w:rPr>
              <w:t>13</w:t>
            </w:r>
          </w:hyperlink>
          <w:r w:rsidR="000001DA">
            <w:rPr>
              <w:noProof/>
            </w:rPr>
            <w:t>]</w:t>
          </w:r>
          <w:r w:rsidR="0020582D" w:rsidRPr="007708FA">
            <w:rPr>
              <w:rStyle w:val="In-TextCitation"/>
            </w:rPr>
            <w:fldChar w:fldCharType="end"/>
          </w:r>
        </w:sdtContent>
      </w:sdt>
      <w:r w:rsidR="00273DE6">
        <w: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EndPr/>
        <w:sdtContent>
          <w:r w:rsidR="005F6170" w:rsidRPr="007708FA">
            <w:rPr>
              <w:rStyle w:val="In-TextCitation"/>
            </w:rPr>
            <w:fldChar w:fldCharType="begin"/>
          </w:r>
          <w:r w:rsidR="005F6170" w:rsidRPr="007708FA">
            <w:rPr>
              <w:rStyle w:val="In-TextCitation"/>
            </w:rPr>
            <w:instrText xml:space="preserve"> CITATION NgV10 \l 1033 </w:instrText>
          </w:r>
          <w:r w:rsidR="005F6170" w:rsidRPr="007708FA">
            <w:rPr>
              <w:rStyle w:val="In-TextCitation"/>
            </w:rPr>
            <w:fldChar w:fldCharType="separate"/>
          </w:r>
          <w:r w:rsidR="000001DA">
            <w:rPr>
              <w:rStyle w:val="In-TextCitation"/>
              <w:noProof/>
            </w:rPr>
            <w:t xml:space="preserve"> </w:t>
          </w:r>
          <w:r w:rsidR="000001DA">
            <w:rPr>
              <w:noProof/>
            </w:rPr>
            <w:t>[</w:t>
          </w:r>
          <w:hyperlink w:anchor="NgV10" w:history="1">
            <w:r w:rsidR="000001DA" w:rsidRPr="000001DA">
              <w:rPr>
                <w:rStyle w:val="Heading1Char"/>
                <w:rFonts w:eastAsiaTheme="minorHAnsi" w:cstheme="minorBidi"/>
                <w:noProof/>
                <w:sz w:val="22"/>
                <w:szCs w:val="22"/>
              </w:rPr>
              <w:t>4</w:t>
            </w:r>
          </w:hyperlink>
          <w:r w:rsidR="000001DA">
            <w:rPr>
              <w:noProof/>
            </w:rPr>
            <w:t>]</w:t>
          </w:r>
          <w:r w:rsidR="005F6170" w:rsidRPr="007708F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614886">
        <w:t xml:space="preserve"> (ranking).</w:t>
      </w:r>
    </w:p>
    <w:p w:rsidR="00D80569" w:rsidRDefault="00D80569" w:rsidP="00CB7738">
      <w:pPr>
        <w:pStyle w:val="High-levelHeading"/>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 xml:space="preserve">ng các mẫu âm </w:t>
      </w:r>
      <w:r w:rsidR="00E52E1F">
        <w:rPr>
          <w:rFonts w:eastAsiaTheme="minorEastAsia"/>
        </w:rPr>
        <w:lastRenderedPageBreak/>
        <w:t>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5D7C87">
        <w:rPr>
          <w:rFonts w:eastAsiaTheme="minorEastAsia"/>
        </w:rPr>
        <w:t>ristic</w:t>
      </w:r>
      <w:sdt>
        <w:sdtPr>
          <w:rPr>
            <w:rFonts w:eastAsiaTheme="minorEastAsia"/>
          </w:rPr>
          <w:id w:val="1214391815"/>
          <w:citation/>
        </w:sdtPr>
        <w:sdtEndPr/>
        <w:sdtContent>
          <w:r w:rsidR="005D7C87" w:rsidRPr="007708FA">
            <w:rPr>
              <w:rStyle w:val="In-TextCitation"/>
            </w:rPr>
            <w:fldChar w:fldCharType="begin"/>
          </w:r>
          <w:r w:rsidR="005D7C87" w:rsidRPr="007708FA">
            <w:rPr>
              <w:rStyle w:val="In-TextCitation"/>
            </w:rPr>
            <w:instrText xml:space="preserve"> CITATION Soo01 \l 1033 </w:instrText>
          </w:r>
          <w:r w:rsidR="005D7C87"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r w:rsidR="005D7C87" w:rsidRPr="007708FA">
            <w:rPr>
              <w:rStyle w:val="In-TextCitation"/>
            </w:rPr>
            <w:fldChar w:fldCharType="end"/>
          </w:r>
        </w:sdtContent>
      </w:sdt>
      <w:r w:rsidR="001E2239">
        <w:rPr>
          <w:rFonts w:eastAsiaTheme="minorEastAsia"/>
        </w:rPr>
        <w: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w:t>
      </w:r>
      <w:r w:rsidR="0078128C">
        <w:rPr>
          <w:rFonts w:eastAsiaTheme="minorEastAsia"/>
        </w:rPr>
        <w:t>u là (C1 – C2 – C</w:t>
      </w:r>
      <w:r w:rsidR="00CF27FC">
        <w:rPr>
          <w:rFonts w:eastAsiaTheme="minorEastAsia"/>
        </w:rPr>
        <w:t>3) và (D1 – D2). Hai khái niệm a và b là duy nhất, tức chúng không thuộc bất kì chuỗi đồng tham chiếu nào. Các mẫu dương được sinh</w:t>
      </w:r>
      <w:r w:rsidR="0002172C">
        <w:rPr>
          <w:rFonts w:eastAsiaTheme="minorEastAsia"/>
        </w:rPr>
        <w:t xml:space="preserve"> ra</w:t>
      </w:r>
      <w:r w:rsidR="00CF27FC">
        <w:rPr>
          <w:rFonts w:eastAsiaTheme="minorEastAsia"/>
        </w:rPr>
        <w:t xml:space="preserve"> là</w:t>
      </w:r>
      <w:r w:rsidR="00585A31">
        <w:rPr>
          <w:rFonts w:eastAsiaTheme="minorEastAsia"/>
        </w:rPr>
        <w:t xml:space="preserve"> các</w:t>
      </w:r>
      <w:r w:rsidR="00CF27FC">
        <w:rPr>
          <w:rFonts w:eastAsiaTheme="minorEastAsia"/>
        </w:rPr>
        <w:t xml:space="preserve"> cặp khái niệm kề nhau trực tiế</w:t>
      </w:r>
      <w:r w:rsidR="00B00699">
        <w:rPr>
          <w:rFonts w:eastAsiaTheme="minorEastAsia"/>
        </w:rPr>
        <w:t>p (C1 – C2), (C2 – C3</w:t>
      </w:r>
      <w:r w:rsidR="00CF27FC">
        <w:rPr>
          <w:rFonts w:eastAsiaTheme="minorEastAsia"/>
        </w:rPr>
        <w:t>) và (D1 – D2), ở đây cặp (</w:t>
      </w:r>
      <w:r w:rsidR="00946249">
        <w:rPr>
          <w:rFonts w:eastAsiaTheme="minorEastAsia"/>
        </w:rPr>
        <w:t>C1 – C</w:t>
      </w:r>
      <w:r w:rsidR="00CF27FC">
        <w:rPr>
          <w:rFonts w:eastAsiaTheme="minorEastAsia"/>
        </w:rPr>
        <w:t>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763966C1" wp14:editId="1327E99C">
                <wp:extent cx="5795158" cy="61214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60328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0F2B8E" w:rsidRDefault="000F2B8E" w:rsidP="00714E5F">
                              <w:pPr>
                                <w:ind w:left="-180" w:right="-177"/>
                                <w:jc w:val="center"/>
                              </w:pPr>
                              <w: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4060327"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0F2B8E" w:rsidRDefault="000F2B8E" w:rsidP="00714E5F">
                              <w:pPr>
                                <w:pStyle w:val="NormalWeb"/>
                                <w:spacing w:before="0" w:beforeAutospacing="0" w:after="160" w:afterAutospacing="0"/>
                                <w:ind w:left="-180" w:right="-165"/>
                                <w:jc w:val="center"/>
                              </w:pPr>
                              <w:r>
                                <w:rPr>
                                  <w:rFonts w:ascii="LM Roman 10" w:eastAsia="Calibri" w:hAnsi="LM Roman 10"/>
                                  <w:sz w:val="22"/>
                                  <w:szCs w:val="22"/>
                                </w:rPr>
                                <w:t>C2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2705337"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4684" y="123612"/>
                              <a:ext cx="259715" cy="320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B8E" w:rsidRDefault="000F2B8E" w:rsidP="00714E5F">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3399355"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2535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B8E" w:rsidRDefault="000F2B8E"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1333704"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0F2B8E" w:rsidRDefault="000F2B8E"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002588"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0F2B8E" w:rsidRDefault="000F2B8E"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80862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0F2B8E" w:rsidRDefault="000F2B8E" w:rsidP="00B927E6">
                              <w:pPr>
                                <w:pStyle w:val="NormalWeb"/>
                                <w:spacing w:before="0" w:beforeAutospacing="0" w:after="160" w:afterAutospacing="0"/>
                                <w:ind w:left="-180" w:right="-170"/>
                                <w:jc w:val="center"/>
                              </w:pPr>
                              <w:r>
                                <w:rPr>
                                  <w:rFonts w:ascii="LM Roman 10" w:eastAsia="Calibri" w:hAnsi="LM Roman 10"/>
                                  <w:sz w:val="22"/>
                                  <w:szCs w:val="22"/>
                                </w:rPr>
                                <w:t>C3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2491500" y="-1497964"/>
                            <a:ext cx="646" cy="3457047"/>
                          </a:xfrm>
                          <a:prstGeom prst="curvedConnector3">
                            <a:avLst>
                              <a:gd name="adj1" fmla="val -35386997"/>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4589678" y="-138449"/>
                            <a:ext cx="9636" cy="748299"/>
                          </a:xfrm>
                          <a:prstGeom prst="curvedConnector3">
                            <a:avLst>
                              <a:gd name="adj1" fmla="val -143450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1827292" y="-96507"/>
                            <a:ext cx="1747" cy="668884"/>
                          </a:xfrm>
                          <a:prstGeom prst="curvedConnector3">
                            <a:avLst>
                              <a:gd name="adj1" fmla="val -7635776"/>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63966C1" id="Canvas 1" o:spid="_x0000_s1026" editas="canvas" style="width:456.3pt;height:48.2pt;mso-position-horizontal-relative:char;mso-position-vertical-relative:line" coordsize="57950,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950;height:6121;visibility:visible;mso-wrap-style:square">
                  <v:fill o:detectmouseclick="t"/>
                  <v:path o:connecttype="none"/>
                </v:shape>
                <v:rect id="Rectangle 3" o:spid="_x0000_s1028" style="position:absolute;left:6032;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0F2B8E" w:rsidRDefault="000F2B8E" w:rsidP="00714E5F">
                        <w:pPr>
                          <w:ind w:left="-180" w:right="-177"/>
                          <w:jc w:val="center"/>
                        </w:pPr>
                        <w:r>
                          <w:t>C1</w:t>
                        </w:r>
                      </w:p>
                    </w:txbxContent>
                  </v:textbox>
                </v:rect>
                <v:rect id="Rectangle 9" o:spid="_x0000_s1029" style="position:absolute;left:40603;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0F2B8E" w:rsidRDefault="000F2B8E" w:rsidP="00714E5F">
                        <w:pPr>
                          <w:pStyle w:val="NormalWeb"/>
                          <w:spacing w:before="0" w:beforeAutospacing="0" w:after="160" w:afterAutospacing="0"/>
                          <w:ind w:left="-180" w:right="-165"/>
                          <w:jc w:val="center"/>
                        </w:pPr>
                        <w:r>
                          <w:rPr>
                            <w:rFonts w:ascii="LM Roman 10" w:eastAsia="Calibri" w:hAnsi="LM Roman 10"/>
                            <w:sz w:val="22"/>
                            <w:szCs w:val="22"/>
                          </w:rPr>
                          <w:t>C2</w:t>
                        </w:r>
                      </w:p>
                    </w:txbxContent>
                  </v:textbox>
                </v:rect>
                <v:group id="Group 13" o:spid="_x0000_s1030" style="position:absolute;left:27053;top:2350;width:3200;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46;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0F2B8E" w:rsidRDefault="000F2B8E" w:rsidP="00714E5F">
                          <w:r>
                            <w:t>a</w:t>
                          </w:r>
                        </w:p>
                      </w:txbxContent>
                    </v:textbox>
                  </v:shape>
                </v:group>
                <v:group id="Group 15" o:spid="_x0000_s1033" style="position:absolute;left:33993;top:2349;width:3200;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2535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0F2B8E" w:rsidRDefault="000F2B8E"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13337;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0F2B8E" w:rsidRDefault="000F2B8E"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20025;top:2388;width:3201;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0F2B8E" w:rsidRDefault="000F2B8E"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8086;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0F2B8E" w:rsidRDefault="000F2B8E" w:rsidP="00B927E6">
                        <w:pPr>
                          <w:pStyle w:val="NormalWeb"/>
                          <w:spacing w:before="0" w:beforeAutospacing="0" w:after="160" w:afterAutospacing="0"/>
                          <w:ind w:left="-180" w:right="-170"/>
                          <w:jc w:val="center"/>
                        </w:pPr>
                        <w:r>
                          <w:rPr>
                            <w:rFonts w:ascii="LM Roman 10" w:eastAsia="Calibri" w:hAnsi="LM Roman 10"/>
                            <w:sz w:val="22"/>
                            <w:szCs w:val="22"/>
                          </w:rPr>
                          <w:t>C3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24915;top:-14981;width:6;height:34571;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3ehMQAAADbAAAADwAAAGRycy9kb3ducmV2LnhtbESPQWvCQBSE70L/w/IKvenGUIqkrhJa&#10;CqWX0sRCj4/sMwlm36bZp0Z/vSsIHoeZ+YZZrkfXqQMNofVsYD5LQBFX3rZcG9iUH9MFqCDIFjvP&#10;ZOBEAdarh8kSM+uP/EOHQmoVIRwyNNCI9JnWoWrIYZj5njh6Wz84lCiHWtsBjxHuOp0myYt22HJc&#10;aLCnt4aqXbF3BmhXPv/l8638+7x8/96fi1/5Ohnz9Djmr6CERrmHb+1PayBN4fol/gC9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d6ExAAAANsAAAAPAAAAAAAAAAAA&#10;AAAAAKECAABkcnMvZG93bnJldi54bWxQSwUGAAAAAAQABAD5AAAAkgMAAAAA&#10;" adj="-7643591" strokecolor="black [3200]" strokeweight=".5pt">
                  <v:stroke endarrow="block" joinstyle="miter"/>
                </v:shape>
                <v:shape id="Curved Connector 23" o:spid="_x0000_s1040" type="#_x0000_t38" style="position:absolute;left:45896;top:-1385;width:97;height:7483;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2j+cMAAADbAAAADwAAAGRycy9kb3ducmV2LnhtbESPwW7CMBBE70j8g7VIvYFDKmibYiKg&#10;qtQrIYceV/GSRI3XkW1I0q+vK1XqcTQ7b3Z2+Wg6cSfnW8sK1qsEBHFldcu1gvLyvnwG4QOyxs4y&#10;KZjIQ76fz3aYaTvwme5FqEWEsM9QQRNCn0npq4YM+pXtiaN3tc5giNLVUjscItx0Mk2SrTTYcmxo&#10;sKdTQ9VXcTPxDWeexjC9bI5HvJab+s0W5vtTqYfFeHgFEWgM/8d/6Q+tIH2E3y0RAH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9o/nDAAAA2wAAAA8AAAAAAAAAAAAA&#10;AAAAoQIAAGRycy9kb3ducmV2LnhtbFBLBQYAAAAABAAEAPkAAACRAwAAAAA=&#10;" adj="-309853" strokecolor="black [3200]" strokeweight=".5pt">
                  <v:stroke endarrow="block" joinstyle="miter"/>
                </v:shape>
                <v:shape id="Curved Connector 25" o:spid="_x0000_s1041" type="#_x0000_t38" style="position:absolute;left:18273;top:-966;width:18;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pdRsMAAADbAAAADwAAAGRycy9kb3ducmV2LnhtbESPUWsCMRCE3wv9D2ELfSmaq1iR0yhV&#10;EAQpVNsfsCTrXfSyOS5bPf+9KRT6OMzMN8x82YdGXahLPrKB12EBithG57ky8P21GUxBJUF22EQm&#10;AzdKsFw8PsyxdPHKe7ocpFIZwqlEA7VIW2qdbE0B0zC2xNk7xi6gZNlV2nV4zfDQ6FFRTHRAz3mh&#10;xpbWNdnz4ScYeBl/ev8Rd/ZUrSVtZL+yY7sy5vmpf5+BEurlP/zX3joDozf4/ZJ/gF7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6XUbDAAAA2wAAAA8AAAAAAAAAAAAA&#10;AAAAoQIAAGRycy9kb3ducmV2LnhtbFBLBQYAAAAABAAEAPkAAACRAwAAAAA=&#10;" adj="-1649328"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13" w:name="_Ref421167762"/>
      <w:r>
        <w:t xml:space="preserve">Hình </w:t>
      </w:r>
      <w:fldSimple w:instr=" STYLEREF 1 \s ">
        <w:r w:rsidR="002A6F91">
          <w:rPr>
            <w:noProof/>
          </w:rPr>
          <w:t>2</w:t>
        </w:r>
      </w:fldSimple>
      <w:r w:rsidR="002A6F91">
        <w:t>.</w:t>
      </w:r>
      <w:fldSimple w:instr=" SEQ Hình \* ARABIC \s 1 ">
        <w:r w:rsidR="002A6F91">
          <w:rPr>
            <w:noProof/>
          </w:rPr>
          <w:t>6</w:t>
        </w:r>
      </w:fldSimple>
      <w:bookmarkEnd w:id="13"/>
      <w:r>
        <w:t xml:space="preserve">. </w:t>
      </w:r>
      <w:r w:rsidR="006F3CDB">
        <w:t>Ví dụ cho việc sinh các mẫu huấn luyện</w:t>
      </w:r>
    </w:p>
    <w:p w:rsidR="00585A31" w:rsidRDefault="00585A31" w:rsidP="00034373">
      <w:pPr>
        <w:rPr>
          <w:rFonts w:eastAsiaTheme="minorEastAsia"/>
        </w:rPr>
      </w:pPr>
      <w:r>
        <w:rPr>
          <w:rFonts w:eastAsiaTheme="minorEastAsia"/>
        </w:rPr>
        <w:t xml:space="preserve">Các mẫu âm được sinh ra từ các khái niệm nằm giữa các cặp </w:t>
      </w:r>
      <w:r w:rsidR="002F092B">
        <w:rPr>
          <w:rFonts w:eastAsiaTheme="minorEastAsia"/>
        </w:rPr>
        <w:t>hồi chỉ (anaphora)</w:t>
      </w:r>
      <w:r>
        <w:rPr>
          <w:rFonts w:eastAsiaTheme="minorEastAsia"/>
        </w:rPr>
        <w:t xml:space="preserve"> và </w:t>
      </w:r>
      <w:r w:rsidR="002F092B">
        <w:rPr>
          <w:rFonts w:eastAsiaTheme="minorEastAsia"/>
        </w:rPr>
        <w:t>tiền đề (antecedent)</w:t>
      </w:r>
      <w:r>
        <w:rPr>
          <w:rFonts w:eastAsiaTheme="minorEastAsia"/>
        </w:rPr>
        <w:t xml:space="preserve">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7708FA">
        <w:t xml:space="preserve">Hình </w:t>
      </w:r>
      <w:r w:rsidR="007708FA">
        <w:rPr>
          <w:noProof/>
        </w:rPr>
        <w:t>2</w:t>
      </w:r>
      <w:r w:rsidR="007708FA">
        <w:t>.</w:t>
      </w:r>
      <w:r w:rsidR="007708FA">
        <w:rPr>
          <w:noProof/>
        </w:rPr>
        <w:t>6</w:t>
      </w:r>
      <w:r w:rsidR="009E51F2">
        <w:rPr>
          <w:rFonts w:eastAsiaTheme="minorEastAsia"/>
        </w:rPr>
        <w:fldChar w:fldCharType="end"/>
      </w:r>
      <w:r>
        <w:rPr>
          <w:rFonts w:eastAsiaTheme="minorEastAsia"/>
        </w:rPr>
        <w:t>, giữa D1 và D2 không có khái niệm nào, tuy nhiên giữ</w:t>
      </w:r>
      <w:r w:rsidR="00A226EB">
        <w:rPr>
          <w:rFonts w:eastAsiaTheme="minorEastAsia"/>
        </w:rPr>
        <w:t>a C1 và C2</w:t>
      </w:r>
      <w:r>
        <w:rPr>
          <w:rFonts w:eastAsiaTheme="minorEastAsia"/>
        </w:rPr>
        <w:t xml:space="preserve"> có 4 khái niệm, </w:t>
      </w:r>
      <w:r w:rsidR="00A226EB">
        <w:rPr>
          <w:rFonts w:eastAsiaTheme="minorEastAsia"/>
        </w:rPr>
        <w:t xml:space="preserve">do đó </w:t>
      </w:r>
      <w:r w:rsidR="00671C76">
        <w:rPr>
          <w:rFonts w:eastAsiaTheme="minorEastAsia"/>
        </w:rPr>
        <w:t>các cặ</w:t>
      </w:r>
      <w:r w:rsidR="00A226EB">
        <w:rPr>
          <w:rFonts w:eastAsiaTheme="minorEastAsia"/>
        </w:rPr>
        <w:t>p (D1 – C2</w:t>
      </w:r>
      <w:r w:rsidR="00671C76">
        <w:rPr>
          <w:rFonts w:eastAsiaTheme="minorEastAsia"/>
        </w:rPr>
        <w:t>), (</w:t>
      </w:r>
      <w:r w:rsidR="00A226EB">
        <w:rPr>
          <w:rFonts w:eastAsiaTheme="minorEastAsia"/>
        </w:rPr>
        <w:t>D2 – C2), (a – C2) và (b – C2</w:t>
      </w:r>
      <w:r w:rsidR="00671C76">
        <w:rPr>
          <w:rFonts w:eastAsiaTheme="minorEastAsia"/>
        </w:rPr>
        <w:t>) là các mẫu âm và ta chỉ cần lấy một bên là đủ (ở đây ta không xét đến các cặp bắt đầu từ</w:t>
      </w:r>
      <w:r w:rsidR="003552D8">
        <w:rPr>
          <w:rFonts w:eastAsiaTheme="minorEastAsia"/>
        </w:rPr>
        <w:t xml:space="preserve"> C1</w:t>
      </w:r>
      <w:r w:rsidR="00671C76">
        <w:rPr>
          <w:rFonts w:eastAsiaTheme="minorEastAsia"/>
        </w:rPr>
        <w:t>).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sdt>
        <w:sdtPr>
          <w:rPr>
            <w:rFonts w:eastAsiaTheme="minorEastAsia"/>
          </w:rPr>
          <w:id w:val="-457801711"/>
          <w:citation/>
        </w:sdtPr>
        <w:sdtEndPr/>
        <w:sdtContent>
          <w:r w:rsidR="007237CA" w:rsidRPr="007708FA">
            <w:rPr>
              <w:rStyle w:val="In-TextCitation"/>
            </w:rPr>
            <w:fldChar w:fldCharType="begin"/>
          </w:r>
          <w:r w:rsidR="007237CA" w:rsidRPr="007708FA">
            <w:rPr>
              <w:rStyle w:val="In-TextCitation"/>
            </w:rPr>
            <w:instrText xml:space="preserve"> CITATION Mül02 \l 1033 </w:instrText>
          </w:r>
          <w:r w:rsidR="007237CA" w:rsidRPr="007708FA">
            <w:rPr>
              <w:rStyle w:val="In-TextCitation"/>
            </w:rPr>
            <w:fldChar w:fldCharType="separate"/>
          </w:r>
          <w:r w:rsidR="000001DA">
            <w:rPr>
              <w:rStyle w:val="In-TextCitation"/>
              <w:noProof/>
            </w:rPr>
            <w:t xml:space="preserve"> </w:t>
          </w:r>
          <w:r w:rsidR="000001DA">
            <w:rPr>
              <w:noProof/>
            </w:rPr>
            <w:t>[</w:t>
          </w:r>
          <w:hyperlink w:anchor="Mül02" w:history="1">
            <w:r w:rsidR="000001DA" w:rsidRPr="000001DA">
              <w:rPr>
                <w:rStyle w:val="Heading1Char"/>
                <w:rFonts w:eastAsiaTheme="minorHAnsi" w:cstheme="minorBidi"/>
                <w:noProof/>
                <w:sz w:val="22"/>
                <w:szCs w:val="22"/>
              </w:rPr>
              <w:t>14</w:t>
            </w:r>
          </w:hyperlink>
          <w:r w:rsidR="000001DA">
            <w:rPr>
              <w:noProof/>
            </w:rPr>
            <w:t>]</w:t>
          </w:r>
          <w:r w:rsidR="007237CA" w:rsidRPr="007708FA">
            <w:rPr>
              <w:rStyle w:val="In-TextCitation"/>
            </w:rPr>
            <w:fldChar w:fldCharType="end"/>
          </w:r>
        </w:sdtContent>
      </w:sdt>
      <w:r w:rsidR="002D0254">
        <w:rPr>
          <w:rFonts w:eastAsiaTheme="minorEastAsia"/>
        </w:rPr>
        <w:t xml:space="preserve"> hoặc xem xét đến nhãn của các khái niệm. Ví dụ một khái niệm chỉ về người thì không đồng tham chiếu với một khái niệm chỉ nơi chốn, như vậy mẫu được sinh ra từ cặp hai khái niệm này là mẫu âm.</w:t>
      </w:r>
    </w:p>
    <w:p w:rsidR="00C151BA" w:rsidRDefault="002D0254" w:rsidP="0008359C">
      <w:r>
        <w:t>Để huấn luyện mô hình này, một số giải thuật học máy đã được sử dụng. Một trong các giải thuật lâu đời nhất đó là các giải thuật sử dụng Cây quyết định, ví dụ</w:t>
      </w:r>
      <w:r w:rsidR="001C2C56">
        <w:t xml:space="preserve"> C4.5</w:t>
      </w:r>
      <w:sdt>
        <w:sdtPr>
          <w:id w:val="996695659"/>
          <w:citation/>
        </w:sdtPr>
        <w:sdtEndPr/>
        <w:sdtContent>
          <w:r w:rsidR="001C2C56" w:rsidRPr="007708FA">
            <w:rPr>
              <w:rStyle w:val="In-TextCitation"/>
            </w:rPr>
            <w:fldChar w:fldCharType="begin"/>
          </w:r>
          <w:r w:rsidR="001C2C56" w:rsidRPr="007708FA">
            <w:rPr>
              <w:rStyle w:val="In-TextCitation"/>
            </w:rPr>
            <w:instrText xml:space="preserve"> CITATION Qui93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Qui93" w:history="1">
            <w:r w:rsidR="000001DA" w:rsidRPr="000001DA">
              <w:rPr>
                <w:rStyle w:val="Heading1Char"/>
                <w:rFonts w:eastAsiaTheme="minorHAnsi" w:cstheme="minorBidi"/>
                <w:noProof/>
                <w:sz w:val="22"/>
                <w:szCs w:val="22"/>
              </w:rPr>
              <w:t>15</w:t>
            </w:r>
          </w:hyperlink>
          <w:r w:rsidR="000001DA">
            <w:rPr>
              <w:noProof/>
            </w:rPr>
            <w:t>]</w:t>
          </w:r>
          <w:r w:rsidR="001C2C56" w:rsidRPr="007708FA">
            <w:rPr>
              <w:rStyle w:val="In-TextCitation"/>
            </w:rPr>
            <w:fldChar w:fldCharType="end"/>
          </w:r>
        </w:sdtContent>
      </w:sdt>
      <w:r>
        <w:t>. Các giải thuật khác bao gồ</w:t>
      </w:r>
      <w:r w:rsidR="00166CCE">
        <w:t>m học dựa trên luật (ví dụ</w:t>
      </w:r>
      <w:r w:rsidR="001C2C56">
        <w:t xml:space="preserve"> RIPPER</w:t>
      </w:r>
      <w:sdt>
        <w:sdtPr>
          <w:id w:val="1451362974"/>
          <w:citation/>
        </w:sdtPr>
        <w:sdtEndPr/>
        <w:sdtContent>
          <w:r w:rsidR="001C2C56" w:rsidRPr="007708FA">
            <w:rPr>
              <w:rStyle w:val="In-TextCitation"/>
            </w:rPr>
            <w:fldChar w:fldCharType="begin"/>
          </w:r>
          <w:r w:rsidR="001C2C56" w:rsidRPr="007708FA">
            <w:rPr>
              <w:rStyle w:val="In-TextCitation"/>
            </w:rPr>
            <w:instrText xml:space="preserve"> CITATION Wil95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Wil95" w:history="1">
            <w:r w:rsidR="000001DA" w:rsidRPr="000001DA">
              <w:rPr>
                <w:rStyle w:val="Heading1Char"/>
                <w:rFonts w:eastAsiaTheme="minorHAnsi" w:cstheme="minorBidi"/>
                <w:noProof/>
                <w:sz w:val="22"/>
                <w:szCs w:val="22"/>
              </w:rPr>
              <w:t>16</w:t>
            </w:r>
          </w:hyperlink>
          <w:r w:rsidR="000001DA">
            <w:rPr>
              <w:noProof/>
            </w:rPr>
            <w:t>]</w:t>
          </w:r>
          <w:r w:rsidR="001C2C56" w:rsidRPr="007708FA">
            <w:rPr>
              <w:rStyle w:val="In-TextCitation"/>
            </w:rPr>
            <w:fldChar w:fldCharType="end"/>
          </w:r>
        </w:sdtContent>
      </w:sdt>
      <w:r w:rsidR="00166CCE">
        <w:t xml:space="preserve">), học dựa trên trí nhớ (ví dụ </w:t>
      </w:r>
      <w:r w:rsidR="001C2C56">
        <w:t>TiMBL</w:t>
      </w:r>
      <w:sdt>
        <w:sdtPr>
          <w:id w:val="486289175"/>
          <w:citation/>
        </w:sdtPr>
        <w:sdtEndPr/>
        <w:sdtContent>
          <w:r w:rsidR="001C2C56" w:rsidRPr="007708FA">
            <w:rPr>
              <w:rStyle w:val="In-TextCitation"/>
            </w:rPr>
            <w:fldChar w:fldCharType="begin"/>
          </w:r>
          <w:r w:rsidR="001C2C56" w:rsidRPr="007708FA">
            <w:rPr>
              <w:rStyle w:val="In-TextCitation"/>
            </w:rPr>
            <w:instrText xml:space="preserve"> CITATION Dae05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Dae05" w:history="1">
            <w:r w:rsidR="000001DA" w:rsidRPr="000001DA">
              <w:rPr>
                <w:rStyle w:val="Heading1Char"/>
                <w:rFonts w:eastAsiaTheme="minorHAnsi" w:cstheme="minorBidi"/>
                <w:noProof/>
                <w:sz w:val="22"/>
                <w:szCs w:val="22"/>
              </w:rPr>
              <w:t>17</w:t>
            </w:r>
          </w:hyperlink>
          <w:r w:rsidR="000001DA">
            <w:rPr>
              <w:noProof/>
            </w:rPr>
            <w:t>]</w:t>
          </w:r>
          <w:r w:rsidR="001C2C56" w:rsidRPr="007708FA">
            <w:rPr>
              <w:rStyle w:val="In-TextCitation"/>
            </w:rPr>
            <w:fldChar w:fldCharType="end"/>
          </w:r>
        </w:sdtContent>
      </w:sdt>
      <w:r w:rsidR="00166CCE">
        <w: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w:t>
      </w:r>
      <w:r w:rsidR="001C2C56">
        <w:t>i</w:t>
      </w:r>
      <w:sdt>
        <w:sdtPr>
          <w:id w:val="-1687827070"/>
          <w:citation/>
        </w:sdtPr>
        <w:sdtEndPr/>
        <w:sdtContent>
          <w:r w:rsidR="001C2C56" w:rsidRPr="007708FA">
            <w:rPr>
              <w:rStyle w:val="In-TextCitation"/>
            </w:rPr>
            <w:fldChar w:fldCharType="begin"/>
          </w:r>
          <w:r w:rsidR="001C2C56" w:rsidRPr="007708FA">
            <w:rPr>
              <w:rStyle w:val="In-TextCitation"/>
            </w:rPr>
            <w:instrText xml:space="preserve"> CITATION Ber96 \l 1033 </w:instrText>
          </w:r>
          <w:r w:rsidR="001C2C56" w:rsidRPr="007708FA">
            <w:rPr>
              <w:rStyle w:val="In-TextCitation"/>
            </w:rPr>
            <w:fldChar w:fldCharType="separate"/>
          </w:r>
          <w:r w:rsidR="000001DA">
            <w:rPr>
              <w:rStyle w:val="In-TextCitation"/>
              <w:noProof/>
            </w:rPr>
            <w:t xml:space="preserve"> </w:t>
          </w:r>
          <w:r w:rsidR="000001DA">
            <w:rPr>
              <w:noProof/>
            </w:rPr>
            <w:t>[</w:t>
          </w:r>
          <w:hyperlink w:anchor="Ber96" w:history="1">
            <w:r w:rsidR="000001DA" w:rsidRPr="000001DA">
              <w:rPr>
                <w:rStyle w:val="Heading1Char"/>
                <w:rFonts w:eastAsiaTheme="minorHAnsi" w:cstheme="minorBidi"/>
                <w:noProof/>
                <w:sz w:val="22"/>
                <w:szCs w:val="22"/>
              </w:rPr>
              <w:t>18</w:t>
            </w:r>
          </w:hyperlink>
          <w:r w:rsidR="000001DA">
            <w:rPr>
              <w:noProof/>
            </w:rPr>
            <w:t>]</w:t>
          </w:r>
          <w:r w:rsidR="001C2C56" w:rsidRPr="007708FA">
            <w:rPr>
              <w:rStyle w:val="In-TextCitation"/>
            </w:rPr>
            <w:fldChar w:fldCharType="end"/>
          </w:r>
        </w:sdtContent>
      </w:sdt>
      <w:r w:rsidR="00166CCE">
        <w:t>, mạng neuron bầu cử</w:t>
      </w:r>
      <w:sdt>
        <w:sdtPr>
          <w:id w:val="1354756528"/>
          <w:citation/>
        </w:sdtPr>
        <w:sdtEndPr/>
        <w:sdtContent>
          <w:r w:rsidR="0057213C" w:rsidRPr="007708FA">
            <w:rPr>
              <w:rStyle w:val="In-TextCitation"/>
            </w:rPr>
            <w:fldChar w:fldCharType="begin"/>
          </w:r>
          <w:r w:rsidR="0057213C" w:rsidRPr="007708FA">
            <w:rPr>
              <w:rStyle w:val="In-TextCitation"/>
            </w:rPr>
            <w:instrText xml:space="preserve"> CITATION Fre99 \l 1033 </w:instrText>
          </w:r>
          <w:r w:rsidR="0057213C" w:rsidRPr="007708FA">
            <w:rPr>
              <w:rStyle w:val="In-TextCitation"/>
            </w:rPr>
            <w:fldChar w:fldCharType="separate"/>
          </w:r>
          <w:r w:rsidR="000001DA">
            <w:rPr>
              <w:rStyle w:val="In-TextCitation"/>
              <w:noProof/>
            </w:rPr>
            <w:t xml:space="preserve"> </w:t>
          </w:r>
          <w:r w:rsidR="000001DA">
            <w:rPr>
              <w:noProof/>
            </w:rPr>
            <w:t>[</w:t>
          </w:r>
          <w:hyperlink w:anchor="Fre99" w:history="1">
            <w:r w:rsidR="000001DA" w:rsidRPr="000001DA">
              <w:rPr>
                <w:rStyle w:val="Heading1Char"/>
                <w:rFonts w:eastAsiaTheme="minorHAnsi" w:cstheme="minorBidi"/>
                <w:noProof/>
                <w:sz w:val="22"/>
                <w:szCs w:val="22"/>
              </w:rPr>
              <w:t>19</w:t>
            </w:r>
          </w:hyperlink>
          <w:r w:rsidR="000001DA">
            <w:rPr>
              <w:noProof/>
            </w:rPr>
            <w:t>]</w:t>
          </w:r>
          <w:r w:rsidR="0057213C" w:rsidRPr="007708FA">
            <w:rPr>
              <w:rStyle w:val="In-TextCitation"/>
            </w:rPr>
            <w:fldChar w:fldCharType="end"/>
          </w:r>
        </w:sdtContent>
      </w:sdt>
      <w:r w:rsidR="00166CCE">
        <w:t xml:space="preserve"> và sup</w:t>
      </w:r>
      <w:r w:rsidR="0057213C">
        <w:t>port vector machines (SVM)</w:t>
      </w:r>
      <w:sdt>
        <w:sdtPr>
          <w:id w:val="638855395"/>
          <w:citation/>
        </w:sdtPr>
        <w:sdtEndPr/>
        <w:sdtContent>
          <w:r w:rsidR="0057213C" w:rsidRPr="007708FA">
            <w:rPr>
              <w:rStyle w:val="In-TextCitation"/>
            </w:rPr>
            <w:fldChar w:fldCharType="begin"/>
          </w:r>
          <w:r w:rsidR="0057213C" w:rsidRPr="007708FA">
            <w:rPr>
              <w:rStyle w:val="In-TextCitation"/>
            </w:rPr>
            <w:instrText xml:space="preserve"> CITATION Joa99 \l 1033 </w:instrText>
          </w:r>
          <w:r w:rsidR="0057213C" w:rsidRPr="007708FA">
            <w:rPr>
              <w:rStyle w:val="In-TextCitation"/>
            </w:rPr>
            <w:fldChar w:fldCharType="separate"/>
          </w:r>
          <w:r w:rsidR="000001DA">
            <w:rPr>
              <w:rStyle w:val="In-TextCitation"/>
              <w:noProof/>
            </w:rPr>
            <w:t xml:space="preserve"> </w:t>
          </w:r>
          <w:r w:rsidR="000001DA">
            <w:rPr>
              <w:noProof/>
            </w:rPr>
            <w:t>[</w:t>
          </w:r>
          <w:hyperlink w:anchor="Joa99" w:history="1">
            <w:r w:rsidR="000001DA" w:rsidRPr="000001DA">
              <w:rPr>
                <w:rStyle w:val="Heading1Char"/>
                <w:rFonts w:eastAsiaTheme="minorHAnsi" w:cstheme="minorBidi"/>
                <w:noProof/>
                <w:sz w:val="22"/>
                <w:szCs w:val="22"/>
              </w:rPr>
              <w:t>20</w:t>
            </w:r>
          </w:hyperlink>
          <w:r w:rsidR="000001DA">
            <w:rPr>
              <w:noProof/>
            </w:rPr>
            <w:t>]</w:t>
          </w:r>
          <w:r w:rsidR="0057213C" w:rsidRPr="007708FA">
            <w:rPr>
              <w:rStyle w:val="In-TextCitation"/>
            </w:rPr>
            <w:fldChar w:fldCharType="end"/>
          </w:r>
        </w:sdtContent>
      </w:sdt>
      <w:r w:rsidR="00166CCE">
        <w:t>. Một đặc điểm lợi thế của các giải thuật học máy dựa trên mô hình xác suất đó là chúng có thể tính được độ tin cậy đồng tham chiếu của các cặp khái niệm.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sidRPr="00D421EA">
        <w:rPr>
          <w:i/>
        </w:rPr>
        <w:t>Gom cụm gần nhất trước</w:t>
      </w:r>
      <w:r w:rsidR="00F12EEB" w:rsidRPr="00D421EA">
        <w:rPr>
          <w:i/>
        </w:rPr>
        <w:t xml:space="preserve"> (Closest-first Clustering)</w:t>
      </w:r>
      <w:sdt>
        <w:sdtPr>
          <w:rPr>
            <w:b/>
          </w:rPr>
          <w:id w:val="1748380192"/>
          <w:citation/>
        </w:sdtPr>
        <w:sdtEndPr/>
        <w:sdtContent>
          <w:r w:rsidR="00203BDD" w:rsidRPr="007708FA">
            <w:rPr>
              <w:rStyle w:val="In-TextCitation"/>
            </w:rPr>
            <w:fldChar w:fldCharType="begin"/>
          </w:r>
          <w:r w:rsidR="00203BDD" w:rsidRPr="007708FA">
            <w:rPr>
              <w:rStyle w:val="In-TextCitation"/>
            </w:rPr>
            <w:instrText xml:space="preserve"> CITATION Soo01 \l 1033 </w:instrText>
          </w:r>
          <w:r w:rsidR="00203BDD" w:rsidRPr="007708FA">
            <w:rPr>
              <w:rStyle w:val="In-TextCitation"/>
            </w:rPr>
            <w:fldChar w:fldCharType="separate"/>
          </w:r>
          <w:r w:rsidR="000001DA">
            <w:rPr>
              <w:rStyle w:val="In-TextCitation"/>
              <w:noProof/>
            </w:rPr>
            <w:t xml:space="preserve"> </w:t>
          </w:r>
          <w:r w:rsidR="000001DA">
            <w:rPr>
              <w:noProof/>
            </w:rPr>
            <w:t>[</w:t>
          </w:r>
          <w:hyperlink w:anchor="Soo01" w:history="1">
            <w:r w:rsidR="000001DA" w:rsidRPr="000001DA">
              <w:rPr>
                <w:rStyle w:val="Heading1Char"/>
                <w:rFonts w:eastAsiaTheme="minorHAnsi" w:cstheme="minorBidi"/>
                <w:noProof/>
                <w:sz w:val="22"/>
                <w:szCs w:val="22"/>
              </w:rPr>
              <w:t>9</w:t>
            </w:r>
          </w:hyperlink>
          <w:r w:rsidR="000001DA">
            <w:rPr>
              <w:noProof/>
            </w:rPr>
            <w:t>]</w:t>
          </w:r>
          <w:r w:rsidR="00203BDD" w:rsidRPr="007708FA">
            <w:rPr>
              <w:rStyle w:val="In-TextCitation"/>
            </w:rPr>
            <w:fldChar w:fldCharType="end"/>
          </w:r>
        </w:sdtContent>
      </w:sdt>
    </w:p>
    <w:p w:rsidR="001C0412" w:rsidRDefault="000006AE" w:rsidP="00EE7E21">
      <w:pPr>
        <w:spacing w:after="0"/>
        <w:ind w:left="567"/>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Pr="00433A93" w:rsidRDefault="001862EA" w:rsidP="001862EA">
      <w:pPr>
        <w:spacing w:after="0"/>
        <w:rPr>
          <w:i/>
        </w:rPr>
      </w:pPr>
      <w:r w:rsidRPr="00433A93">
        <w:rPr>
          <w:i/>
        </w:rPr>
        <w:lastRenderedPageBreak/>
        <w:t>G</w:t>
      </w:r>
      <w:r w:rsidR="00D421EA" w:rsidRPr="00433A93">
        <w:rPr>
          <w:i/>
        </w:rPr>
        <w:t>o</w:t>
      </w:r>
      <w:r w:rsidRPr="00433A93">
        <w:rPr>
          <w:i/>
        </w:rPr>
        <w:t>m cụm tốt nhất trước (Best-first Clustering)</w:t>
      </w:r>
    </w:p>
    <w:p w:rsidR="001862EA" w:rsidRPr="00C248C0" w:rsidRDefault="001862EA" w:rsidP="00433A93">
      <w:pPr>
        <w:ind w:left="567"/>
      </w:pPr>
      <w:r>
        <w:t>Một công trình nghiên cứ</w:t>
      </w:r>
      <w:r w:rsidR="00203BDD">
        <w:t>u khác</w:t>
      </w:r>
      <w:sdt>
        <w:sdtPr>
          <w:id w:val="-397215695"/>
          <w:citation/>
        </w:sdtPr>
        <w:sdtEndPr>
          <w:rPr>
            <w:vertAlign w:val="superscript"/>
          </w:rPr>
        </w:sdtEndPr>
        <w:sdtContent>
          <w:r w:rsidR="00203BDD" w:rsidRPr="007708FA">
            <w:rPr>
              <w:rStyle w:val="In-TextCitation"/>
            </w:rPr>
            <w:fldChar w:fldCharType="begin"/>
          </w:r>
          <w:r w:rsidR="00CB7780" w:rsidRPr="007708FA">
            <w:rPr>
              <w:rStyle w:val="In-TextCitation"/>
            </w:rPr>
            <w:instrText xml:space="preserve">CITATION NgV02 \l 1033 </w:instrText>
          </w:r>
          <w:r w:rsidR="00203BDD" w:rsidRPr="007708FA">
            <w:rPr>
              <w:rStyle w:val="In-TextCitation"/>
            </w:rPr>
            <w:fldChar w:fldCharType="separate"/>
          </w:r>
          <w:r w:rsidR="000001DA">
            <w:rPr>
              <w:rStyle w:val="In-TextCitation"/>
              <w:noProof/>
            </w:rPr>
            <w:t xml:space="preserve"> </w:t>
          </w:r>
          <w:r w:rsidR="000001DA">
            <w:rPr>
              <w:noProof/>
            </w:rPr>
            <w:t>[</w:t>
          </w:r>
          <w:hyperlink w:anchor="NgV02" w:history="1">
            <w:r w:rsidR="000001DA" w:rsidRPr="000001DA">
              <w:rPr>
                <w:rStyle w:val="Heading1Char"/>
                <w:rFonts w:eastAsiaTheme="minorHAnsi" w:cstheme="minorBidi"/>
                <w:noProof/>
                <w:sz w:val="22"/>
                <w:szCs w:val="22"/>
              </w:rPr>
              <w:t>10</w:t>
            </w:r>
          </w:hyperlink>
          <w:r w:rsidR="000001DA">
            <w:rPr>
              <w:noProof/>
            </w:rPr>
            <w:t>]</w:t>
          </w:r>
          <w:r w:rsidR="00203BDD" w:rsidRPr="007708F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A74D19">
      <w:pPr>
        <w:pStyle w:val="High-levelHeading"/>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m:rPr>
              <m:sty m:val="p"/>
            </m:rP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B34FB0">
      <w:pPr>
        <w:pStyle w:val="High-levelHeading"/>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xét từng bộ ba gồm hồi chỉ, hai tiền đề khả thi và sử dụng một hệ phân loại để xác định xem tiền đề nào là tốt nhất cho hồi chỉ này. Kết quả cuối cùng là xác suất mà một tiền đề được xem là tốt nhất so với các tiền đề còn lại</w:t>
      </w:r>
    </w:p>
    <w:p w:rsidR="00182291" w:rsidRPr="00C75D68" w:rsidRDefault="00461B0B" w:rsidP="00C75D68">
      <w:pPr>
        <w:jc w:val="center"/>
        <w:rPr>
          <w:rFonts w:eastAsiaTheme="minorEastAsia"/>
        </w:rPr>
      </w:pPr>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w:r w:rsidR="00C75D68">
        <w:rPr>
          <w:rFonts w:eastAsiaTheme="minorEastAsia"/>
        </w:rPr>
        <w:t xml:space="preserve"> </w:t>
      </w:r>
    </w:p>
    <w:p w:rsidR="0080768C" w:rsidRDefault="005F78A7" w:rsidP="00325438">
      <w:pPr>
        <w:pStyle w:val="Heading1"/>
      </w:pPr>
      <w:bookmarkStart w:id="14" w:name="_Toc420004825"/>
      <w:bookmarkStart w:id="15" w:name="_Toc421372021"/>
      <w:r>
        <w:t xml:space="preserve">Kiến thức </w:t>
      </w:r>
      <w:bookmarkEnd w:id="14"/>
      <w:r w:rsidR="00AC55A2">
        <w:t>nền tảng</w:t>
      </w:r>
      <w:bookmarkEnd w:id="15"/>
    </w:p>
    <w:p w:rsidR="00FC6446" w:rsidRDefault="00820625" w:rsidP="00FC6446">
      <w:pPr>
        <w:pStyle w:val="Heading2"/>
      </w:pPr>
      <w:bookmarkStart w:id="16" w:name="_Toc421372022"/>
      <w:r>
        <w:t>Các định nghĩa và thuật ngữ</w:t>
      </w:r>
      <w:bookmarkEnd w:id="16"/>
    </w:p>
    <w:p w:rsidR="0011095B" w:rsidRDefault="0058272E" w:rsidP="0011095B">
      <w:pPr>
        <w:rPr>
          <w:i/>
        </w:rPr>
      </w:pPr>
      <w:r>
        <w:t xml:space="preserve">Trong các công trình nghiên cứu về phân giải đồng tham chiếu, các tác giả thường sử dụng từ </w:t>
      </w:r>
      <w:r w:rsidRPr="00FD7CF3">
        <w:rPr>
          <w:i/>
        </w:rPr>
        <w:t>markable</w:t>
      </w:r>
      <w:r>
        <w:rPr>
          <w:i/>
        </w:rPr>
        <w:t xml:space="preserve"> </w:t>
      </w:r>
      <w:r>
        <w:t>để chỉ đến những từ/cụm từ mà có thể chỉ về một từ/cụm từ khác. Ở một số</w:t>
      </w:r>
      <w:r w:rsidR="00B56173">
        <w:t xml:space="preserve"> tài liệu</w:t>
      </w:r>
      <w:r>
        <w:t xml:space="preserve"> khác lại sử dụng từ </w:t>
      </w:r>
      <w:r w:rsidRPr="00FD7CF3">
        <w:rPr>
          <w:i/>
        </w:rPr>
        <w:t>mention</w:t>
      </w:r>
      <w:r>
        <w:t xml:space="preserve"> để chỉ đến các thực thể trong văn bản, nó mang ý nghĩa như một sự đề cậ</w:t>
      </w:r>
      <w:r w:rsidR="00B56173">
        <w:t xml:space="preserve">p. Tuy nhiên để tiện lợi trong việc diễn đạt bằng tiếng Việt, nhóm sử dụng từ </w:t>
      </w:r>
      <w:r w:rsidR="00B56173" w:rsidRPr="00365E99">
        <w:rPr>
          <w:b/>
        </w:rPr>
        <w:t>khái niệm</w:t>
      </w:r>
      <w:r w:rsidR="00B56173">
        <w:t xml:space="preserve"> (concept) để chỉ đến những </w:t>
      </w:r>
      <w:r w:rsidR="00E46EBE">
        <w:t xml:space="preserve">thực thể trong một văn bản mà ta cần phân giải đồng tham chiếu cho chúng. Một lý do khác mà nhóm sử dụng từ này bắt nguồn từ việc trung tâm i2b2 gọi các tập tin chứa những thực thể đã được gán nhãn là </w:t>
      </w:r>
      <w:r w:rsidR="00E46EBE">
        <w:rPr>
          <w:i/>
        </w:rPr>
        <w:t>concept files.</w:t>
      </w:r>
    </w:p>
    <w:p w:rsidR="00E46EBE" w:rsidRDefault="00E46EBE" w:rsidP="00E46EBE">
      <w:r>
        <w:lastRenderedPageBreak/>
        <w:t>Các khái niệm thông thường là danh từ hoặc cụm danh từ. Một khái niệm có thể được lồng ở trong một khái niệm khác, đa phần sự lồng nhau này xuất hiện ở các cụm danh từ mang ý nghĩa sở hữu, ví dụ như</w:t>
      </w:r>
      <w:r w:rsidR="006C06C2">
        <w:t xml:space="preserve"> cụm</w:t>
      </w:r>
      <w:r>
        <w:t xml:space="preserve"> </w:t>
      </w:r>
      <w:r>
        <w:rPr>
          <w:i/>
        </w:rPr>
        <w:t>ngôi nhà của anh ta</w:t>
      </w:r>
      <w:r w:rsidR="006C06C2">
        <w:t xml:space="preserve"> chứa hai khái niệm </w:t>
      </w:r>
      <w:r w:rsidR="006C06C2" w:rsidRPr="006C06C2">
        <w:rPr>
          <w:i/>
        </w:rPr>
        <w:t>(ngôi nhà của anh ta)</w:t>
      </w:r>
      <w:r w:rsidR="006C06C2">
        <w:t xml:space="preserve"> và </w:t>
      </w:r>
      <w:r w:rsidR="006C06C2">
        <w:rPr>
          <w:i/>
        </w:rPr>
        <w:t>(anh ta)</w:t>
      </w:r>
      <w:r w:rsidR="006C06C2">
        <w:t xml:space="preserve">. Một số tài liệu định nghĩa các khái niệm lồng nhau là </w:t>
      </w:r>
      <w:r w:rsidR="006C06C2">
        <w:rPr>
          <w:i/>
        </w:rPr>
        <w:t>khái niệm đầy đủ</w:t>
      </w:r>
      <w:r w:rsidR="006C06C2">
        <w:t xml:space="preserve"> và các hệ thống phân giải đồng tham chiếu ở những bài báo đó xem xét đến sự lồng nhau này. Tuy nhiên phương pháp mà nhóm đề xuất ở</w:t>
      </w:r>
      <w:r w:rsidR="00FD7CF3">
        <w:t xml:space="preserve"> đây </w:t>
      </w:r>
      <w:r w:rsidR="006C06C2">
        <w:t xml:space="preserve">bỏ qua sự lồng nhau đó và xem cụm </w:t>
      </w:r>
      <w:r w:rsidR="006C06C2">
        <w:rPr>
          <w:i/>
        </w:rPr>
        <w:t xml:space="preserve">ngôi nhà của anh ta </w:t>
      </w:r>
      <w:r w:rsidR="006C06C2">
        <w:t xml:space="preserve">chỉ ám chỉ tới một thực thể duy nhất đó là </w:t>
      </w:r>
      <w:r w:rsidR="006C06C2">
        <w:rPr>
          <w:i/>
        </w:rPr>
        <w:t>ngôi nhà</w:t>
      </w:r>
      <w:r w:rsidR="006C06C2">
        <w:t>.</w:t>
      </w:r>
    </w:p>
    <w:p w:rsidR="006C06C2" w:rsidRDefault="003749D9" w:rsidP="00E46EBE">
      <w:r>
        <w:t>Hai khái niệm đượ</w:t>
      </w:r>
      <w:r w:rsidR="00FD7CF3">
        <w:t xml:space="preserve">c xem </w:t>
      </w:r>
      <w:r>
        <w:t xml:space="preserve">là </w:t>
      </w:r>
      <w:r>
        <w:rPr>
          <w:b/>
        </w:rPr>
        <w:t>đồng tham chiếu</w:t>
      </w:r>
      <w:r>
        <w:t xml:space="preserve"> nếu cả hai khái niệm đó cùng ám chỉ về một thực thể trong thế giới thự</w:t>
      </w:r>
      <w:r w:rsidR="00FD7CF3">
        <w:t xml:space="preserve">c, ví dụ </w:t>
      </w:r>
      <w:r w:rsidR="00FD7CF3">
        <w:rPr>
          <w:i/>
        </w:rPr>
        <w:t>thủ tướng Việt Nam</w:t>
      </w:r>
      <w:r w:rsidR="00FD7CF3">
        <w:t xml:space="preserve"> và </w:t>
      </w:r>
      <w:r w:rsidR="00FD7CF3">
        <w:rPr>
          <w:i/>
        </w:rPr>
        <w:t>Nguyễn Tấn Dũng</w:t>
      </w:r>
      <w:r w:rsidR="00FD7CF3">
        <w:t xml:space="preserve">. Một đặc điểm cần lưu ý của tính đồng tham chiếu đó là nó phụ thuộc vào ngữ cảnh và thời điểm mà hai khái niệm được đề cấp đến. Như ví dụ trên </w:t>
      </w:r>
      <w:r w:rsidR="00FD7CF3">
        <w:rPr>
          <w:i/>
        </w:rPr>
        <w:t xml:space="preserve">thủ tướng Việt Nam </w:t>
      </w:r>
      <w:r w:rsidR="00FD7CF3">
        <w:t xml:space="preserve">và </w:t>
      </w:r>
      <w:r w:rsidR="00FD7CF3">
        <w:rPr>
          <w:i/>
        </w:rPr>
        <w:t>Nguyễn Tấn Dũng</w:t>
      </w:r>
      <w:r w:rsidR="00FD7CF3">
        <w:t xml:space="preserve">, hai khái niệm này chỉ đồng tham chiếu khi Nguyễn Tấn Dũng đang là thủ tướng Việt Nam hiện tại. </w:t>
      </w:r>
      <w:r w:rsidR="00282124">
        <w:t>Mọi khái niệm đều có những thuộc tính về mặt ngữ pháp và ngữ nghĩa, như giới tính, số lượng hay lớp</w:t>
      </w:r>
      <w:r w:rsidR="003B33F3">
        <w:t xml:space="preserve"> ngữ nghĩa</w:t>
      </w:r>
      <w:r w:rsidR="003341AE">
        <w:t xml:space="preserve"> (sematic class)</w:t>
      </w:r>
      <w:r w:rsidR="003B33F3">
        <w:t>, v.v…</w:t>
      </w:r>
    </w:p>
    <w:p w:rsidR="003B33F3" w:rsidRDefault="00732BDD" w:rsidP="00E46EBE">
      <w:r>
        <w:t xml:space="preserve">Một </w:t>
      </w:r>
      <w:r>
        <w:rPr>
          <w:b/>
        </w:rPr>
        <w:t>cặp khái niệm</w:t>
      </w:r>
      <w:r>
        <w:t xml:space="preserve"> gồm hai khái niệm có thể có hoặc không đồng tham chiế</w:t>
      </w:r>
      <w:r w:rsidR="001C4EAB">
        <w:t xml:space="preserve">u với nhau. Khái niệm đứng trước được gọi là </w:t>
      </w:r>
      <w:r w:rsidR="001C4EAB" w:rsidRPr="001C4EAB">
        <w:rPr>
          <w:i/>
        </w:rPr>
        <w:t>tiền đề</w:t>
      </w:r>
      <w:r w:rsidR="001C4EAB">
        <w:t xml:space="preserve"> (antecedent), khái niệm đứng sau gọi là </w:t>
      </w:r>
      <w:r w:rsidR="001C4EAB">
        <w:rPr>
          <w:i/>
        </w:rPr>
        <w:t xml:space="preserve">hồi chỉ </w:t>
      </w:r>
      <w:r w:rsidR="001C4EAB">
        <w:t>(anaphora). Thông thường hồi chỉ phụ thuộc vào tiền đề</w:t>
      </w:r>
      <w:r w:rsidR="004F7F8C">
        <w:t xml:space="preserve"> về mặt ngữ pháp.</w:t>
      </w:r>
      <w:r w:rsidR="001C4EAB">
        <w:t xml:space="preserve"> Tuy nhiên ở phạm vi phân giải đồng tham chiếu, hồi chỉ </w:t>
      </w:r>
      <w:r w:rsidR="00F06E38">
        <w:t>không nhất thiết phải tuân theo các quy tắ</w:t>
      </w:r>
      <w:r w:rsidR="00E05BEF">
        <w:t>c</w:t>
      </w:r>
      <w:r w:rsidR="00F06E38">
        <w:t xml:space="preserve"> ngữ pháp mà nó có thể là những khái niệm độc lập, như tên riêng hoặc danh từ không xác định.</w:t>
      </w:r>
      <w:r w:rsidR="00DE7D9D">
        <w:t xml:space="preserve"> Những thuộc tính của một cặp khái niệm là những thuộc tính đồng thuận (agreement feature), nó áp dụng cho cả hai khái niệm của cặp, ví dụ như sự đồng thuận về số lượng hay giới tính.</w:t>
      </w:r>
      <w:r w:rsidR="00333519">
        <w:t xml:space="preserve"> Trong một văn bản, nhiều khái niệm có thể cùng tham chiếu tới một thực thể,</w:t>
      </w:r>
      <w:r w:rsidR="00D77804">
        <w:t xml:space="preserve"> khi đó</w:t>
      </w:r>
      <w:r w:rsidR="00333519">
        <w:t xml:space="preserve"> chúng tạo thành một</w:t>
      </w:r>
      <w:r w:rsidR="000702E9">
        <w:t xml:space="preserve"> chuỗi</w:t>
      </w:r>
      <w:r w:rsidR="00333519">
        <w:t xml:space="preserve"> đồng tham chiếu.</w:t>
      </w:r>
    </w:p>
    <w:p w:rsidR="00333519" w:rsidRDefault="00E05BEF" w:rsidP="00E46EBE">
      <w:r>
        <w:t>Mặc dù nhiều chuỗi đồng tham chiếu có thể được phân giải từ một văn bản,</w:t>
      </w:r>
      <w:r w:rsidR="00341B08">
        <w:t xml:space="preserve"> có</w:t>
      </w:r>
      <w:r>
        <w:t xml:space="preserve"> một số lượng lớn các khái niệm không đồng tham chiếu với bất kì khái niệ</w:t>
      </w:r>
      <w:r w:rsidR="000A4814">
        <w:t>m nào khác</w:t>
      </w:r>
      <w:r>
        <w:t xml:space="preserve">. Các khái niệm loại này được gọi là </w:t>
      </w:r>
      <w:r>
        <w:rPr>
          <w:i/>
        </w:rPr>
        <w:t>khái niệm duy nhất</w:t>
      </w:r>
      <w:r>
        <w:t xml:space="preserve"> (singleton).</w:t>
      </w:r>
      <w:r w:rsidR="00D75446">
        <w:t xml:space="preserve"> Chúng có thể là những từ chỉ được đề cập một lần duy nhất hay là những khái niệm không diễn giải hay ám chỉ tới một thực thể nào trong thế giới thực.</w:t>
      </w:r>
      <w:r w:rsidR="002A2E57">
        <w:t xml:space="preserve"> Số lượng các khái niệm duy nhất có thể rất nhiều tùy thuộc vào tập dữ liệu.</w:t>
      </w:r>
    </w:p>
    <w:p w:rsidR="002A2E57" w:rsidRDefault="00E55F7E" w:rsidP="00E46EBE">
      <w:r>
        <w:t>Về mối quan hệ đồng tham chiếu, đây là mối quan hệ tương đương và nó có những tính chất sau:</w:t>
      </w:r>
    </w:p>
    <w:p w:rsidR="00E55F7E" w:rsidRDefault="00E55F7E" w:rsidP="00846A6B">
      <w:pPr>
        <w:pStyle w:val="ListParagraph"/>
        <w:numPr>
          <w:ilvl w:val="0"/>
          <w:numId w:val="39"/>
        </w:numPr>
        <w:ind w:left="993" w:hanging="426"/>
      </w:pPr>
      <w:r>
        <w:rPr>
          <w:i/>
        </w:rPr>
        <w:t xml:space="preserve">Tính phản xạ: </w:t>
      </w:r>
      <w:r>
        <w:t>một khái niệm thì luôn đồng tham chiếu với chính nó.</w:t>
      </w:r>
    </w:p>
    <w:p w:rsidR="00E55F7E" w:rsidRPr="00E55F7E" w:rsidRDefault="00E55F7E" w:rsidP="00846A6B">
      <w:pPr>
        <w:pStyle w:val="ListParagraph"/>
        <w:numPr>
          <w:ilvl w:val="0"/>
          <w:numId w:val="39"/>
        </w:numPr>
        <w:ind w:left="993" w:hanging="426"/>
      </w:pPr>
      <w:r>
        <w:rPr>
          <w:i/>
        </w:rPr>
        <w:t>Tính đối xứng:</w:t>
      </w:r>
      <w:r>
        <w:t xml:space="preserve"> 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sidR="00DE09B4">
        <w:rPr>
          <w:lang w:val="vi-VN"/>
        </w:rPr>
        <w:t xml:space="preserve"> </w:t>
      </w:r>
      <w:r>
        <w:t xml:space="preserve">thì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t xml:space="preserve"> cũng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w:t>
      </w:r>
    </w:p>
    <w:p w:rsidR="00E55F7E" w:rsidRPr="00DE09B4" w:rsidRDefault="00E55F7E" w:rsidP="00846A6B">
      <w:pPr>
        <w:pStyle w:val="ListParagraph"/>
        <w:numPr>
          <w:ilvl w:val="0"/>
          <w:numId w:val="39"/>
        </w:numPr>
        <w:ind w:left="993" w:hanging="426"/>
      </w:pPr>
      <w:r>
        <w:rPr>
          <w:i/>
        </w:rPr>
        <w:t xml:space="preserve">Tính bắc cầu: </w:t>
      </w:r>
      <w:r>
        <w:t xml:space="preserve">nếu khái niệm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1</m:t>
            </m:r>
          </m:sub>
        </m:sSub>
      </m:oMath>
      <w:r>
        <w:t xml:space="preserve"> đồng tham chiếu với </w:t>
      </w:r>
      <m:oMath>
        <m:sSub>
          <m:sSubPr>
            <m:ctrlPr>
              <w:rPr>
                <w:rFonts w:ascii="Latin Modern Math" w:hAnsi="Latin Modern Math"/>
                <w:i/>
              </w:rPr>
            </m:ctrlPr>
          </m:sSubPr>
          <m:e>
            <m:r>
              <w:rPr>
                <w:rFonts w:ascii="Latin Modern Math" w:hAnsi="Latin Modern Math"/>
              </w:rPr>
              <m:t>C</m:t>
            </m:r>
          </m:e>
          <m:sub>
            <m:r>
              <w:rPr>
                <w:rFonts w:ascii="Latin Modern Math" w:hAnsi="Latin Modern Math"/>
              </w:rPr>
              <m:t>2</m:t>
            </m:r>
          </m:sub>
        </m:sSub>
      </m:oMath>
      <w:r>
        <w:rPr>
          <w:lang w:val="vi-VN"/>
        </w:rPr>
        <w:t xml:space="preserve">,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2</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 xml:space="preserve"> thì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1</m:t>
            </m:r>
          </m:sub>
        </m:sSub>
      </m:oMath>
      <w:r>
        <w:rPr>
          <w:lang w:val="vi-VN"/>
        </w:rPr>
        <w:t xml:space="preserve"> đồng tham chiếu với </w:t>
      </w:r>
      <m:oMath>
        <m:sSub>
          <m:sSubPr>
            <m:ctrlPr>
              <w:rPr>
                <w:rFonts w:ascii="Latin Modern Math" w:hAnsi="Latin Modern Math"/>
                <w:i/>
                <w:lang w:val="vi-VN"/>
              </w:rPr>
            </m:ctrlPr>
          </m:sSubPr>
          <m:e>
            <m:r>
              <w:rPr>
                <w:rFonts w:ascii="Latin Modern Math" w:hAnsi="Latin Modern Math"/>
                <w:lang w:val="vi-VN"/>
              </w:rPr>
              <m:t>C</m:t>
            </m:r>
          </m:e>
          <m:sub>
            <m:r>
              <w:rPr>
                <w:rFonts w:ascii="Latin Modern Math" w:hAnsi="Latin Modern Math"/>
                <w:lang w:val="vi-VN"/>
              </w:rPr>
              <m:t>3</m:t>
            </m:r>
          </m:sub>
        </m:sSub>
      </m:oMath>
      <w:r>
        <w:rPr>
          <w:lang w:val="vi-VN"/>
        </w:rPr>
        <w:t>.</w:t>
      </w:r>
    </w:p>
    <w:p w:rsidR="00DE09B4" w:rsidRPr="00104A33" w:rsidRDefault="00DE09B4" w:rsidP="00DE09B4">
      <w:pPr>
        <w:rPr>
          <w:lang w:val="vi-VN"/>
        </w:rPr>
      </w:pPr>
      <w:r>
        <w:rPr>
          <w:lang w:val="vi-VN"/>
        </w:rPr>
        <w:t xml:space="preserve">Ta có thể xem việc phân giải các chuỗi đồng tham chiếu như việc gom các cặp khái niệm lại thành từng cụm, mỗi cụm ứng với một chuỗi đồng tham chiếu. </w:t>
      </w:r>
      <w:r w:rsidR="00104A33">
        <w:rPr>
          <w:lang w:val="vi-VN"/>
        </w:rPr>
        <w:t xml:space="preserve">Các chuỗi đồng tham chiếu được phân giải bằng con người từ các dữ liệu được gán nhãn gọi là các </w:t>
      </w:r>
      <w:r w:rsidR="00104A33" w:rsidRPr="00104A33">
        <w:rPr>
          <w:i/>
          <w:lang w:val="vi-VN"/>
        </w:rPr>
        <w:t>chuỗi kết quả</w:t>
      </w:r>
      <w:r w:rsidR="00104A33">
        <w:rPr>
          <w:lang w:val="vi-VN"/>
        </w:rPr>
        <w:t xml:space="preserve">. Các chuỗi đồng tham chiếu được xuất ra bởi các giải thuật gom cụm gọi là các </w:t>
      </w:r>
      <w:r w:rsidR="00104A33" w:rsidRPr="00104A33">
        <w:rPr>
          <w:i/>
          <w:lang w:val="vi-VN"/>
        </w:rPr>
        <w:t>chuỗi hệ thống</w:t>
      </w:r>
      <w:r w:rsidR="00104A33">
        <w:rPr>
          <w:lang w:val="vi-VN"/>
        </w:rPr>
        <w:t>.</w:t>
      </w:r>
    </w:p>
    <w:p w:rsidR="00E92640" w:rsidRDefault="00E92640" w:rsidP="00E92640">
      <w:pPr>
        <w:pStyle w:val="Heading2"/>
      </w:pPr>
      <w:bookmarkStart w:id="17" w:name="_Toc421372023"/>
      <w:r>
        <w:lastRenderedPageBreak/>
        <w:t>Support Vector Machine</w:t>
      </w:r>
      <w:bookmarkEnd w:id="17"/>
    </w:p>
    <w:p w:rsidR="002E4780" w:rsidRDefault="002E4780" w:rsidP="002E4780">
      <w:r>
        <w:t>Trong lĩnh vực học máy, Suppo</w:t>
      </w:r>
      <w:r w:rsidR="00FA417B">
        <w:t>rt Vector Machine (SVM) là một</w:t>
      </w:r>
      <w:r>
        <w:t xml:space="preserve"> mô hình học có giám sát dựa trên nền tảng là giải thuật phân tích dữ liệu và nhận diễn mẫu. Mô hình SVM thường được sử dụng cho các bài toán phân loại và phân tích hồi quy. SVM nhận vào một tập dữ liệu với mỗi điểm dữ liệu đã được đánh dấu thuộ</w:t>
      </w:r>
      <w:r w:rsidR="00C67AEA">
        <w:t>c một</w:t>
      </w:r>
      <w:r>
        <w:t xml:space="preserve"> trong </w:t>
      </w:r>
      <w:r w:rsidR="00C67AEA">
        <w:t>hai</w:t>
      </w:r>
      <w:r>
        <w:t xml:space="preserve"> lớp có sẵn và cố gắng xây dựng mô hình để phân định lớp khi xuất hiện điểm dữ liệu mới chưa biết. Mô hình SVM thường được minh họa bằng các điểm trong không gian, trong đó các điểm dữ liệu được phân chia bằng một đường thẳng tuyến tính sao cho khoảng cách giữ</w:t>
      </w:r>
      <w:r w:rsidR="0041498B">
        <w:t>a hai</w:t>
      </w:r>
      <w:r>
        <w:t xml:space="preserve"> cụm dữ liệu là lớn nhất có thể. Khi xuất hiện điểm dữ liệu mới chưa biết, điểm dữ liệu đó sẽ được ánh xạ vào không gian tương ứng và từ đó có thể giúp dự đoán được điểm dữ liệu mới thuộc vào lớp nào. Ngoài khả năng phân loại tuyến tính, SVM cũng cho kết quả tốt đối với phân loại phi tuyến tính nếu áp dụng kĩ thuật </w:t>
      </w:r>
      <w:r w:rsidRPr="00E57046">
        <w:rPr>
          <w:i/>
        </w:rPr>
        <w:t>kernel</w:t>
      </w:r>
      <w:r>
        <w:rPr>
          <w:i/>
        </w:rPr>
        <w:t xml:space="preserve">, </w:t>
      </w:r>
      <w:r>
        <w:t>trong đó ngầm ánh xạ các điểm dữ liệu vào không gian cấp cao.</w:t>
      </w:r>
    </w:p>
    <w:p w:rsidR="007D53CA" w:rsidRDefault="00DA54F9" w:rsidP="007D53CA">
      <w:pPr>
        <w:keepNext/>
        <w:jc w:val="center"/>
      </w:pPr>
      <w:r>
        <w:rPr>
          <w:noProof/>
        </w:rPr>
        <w:drawing>
          <wp:inline distT="0" distB="0" distL="0" distR="0" wp14:anchorId="065CA9FA" wp14:editId="2BF19D16">
            <wp:extent cx="3292962" cy="2743200"/>
            <wp:effectExtent l="0" t="0" r="317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DA54F9" w:rsidRDefault="007D53CA" w:rsidP="007D53CA">
      <w:pPr>
        <w:pStyle w:val="Caption"/>
      </w:pPr>
      <w:r>
        <w:t xml:space="preserve">Hình </w:t>
      </w:r>
      <w:fldSimple w:instr=" STYLEREF 1 \s ">
        <w:r w:rsidR="002A6F91">
          <w:rPr>
            <w:noProof/>
          </w:rPr>
          <w:t>3</w:t>
        </w:r>
      </w:fldSimple>
      <w:r w:rsidR="002A6F91">
        <w:t>.</w:t>
      </w:r>
      <w:fldSimple w:instr=" SEQ Hình \* ARABIC \s 1 ">
        <w:r w:rsidR="002A6F91">
          <w:rPr>
            <w:noProof/>
          </w:rPr>
          <w:t>1</w:t>
        </w:r>
      </w:fldSimple>
      <w:r w:rsidR="00C1657D">
        <w:t>. Mi</w:t>
      </w:r>
      <w:r>
        <w:t>nh họa mô hình SVM</w:t>
      </w:r>
    </w:p>
    <w:p w:rsidR="002E4780" w:rsidRDefault="002E4780" w:rsidP="00766811">
      <w:pPr>
        <w:pStyle w:val="High-levelHeading"/>
      </w:pPr>
      <w:r>
        <w:t>Tối ưu hóa khoảng cách</w:t>
      </w:r>
    </w:p>
    <w:p w:rsidR="002E4780" w:rsidRDefault="002E4780" w:rsidP="002E4780">
      <w:r>
        <w:t>Mô hình SVM là mô hình phân loại tuyến tính các điểm dữ liệu trong không gian. Tuy nhiên, ta có thể tìm được nhiề</w:t>
      </w:r>
      <w:r w:rsidR="00973123">
        <w:t>u hơn một</w:t>
      </w:r>
      <w:r>
        <w:t xml:space="preserve"> đường thẳng có khả năng giúp phân biệt các điểm dữ liệu thuộ</w:t>
      </w:r>
      <w:r w:rsidR="00973123">
        <w:t>c hai</w:t>
      </w:r>
      <w:r>
        <w:t xml:space="preserve"> lớp khác nhau (Hình 3.2). Nếu chúng ta chọn đường thẳng phân loại có khoảng cách tới điểm dữ liệu thuộ</w:t>
      </w:r>
      <w:r w:rsidR="00F759B2">
        <w:t>c hai</w:t>
      </w:r>
      <w:r>
        <w:t xml:space="preserve"> lớp nhỏ (Hình 3.2b), trong thực tế, sai số của dữ liệu có thể khiến cho việc phân loại sai đối với những điểm dữ liệu thuộc biên của </w:t>
      </w:r>
      <w:r w:rsidR="00973123">
        <w:t>hai</w:t>
      </w:r>
      <w:r>
        <w:t xml:space="preserve"> lớp. Vì vậy chúng ta thường chọn đường phân loại có thể tối đa hóa khoảng cách từ đường phân loại đến điểm dữ liệu thuộ</w:t>
      </w:r>
      <w:r w:rsidR="00973123">
        <w:t>c hai</w:t>
      </w:r>
      <w:r>
        <w:t xml:space="preserve"> lớp.</w:t>
      </w:r>
    </w:p>
    <w:p w:rsidR="00C54FF0" w:rsidRDefault="0037692B" w:rsidP="002E4780">
      <w:r>
        <w:t>Để dễ dàng cho việc định lượng, ta thường xem xét khoảng cách lớn nhất từ đường thẳng phân loại đến điểm dữ liệu gần nhất củ</w:t>
      </w:r>
      <w:r w:rsidR="00DD5CD8">
        <w:t>a hai</w:t>
      </w:r>
      <w:r>
        <w:t xml:space="preserve"> bên. Khoảng cách này là đối xứ</w:t>
      </w:r>
      <w:r w:rsidR="00DD5CD8">
        <w:t>ng qua hai</w:t>
      </w:r>
      <w:r>
        <w:t xml:space="preserve"> bên của đường thẳng phân loại và được gọ</w:t>
      </w:r>
      <w:r w:rsidR="00C92401">
        <w:t xml:space="preserve">i là </w:t>
      </w:r>
      <m:oMath>
        <m:r>
          <w:rPr>
            <w:rFonts w:ascii="Latin Modern Math" w:hAnsi="Latin Modern Math"/>
          </w:rPr>
          <m:t>M</m:t>
        </m:r>
      </m:oMath>
      <w:r>
        <w:t>. Các điểm dữ liệu thuộ</w:t>
      </w:r>
      <w:r w:rsidR="00DD5CD8">
        <w:t>c hai</w:t>
      </w:r>
      <w:r>
        <w:t xml:space="preserve"> lớp và có vị trí gần nhất với đường thẳng phân loại được gọi là </w:t>
      </w:r>
      <w:r w:rsidRPr="007E28FD">
        <w:rPr>
          <w:i/>
        </w:rPr>
        <w:t>support vector</w:t>
      </w:r>
      <w:r>
        <w:rPr>
          <w:i/>
        </w:rPr>
        <w:t>.</w:t>
      </w:r>
      <w:r w:rsidR="009C0DF3">
        <w:rPr>
          <w:i/>
        </w:rPr>
        <w:t xml:space="preserve"> </w:t>
      </w:r>
      <w:r>
        <w:t>Từ đó công việc của mô hình SVM là tìm kiếm đường phân loại sao cho ta có thể tối đa hóa khoả</w:t>
      </w:r>
      <w:r w:rsidR="00EE30B1">
        <w:t xml:space="preserve">ng cách </w:t>
      </w:r>
      <m:oMath>
        <m:r>
          <w:rPr>
            <w:rFonts w:ascii="Latin Modern Math" w:hAnsi="Latin Modern Math"/>
          </w:rPr>
          <m:t>M</m:t>
        </m:r>
      </m:oMath>
      <w:r>
        <w:t>.</w:t>
      </w:r>
    </w:p>
    <w:p w:rsidR="00234DAA" w:rsidRDefault="00354114" w:rsidP="00234DAA">
      <w:pPr>
        <w:pStyle w:val="High-levelHeading"/>
      </w:pPr>
      <w:r>
        <w:rPr>
          <w:noProof/>
        </w:rPr>
        <w:lastRenderedPageBreak/>
        <w:drawing>
          <wp:anchor distT="0" distB="0" distL="114300" distR="114300" simplePos="0" relativeHeight="251658240" behindDoc="0" locked="0" layoutInCell="1" allowOverlap="1" wp14:anchorId="0DDDD7A8" wp14:editId="12A6F24B">
            <wp:simplePos x="0" y="0"/>
            <wp:positionH relativeFrom="margin">
              <wp:align>center</wp:align>
            </wp:positionH>
            <wp:positionV relativeFrom="margin">
              <wp:align>top</wp:align>
            </wp:positionV>
            <wp:extent cx="3534410" cy="1824355"/>
            <wp:effectExtent l="0" t="0" r="8890"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m.gif"/>
                    <pic:cNvPicPr/>
                  </pic:nvPicPr>
                  <pic:blipFill>
                    <a:blip r:embed="rId40">
                      <a:extLst>
                        <a:ext uri="{28A0092B-C50C-407E-A947-70E740481C1C}">
                          <a14:useLocalDpi xmlns:a14="http://schemas.microsoft.com/office/drawing/2010/main" val="0"/>
                        </a:ext>
                      </a:extLst>
                    </a:blip>
                    <a:stretch>
                      <a:fillRect/>
                    </a:stretch>
                  </pic:blipFill>
                  <pic:spPr>
                    <a:xfrm>
                      <a:off x="0" y="0"/>
                      <a:ext cx="3534410" cy="18243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71EDF07C" wp14:editId="502FB79D">
                <wp:simplePos x="0" y="0"/>
                <wp:positionH relativeFrom="margin">
                  <wp:align>center</wp:align>
                </wp:positionH>
                <wp:positionV relativeFrom="page">
                  <wp:posOffset>2708512</wp:posOffset>
                </wp:positionV>
                <wp:extent cx="4000500" cy="31305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4000500" cy="313055"/>
                        </a:xfrm>
                        <a:prstGeom prst="rect">
                          <a:avLst/>
                        </a:prstGeom>
                        <a:solidFill>
                          <a:prstClr val="white"/>
                        </a:solidFill>
                        <a:ln>
                          <a:noFill/>
                        </a:ln>
                        <a:effectLst/>
                      </wps:spPr>
                      <wps:txbx>
                        <w:txbxContent>
                          <w:p w:rsidR="000F2B8E" w:rsidRPr="00A02C6F" w:rsidRDefault="000F2B8E" w:rsidP="00A55C64">
                            <w:pPr>
                              <w:pStyle w:val="Caption"/>
                              <w:rPr>
                                <w:rFonts w:ascii="LM Roman 10" w:hAnsi="LM Roman 10"/>
                                <w:b/>
                                <w:noProof/>
                              </w:rPr>
                            </w:pPr>
                            <w:r>
                              <w:t xml:space="preserve">Hình </w:t>
                            </w:r>
                            <w:fldSimple w:instr=" STYLEREF 1 \s ">
                              <w:r>
                                <w:rPr>
                                  <w:noProof/>
                                </w:rPr>
                                <w:t>3</w:t>
                              </w:r>
                            </w:fldSimple>
                            <w:r>
                              <w:t>.</w:t>
                            </w:r>
                            <w:fldSimple w:instr=" SEQ Hình \* ARABIC \s 1 ">
                              <w:r>
                                <w:rPr>
                                  <w:noProof/>
                                </w:rPr>
                                <w:t>2</w:t>
                              </w:r>
                            </w:fldSimple>
                            <w:r>
                              <w:t>. Tối ưu hóa khoảng cách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DF07C" id="Text Box 12" o:spid="_x0000_s1042" type="#_x0000_t202" style="position:absolute;left:0;text-align:left;margin-left:0;margin-top:213.25pt;width:315pt;height:24.65pt;z-index:251660288;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" stroked="f">
                <v:textbox style="mso-fit-shape-to-text:t" inset="0,0,0,0">
                  <w:txbxContent>
                    <w:p w:rsidR="000F2B8E" w:rsidRPr="00A02C6F" w:rsidRDefault="000F2B8E" w:rsidP="00A55C64">
                      <w:pPr>
                        <w:pStyle w:val="Caption"/>
                        <w:rPr>
                          <w:rFonts w:ascii="LM Roman 10" w:hAnsi="LM Roman 10"/>
                          <w:b/>
                          <w:noProof/>
                        </w:rPr>
                      </w:pPr>
                      <w:r>
                        <w:t xml:space="preserve">Hình </w:t>
                      </w:r>
                      <w:fldSimple w:instr=" STYLEREF 1 \s ">
                        <w:r>
                          <w:rPr>
                            <w:noProof/>
                          </w:rPr>
                          <w:t>3</w:t>
                        </w:r>
                      </w:fldSimple>
                      <w:r>
                        <w:t>.</w:t>
                      </w:r>
                      <w:fldSimple w:instr=" SEQ Hình \* ARABIC \s 1 ">
                        <w:r>
                          <w:rPr>
                            <w:noProof/>
                          </w:rPr>
                          <w:t>2</w:t>
                        </w:r>
                      </w:fldSimple>
                      <w:r>
                        <w:t>. Tối ưu hóa khoảng cách</w:t>
                      </w:r>
                    </w:p>
                  </w:txbxContent>
                </v:textbox>
                <w10:wrap type="topAndBottom" anchorx="margin" anchory="page"/>
              </v:shape>
            </w:pict>
          </mc:Fallback>
        </mc:AlternateContent>
      </w:r>
      <w:r w:rsidR="00234DAA">
        <w:t>Kĩ thuật Kernel</w:t>
      </w:r>
    </w:p>
    <w:p w:rsidR="002E4780" w:rsidRDefault="00234DAA" w:rsidP="00234DAA">
      <w:r>
        <w:t xml:space="preserve">Trong nhiều trường hợp, chúng ta không thể nào tìm được 1 đường thẳng có thể giúp phân loại các điểm dữ liệu thành </w:t>
      </w:r>
      <w:r w:rsidR="009A2CD3">
        <w:t>hai</w:t>
      </w:r>
      <w:r>
        <w:t xml:space="preserve"> lớp. Vì vậy để giải quyết vấn đề đó, chúng ta cần suy nghĩ cách để thay đổi việc ánh xạ các điểm dữ liệu vào không gian. Ý tưởng cơ bản của việc này là chỉnh sửa các đặc trưng của dữ liệu sao cho các điểm dữ liệu xuất hiện trong không gian có thể được phân loại bằ</w:t>
      </w:r>
      <w:r w:rsidR="007C52C3">
        <w:t>ng một</w:t>
      </w:r>
      <w:r>
        <w:t xml:space="preserve"> đường thẳng tuyến tính, hoặc ánh xạ các điểm dữ liệu vào không gian có số chiều cao hơn mà trong không gian đó, ta có thể tìm được một đường thẳng hoặc mặt phẳng có thể giúp phân loại các điểm dữ liệu. Tuy nhiên, ta không thể tự tạo ra dữ liệu mới, vì vậy ta chỉ có thể suy diễn đặc trưng mới từ các đặc trưng có sẵn.</w:t>
      </w:r>
    </w:p>
    <w:p w:rsidR="002E4780" w:rsidRDefault="002E4780" w:rsidP="002E4780">
      <w:pPr>
        <w:rPr>
          <w:rFonts w:eastAsiaTheme="minorEastAsia"/>
        </w:rPr>
      </w:pPr>
      <w:r>
        <w:t xml:space="preserve">Trong Hình 3.3, dữ liệu trong không gian 2 chiều không thể được phân loại nếu sử dụng đường thẳng, vì vậy ta cần biến đổi dữ liệu trong không gian 2 chiều lên không gian có chiều cao hơn để nhờ đó, ta có thể tìm được một mặt phẳng giúp phân loại chúng. Trong ví dụ minh họa, chiều thứ 3 được suy diễn từ 2 chiều có sẵn theo cách sau </w:t>
      </w:r>
      <m:oMath>
        <m:r>
          <w:rPr>
            <w:rFonts w:ascii="Latin Modern Math" w:hAnsi="Latin Modern Math"/>
          </w:rPr>
          <m:t>(x,y)→</m:t>
        </m:r>
        <m:d>
          <m:dPr>
            <m:ctrlPr>
              <w:rPr>
                <w:rFonts w:ascii="Latin Modern Math" w:hAnsi="Latin Modern Math"/>
                <w:i/>
              </w:rPr>
            </m:ctrlPr>
          </m:dPr>
          <m:e>
            <m:r>
              <w:rPr>
                <w:rFonts w:ascii="Latin Modern Math" w:hAnsi="Latin Modern Math"/>
              </w:rPr>
              <m:t>x,y,</m:t>
            </m:r>
            <m:sSup>
              <m:sSupPr>
                <m:ctrlPr>
                  <w:rPr>
                    <w:rFonts w:ascii="Latin Modern Math" w:hAnsi="Latin Modern Math"/>
                    <w:i/>
                  </w:rPr>
                </m:ctrlPr>
              </m:sSupPr>
              <m:e>
                <m:r>
                  <w:rPr>
                    <w:rFonts w:ascii="Latin Modern Math" w:hAnsi="Latin Modern Math"/>
                  </w:rPr>
                  <m:t>x</m:t>
                </m:r>
              </m:e>
              <m:sup>
                <m:r>
                  <w:rPr>
                    <w:rFonts w:ascii="Latin Modern Math" w:hAnsi="Latin Modern Math"/>
                  </w:rPr>
                  <m:t>2</m:t>
                </m:r>
              </m:sup>
            </m:sSup>
            <m:r>
              <w:rPr>
                <w:rFonts w:ascii="Latin Modern Math" w:hAnsi="Latin Modern Math"/>
              </w:rPr>
              <m:t>+</m:t>
            </m:r>
            <m:sSup>
              <m:sSupPr>
                <m:ctrlPr>
                  <w:rPr>
                    <w:rFonts w:ascii="Latin Modern Math" w:hAnsi="Latin Modern Math"/>
                    <w:i/>
                  </w:rPr>
                </m:ctrlPr>
              </m:sSupPr>
              <m:e>
                <m:r>
                  <w:rPr>
                    <w:rFonts w:ascii="Latin Modern Math" w:hAnsi="Latin Modern Math"/>
                  </w:rPr>
                  <m:t>y</m:t>
                </m:r>
              </m:e>
              <m:sup>
                <m:r>
                  <w:rPr>
                    <w:rFonts w:ascii="Latin Modern Math" w:hAnsi="Latin Modern Math"/>
                  </w:rPr>
                  <m:t>2</m:t>
                </m:r>
              </m:sup>
            </m:sSup>
          </m:e>
        </m:d>
      </m:oMath>
      <w:r w:rsidR="001B70B9">
        <w:rPr>
          <w:rFonts w:eastAsiaTheme="minorEastAsia"/>
        </w:rPr>
        <w:t>.</w:t>
      </w:r>
    </w:p>
    <w:p w:rsidR="002E4780" w:rsidRDefault="002E4780" w:rsidP="002E4780">
      <w:pPr>
        <w:keepNext/>
        <w:jc w:val="center"/>
      </w:pPr>
      <w:r>
        <w:rPr>
          <w:noProof/>
        </w:rPr>
        <w:drawing>
          <wp:inline distT="0" distB="0" distL="0" distR="0" wp14:anchorId="6A1741AD" wp14:editId="193F80B0">
            <wp:extent cx="4575063" cy="23474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ernel.jpg"/>
                    <pic:cNvPicPr/>
                  </pic:nvPicPr>
                  <pic:blipFill>
                    <a:blip r:embed="rId41">
                      <a:extLst>
                        <a:ext uri="{28A0092B-C50C-407E-A947-70E740481C1C}">
                          <a14:useLocalDpi xmlns:a14="http://schemas.microsoft.com/office/drawing/2010/main" val="0"/>
                        </a:ext>
                      </a:extLst>
                    </a:blip>
                    <a:stretch>
                      <a:fillRect/>
                    </a:stretch>
                  </pic:blipFill>
                  <pic:spPr>
                    <a:xfrm>
                      <a:off x="0" y="0"/>
                      <a:ext cx="4602506" cy="2361496"/>
                    </a:xfrm>
                    <a:prstGeom prst="rect">
                      <a:avLst/>
                    </a:prstGeom>
                  </pic:spPr>
                </pic:pic>
              </a:graphicData>
            </a:graphic>
          </wp:inline>
        </w:drawing>
      </w:r>
    </w:p>
    <w:p w:rsidR="002E4780" w:rsidRDefault="002E4780" w:rsidP="002E4780">
      <w:pPr>
        <w:pStyle w:val="Caption"/>
      </w:pPr>
      <w:r>
        <w:t xml:space="preserve">Hình </w:t>
      </w:r>
      <w:fldSimple w:instr=" STYLEREF 1 \s ">
        <w:r w:rsidR="002A6F91">
          <w:rPr>
            <w:noProof/>
          </w:rPr>
          <w:t>3</w:t>
        </w:r>
      </w:fldSimple>
      <w:r w:rsidR="002A6F91">
        <w:t>.</w:t>
      </w:r>
      <w:fldSimple w:instr=" SEQ Hình \* ARABIC \s 1 ">
        <w:r w:rsidR="002A6F91">
          <w:rPr>
            <w:noProof/>
          </w:rPr>
          <w:t>3</w:t>
        </w:r>
      </w:fldSimple>
      <w:r>
        <w:t>. Kĩ thuật kernel giúp biến đổi không gian dữ liệu</w:t>
      </w:r>
    </w:p>
    <w:p w:rsidR="002F3B8A" w:rsidRDefault="002E4780" w:rsidP="002F3B8A">
      <w:pPr>
        <w:rPr>
          <w:rFonts w:eastAsiaTheme="minorEastAsia"/>
        </w:rPr>
      </w:pPr>
      <w:r>
        <w:rPr>
          <w:rFonts w:eastAsiaTheme="minorEastAsia"/>
        </w:rPr>
        <w:t>Khi sử dụng kĩ thuật kernel, hàm ánh xạ không gian thường không cố định và được lựa chọn tùy theo tính chất của dữ liệu. Trong việc lựa chọn hàm ánh xạ, kiến thức nền tảng của lĩnh vực bài toán đóng vai trò hỗ trợ.</w:t>
      </w:r>
    </w:p>
    <w:p w:rsidR="002E4780" w:rsidRDefault="002F3B8A" w:rsidP="002F3B8A">
      <w:pPr>
        <w:pStyle w:val="High-levelHeading"/>
      </w:pPr>
      <w:r>
        <w:rPr>
          <w:rFonts w:eastAsiaTheme="minorEastAsia"/>
        </w:rPr>
        <w:lastRenderedPageBreak/>
        <w:t>M</w:t>
      </w:r>
      <w:r w:rsidR="002E4780">
        <w:t>ô hình SVM mở rộng</w:t>
      </w:r>
    </w:p>
    <w:p w:rsidR="002E4780" w:rsidRDefault="002E4780" w:rsidP="002E4780">
      <w:pPr>
        <w:rPr>
          <w:rFonts w:eastAsiaTheme="minorEastAsia"/>
        </w:rPr>
      </w:pPr>
      <w:r>
        <w:rPr>
          <w:rFonts w:eastAsiaTheme="minorEastAsia"/>
        </w:rPr>
        <w:t>Mặc dù mô hình SVM chỉ sử dụng trong việc phân loại dữ liệu vào 2 lớp, chúng ta thường gặp phải bài toán trong đó số lượng lớp của dữ liệu là lớn hơn 2. Để giải quyết những bài toán có số lớp lớn hơn 2, mô hình SVM mở rộng được đưa ra trong đó sử dụng cùng lúc nhiều SVM để phân loại.</w:t>
      </w:r>
    </w:p>
    <w:p w:rsidR="002E4780" w:rsidRPr="002E4780" w:rsidRDefault="002E4780" w:rsidP="002E4780">
      <w:r>
        <w:rPr>
          <w:rFonts w:eastAsiaTheme="minorEastAsia"/>
        </w:rPr>
        <w:t>Trong mô hình SVM mở rộng, mỗi lớp dữ liệu sẽ có 1 SVM giúp phân loại lớp đó với các lớp còn lại. Như vậy, nếu bài toán bao gồm n lớp dữ liệu, ta cầ</w:t>
      </w:r>
      <w:r w:rsidR="0028400E">
        <w:rPr>
          <w:rFonts w:eastAsiaTheme="minorEastAsia"/>
        </w:rPr>
        <w:t xml:space="preserve">n </w:t>
      </w:r>
      <m:oMath>
        <m:r>
          <w:rPr>
            <w:rFonts w:ascii="Latin Modern Math" w:eastAsiaTheme="minorEastAsia" w:hAnsi="Latin Modern Math"/>
          </w:rPr>
          <m:t>n</m:t>
        </m:r>
      </m:oMath>
      <w:r>
        <w:rPr>
          <w:rFonts w:eastAsiaTheme="minorEastAsia"/>
        </w:rPr>
        <w:t xml:space="preserve"> SVM trong đó SVM 1 giúp phân loại lớ</w:t>
      </w:r>
      <w:r w:rsidR="0028400E">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 xml:space="preserve"> vớ</w:t>
      </w:r>
      <w:r w:rsidR="0028400E">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SVM 2 giúp phân loại lớ</w:t>
      </w:r>
      <w:r w:rsidR="00AE2C11">
        <w:rPr>
          <w:rFonts w:eastAsiaTheme="minorEastAsia"/>
        </w:rPr>
        <w:t xml:space="preserve">p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2</m:t>
            </m:r>
          </m:sub>
        </m:sSub>
      </m:oMath>
      <w:r>
        <w:rPr>
          <w:rFonts w:eastAsiaTheme="minorEastAsia"/>
        </w:rPr>
        <w:t xml:space="preserve"> vớ</w:t>
      </w:r>
      <w:r w:rsidR="00AE2C11">
        <w:rPr>
          <w:rFonts w:eastAsiaTheme="minorEastAsia"/>
        </w:rPr>
        <w:t xml:space="preserve">i </w:t>
      </w:r>
      <m:oMath>
        <m:r>
          <w:rPr>
            <w:rFonts w:ascii="Latin Modern Math" w:eastAsiaTheme="minorEastAsia" w:hAnsi="Latin Modern Math"/>
          </w:rPr>
          <m:t>(n-1)</m:t>
        </m:r>
      </m:oMath>
      <w:r>
        <w:rPr>
          <w:rFonts w:eastAsiaTheme="minorEastAsia"/>
        </w:rPr>
        <w:t xml:space="preserve"> lớp còn lại và tiếp tục như vậy với các SVM còn lại. Khi xuất hiện </w:t>
      </w:r>
      <w:r w:rsidR="00ED7DEF">
        <w:rPr>
          <w:rFonts w:eastAsiaTheme="minorEastAsia"/>
        </w:rPr>
        <w:t>một</w:t>
      </w:r>
      <w:r>
        <w:rPr>
          <w:rFonts w:eastAsiaTheme="minorEastAsia"/>
        </w:rPr>
        <w:t xml:space="preserve"> điểm dữ liệu mới, điểm dữ liệu đó sẽ được phân loại qua tất cả</w:t>
      </w:r>
      <w:r w:rsidR="002F4F26">
        <w:rPr>
          <w:rFonts w:eastAsiaTheme="minorEastAsia"/>
        </w:rPr>
        <w:t xml:space="preserve"> </w:t>
      </w:r>
      <m:oMath>
        <m:r>
          <w:rPr>
            <w:rFonts w:ascii="Latin Modern Math" w:eastAsiaTheme="minorEastAsia" w:hAnsi="Latin Modern Math"/>
          </w:rPr>
          <m:t>n</m:t>
        </m:r>
      </m:oMath>
      <w:r>
        <w:rPr>
          <w:rFonts w:eastAsiaTheme="minorEastAsia"/>
        </w:rPr>
        <w:t xml:space="preserve"> SVM đã được xây dựng. Lớp của điểm dữ liệu mới sẽ tùy thuộc vào SVM nào có độ tin cậy cao nhất.</w:t>
      </w:r>
    </w:p>
    <w:p w:rsidR="00D51EFD" w:rsidRDefault="00470405" w:rsidP="00D51EFD">
      <w:pPr>
        <w:pStyle w:val="Heading2"/>
      </w:pPr>
      <w:bookmarkStart w:id="18" w:name="_Toc421372024"/>
      <w:r>
        <w:t xml:space="preserve">Các vấn đề </w:t>
      </w:r>
      <w:r w:rsidR="00D51EFD">
        <w:t>về phân giải đồng tham chiếu cho bệnh án điện tử</w:t>
      </w:r>
      <w:bookmarkEnd w:id="18"/>
    </w:p>
    <w:p w:rsidR="00001D08" w:rsidRPr="00001D08" w:rsidRDefault="00170D10" w:rsidP="00001D08">
      <w:r>
        <w:t xml:space="preserve">Như </w:t>
      </w:r>
      <w:r w:rsidR="00001D08">
        <w:t xml:space="preserve">được đề cập ở phần trước, có ba mô hình được đề xuất cho việc phân giải đồng tham chiếu. Mô hình cặp khái niệm là mô hình ra đời đầu tiên và đơn giản nhất, tuy nhiên cũng chính vì thế mà nó có một số nhược điểm khi áp dụng cho những dữ liệu phức tạp. Hai mô hình sau là mô hình đề cập thực thể và mô hình xếp hạng được đề xuất để giải quyết các điểm yếu đó. Các mô hình này được xây dựng cho các văn bản nói chung, khi mà ở đó có nhiều hơn một chuỗi đồng tham chiếu lớn thuộc về một lớp cùng tồn tại những lại không có các khái niệm mang nhiều ngữ nghĩa mà đa phần chỉ là các đại từ hay danh từ xác định. Tuy nhiên phân giải đồng tham chiếu trong phạm vi BAĐT lại có những tính chất khác </w:t>
      </w:r>
      <w:r w:rsidR="0049628B">
        <w:t xml:space="preserve">biệt </w:t>
      </w:r>
      <w:r w:rsidR="00001D08">
        <w:t>so với các văn bản chung</w:t>
      </w:r>
      <w:r w:rsidR="0054022B">
        <w:t>, đòi hỏi chúng ta cần có một sự phân tích chuyên biệt cho dữ liệu BAĐT, từ đó có thể áp dụng các phương pháp phân giải cho phù hợp nhất.</w:t>
      </w:r>
    </w:p>
    <w:p w:rsidR="00D51EFD" w:rsidRDefault="00CA7942" w:rsidP="00551174">
      <w:r>
        <w:t xml:space="preserve">Trong quá trình áp dụng các phương pháp phân giải đồng tham chiếu vào dữ liệu BAĐT, nhóm nhận thấy rằng các khái niệm thuộc về các lớp khác nhau thì có các đặc tính khác nhau. </w:t>
      </w:r>
      <w:r w:rsidR="007C23D4">
        <w:t>Như ví dụ ở</w:t>
      </w:r>
      <w:r w:rsidR="00551174">
        <w:t xml:space="preserve"> </w:t>
      </w:r>
      <w:r w:rsidR="00551174">
        <w:fldChar w:fldCharType="begin"/>
      </w:r>
      <w:r w:rsidR="00551174">
        <w:instrText xml:space="preserve"> REF _Ref421347020 \h </w:instrText>
      </w:r>
      <w:r w:rsidR="00551174">
        <w:fldChar w:fldCharType="separate"/>
      </w:r>
      <w:r w:rsidR="00551174">
        <w:t xml:space="preserve">Bảng </w:t>
      </w:r>
      <w:r w:rsidR="00551174">
        <w:rPr>
          <w:noProof/>
        </w:rPr>
        <w:t>3</w:t>
      </w:r>
      <w:r w:rsidR="00551174">
        <w:t>.</w:t>
      </w:r>
      <w:r w:rsidR="00551174">
        <w:rPr>
          <w:noProof/>
        </w:rPr>
        <w:t>1</w:t>
      </w:r>
      <w:r w:rsidR="00551174">
        <w:fldChar w:fldCharType="end"/>
      </w:r>
      <w:r w:rsidR="007C23D4">
        <w:t>, nếu hai khái niệm thuộc lớp Problem/Treatment/Test có sự trùng lắp chuỗi thì rất có khả năng hai khái niệm này là đồng tham chiếu</w:t>
      </w:r>
      <w:r w:rsidR="00551174">
        <w:t xml:space="preserve"> (</w:t>
      </w:r>
      <w:r w:rsidR="00551174" w:rsidRPr="00551174">
        <w:rPr>
          <w:i/>
          <w:sz w:val="20"/>
          <w:szCs w:val="20"/>
        </w:rPr>
        <w:t>Serratia urosepsis</w:t>
      </w:r>
      <w:r w:rsidR="00551174" w:rsidRPr="00551174">
        <w:t xml:space="preserve"> </w:t>
      </w:r>
      <w:r w:rsidR="00551174">
        <w:t xml:space="preserve">và </w:t>
      </w:r>
      <w:r w:rsidR="00551174" w:rsidRPr="00551174">
        <w:rPr>
          <w:i/>
        </w:rPr>
        <w:t>sepsis</w:t>
      </w:r>
      <w:r w:rsidR="00551174">
        <w:t>)</w:t>
      </w:r>
      <w:r w:rsidR="007C23D4">
        <w:t xml:space="preserve">. Mặt khác, đối với lớp Person khi mà đa phần cái khái niệm là đại từ thì sự trùng lắp chuỗi này không </w:t>
      </w:r>
      <w:r w:rsidR="00F01F6D">
        <w:t>phải là một tác nhân quan trọng. Ngoài ra, lớp Problem/Treatment/Test có rất nhiều từ đồng nghĩa như các từ viết tắt, biệt ngữ hay tên giả. Chúng là tác nhân chính gây nên sự khó khăn trong việc phân giải đồng tham chiếu ở ba lớp này. Nhận thấy điều đó, nhóm cho rằng cần thiết phải sử dụng một kiến thức thực tế làm nền tảng (ví dụ Wikipedia) để hỗ trợ việc xác định các từ đồ</w:t>
      </w:r>
      <w:r w:rsidR="00D44CC8">
        <w:t>ng nghĩa</w:t>
      </w:r>
      <w:r w:rsidR="00F01F6D">
        <w:t>.</w:t>
      </w:r>
    </w:p>
    <w:p w:rsidR="00692B7C" w:rsidRDefault="00F0583F" w:rsidP="00F0583F">
      <w:r>
        <w:t>Một vấn đề quan trọng nữa ở lớp Problem/Treatment/Test là tính đồng tham chiếu của các khái niệm thuộc lớp này thường phụ thuộc vào ngữ cảnh, do vậy để phân giải đúng ta cần xem xét đến ngữ cảnh (như thời gian và không gian) mà các khái niệm được đề cập tới. Đối với BAĐT, tính phụ thuộc ngữ cả</w:t>
      </w:r>
      <w:r w:rsidR="003E34D7">
        <w:t>nh</w:t>
      </w:r>
      <w:r>
        <w:t xml:space="preserve"> không tồn tại ở lớp Person.</w:t>
      </w:r>
      <w:r w:rsidR="006F7627">
        <w:t xml:space="preserve"> </w:t>
      </w:r>
    </w:p>
    <w:p w:rsidR="003D7AC6" w:rsidRDefault="007048A4" w:rsidP="00F0583F">
      <w:r>
        <w:t>Thông thường trong một</w:t>
      </w:r>
      <w:r w:rsidR="00CA4353">
        <w:t xml:space="preserve"> BAĐT</w:t>
      </w:r>
      <w:r>
        <w:t>, tồn tại một chuỗi đồng tham chiếu lớn được tạo thành bởi các khái niệm thuộc lớp Person.</w:t>
      </w:r>
      <w:r w:rsidR="006F7627">
        <w:t xml:space="preserve"> Đó chính là chuỗi các khái niệm tham chiếu đến bệnh nhân của bệnh án. Trong khi đó, một chuỗi đồng tham chiếu lớn như vậy lại không tồn tại cho các khái niệm thuộc lớp Problem/Treatment/Test.</w:t>
      </w:r>
    </w:p>
    <w:p w:rsidR="00623AA9" w:rsidRDefault="00F4354E" w:rsidP="00F0583F">
      <w:r>
        <w:lastRenderedPageBreak/>
        <w:t xml:space="preserve">Từ những quan sát trên nhóm đưa ra hai đặc điểm lợi thế </w:t>
      </w:r>
      <w:r w:rsidR="005D7FD8">
        <w:t>ở BAĐT mà các loại văn bản khác không có:</w:t>
      </w:r>
    </w:p>
    <w:p w:rsidR="005D7FD8" w:rsidRDefault="005D7FD8" w:rsidP="005D7FD8">
      <w:pPr>
        <w:pStyle w:val="ListParagraph"/>
        <w:numPr>
          <w:ilvl w:val="0"/>
          <w:numId w:val="46"/>
        </w:numPr>
        <w:ind w:left="993" w:hanging="426"/>
      </w:pPr>
      <w:r>
        <w:t>Chỉ có một chuỗi đồng tham chiếu lớn, và chuỗi này chứa các khái niệm cùng tham chiếu đến</w:t>
      </w:r>
      <w:r w:rsidR="00EB398F">
        <w:t xml:space="preserve"> bệnh nhân</w:t>
      </w:r>
      <w:r w:rsidR="00DE7DF5">
        <w:t xml:space="preserve"> của bệnh án</w:t>
      </w:r>
      <w:r>
        <w:t>.</w:t>
      </w:r>
    </w:p>
    <w:p w:rsidR="005D7FD8" w:rsidRDefault="005D7FD8" w:rsidP="005D7FD8">
      <w:pPr>
        <w:pStyle w:val="ListParagraph"/>
        <w:numPr>
          <w:ilvl w:val="0"/>
          <w:numId w:val="46"/>
        </w:numPr>
        <w:ind w:left="993" w:hanging="426"/>
      </w:pPr>
      <w:r>
        <w:t xml:space="preserve">Các lớp ngữ nghĩa trong BAĐT (các lớp Problem, Treatment, Test và Person) phân định rõ các khái niệm và </w:t>
      </w:r>
      <w:r w:rsidR="00740CB2">
        <w:t>chúng đóng một vai trò quan trọng trong phân giải đồng tham chiếu ở BAĐT.</w:t>
      </w:r>
    </w:p>
    <w:p w:rsidR="006F7627" w:rsidRDefault="00D01D91" w:rsidP="00F0583F">
      <w:r>
        <w:t>Hai đặc điểm trên khiến cho một số vấn đề khó khăn gặp phải ở miền văn bản nói chung không còn tồn tại, tuy nhiên có những vấn đề ở BAĐT mà ta cần phải xem xét tới như:</w:t>
      </w:r>
    </w:p>
    <w:p w:rsidR="00D01D91" w:rsidRDefault="00D01D91" w:rsidP="00D01D91">
      <w:pPr>
        <w:pStyle w:val="ListParagraph"/>
        <w:numPr>
          <w:ilvl w:val="0"/>
          <w:numId w:val="47"/>
        </w:numPr>
        <w:ind w:left="993" w:hanging="426"/>
      </w:pPr>
      <w:r>
        <w:t>Cùng một khái niệm nhưng được đề cập ở các ngữ cảnh khác nhau</w:t>
      </w:r>
      <w:r w:rsidR="00833261">
        <w:t xml:space="preserve"> thì thường không đồng tham chiếu đến cùng một thực thể, như vậy</w:t>
      </w:r>
      <w:r>
        <w:t xml:space="preserve"> cần được phân biệt rõ.</w:t>
      </w:r>
    </w:p>
    <w:p w:rsidR="00D01D91" w:rsidRDefault="00933C14" w:rsidP="00D01D91">
      <w:pPr>
        <w:pStyle w:val="ListParagraph"/>
        <w:numPr>
          <w:ilvl w:val="0"/>
          <w:numId w:val="47"/>
        </w:numPr>
        <w:ind w:left="993" w:hanging="426"/>
      </w:pPr>
      <w:r>
        <w:t>Cần phải n</w:t>
      </w:r>
      <w:r w:rsidR="00D01D91">
        <w:t>hận định được</w:t>
      </w:r>
      <w:r w:rsidR="00833261">
        <w:t xml:space="preserve"> một số lượng lớn</w:t>
      </w:r>
      <w:r w:rsidR="00D01D91">
        <w:t xml:space="preserve"> các từ đồng nghĩa </w:t>
      </w:r>
      <w:r w:rsidR="00833261">
        <w:t>trong chuyên ngành y khoa và các danh từ thiếu mạo từ xác định.</w:t>
      </w:r>
    </w:p>
    <w:p w:rsidR="00812BAB" w:rsidRPr="00812BAB" w:rsidRDefault="00B261F4" w:rsidP="00812BAB">
      <w:r>
        <w:t>Từ</w:t>
      </w:r>
      <w:r w:rsidR="002044D6">
        <w:t xml:space="preserve"> các</w:t>
      </w:r>
      <w:r>
        <w:t xml:space="preserve"> nhận định trên, nhóm cho rằng chỉ cần sử dụng phương pháp phân giải đồng tham chiếu đơn giản nhất làm nền tảng và tập trung vào việc thiết kế tập thuộ</w:t>
      </w:r>
      <w:r w:rsidR="00D65ACA">
        <w:t>c tính cho các lớp khái niệm.</w:t>
      </w:r>
    </w:p>
    <w:tbl>
      <w:tblPr>
        <w:tblStyle w:val="Scientific1"/>
        <w:tblpPr w:leftFromText="181" w:rightFromText="181" w:tblpXSpec="center" w:tblpYSpec="top"/>
        <w:tblOverlap w:val="never"/>
        <w:tblW w:w="0" w:type="auto"/>
        <w:tblLook w:val="04A0" w:firstRow="1" w:lastRow="0" w:firstColumn="1" w:lastColumn="0" w:noHBand="0" w:noVBand="1"/>
      </w:tblPr>
      <w:tblGrid>
        <w:gridCol w:w="1134"/>
        <w:gridCol w:w="7230"/>
      </w:tblGrid>
      <w:tr w:rsidR="00932D36" w:rsidRPr="00222DFA" w:rsidTr="00A223EE">
        <w:trPr>
          <w:cnfStyle w:val="100000000000" w:firstRow="1" w:lastRow="0" w:firstColumn="0" w:lastColumn="0" w:oddVBand="0" w:evenVBand="0" w:oddHBand="0" w:evenHBand="0" w:firstRowFirstColumn="0" w:firstRowLastColumn="0" w:lastRowFirstColumn="0" w:lastRowLastColumn="0"/>
        </w:trPr>
        <w:tc>
          <w:tcPr>
            <w:tcW w:w="1134" w:type="dxa"/>
          </w:tcPr>
          <w:p w:rsidR="00932D36" w:rsidRPr="00222DFA" w:rsidRDefault="00932D36" w:rsidP="00BF1DE9">
            <w:pPr>
              <w:rPr>
                <w:rFonts w:ascii="LM Sans 10" w:hAnsi="LM Sans 10"/>
                <w:sz w:val="18"/>
                <w:szCs w:val="18"/>
              </w:rPr>
            </w:pPr>
            <w:r>
              <w:rPr>
                <w:rFonts w:ascii="LM Sans 10" w:hAnsi="LM Sans 10"/>
                <w:sz w:val="18"/>
                <w:szCs w:val="18"/>
              </w:rPr>
              <w:t>Lớp</w:t>
            </w:r>
          </w:p>
        </w:tc>
        <w:tc>
          <w:tcPr>
            <w:tcW w:w="7230" w:type="dxa"/>
          </w:tcPr>
          <w:p w:rsidR="00932D36" w:rsidRPr="00222DFA" w:rsidRDefault="00932D36" w:rsidP="00BF1DE9">
            <w:pPr>
              <w:rPr>
                <w:rFonts w:ascii="LM Sans 10" w:hAnsi="LM Sans 10"/>
                <w:sz w:val="18"/>
                <w:szCs w:val="18"/>
              </w:rPr>
            </w:pPr>
            <w:r>
              <w:rPr>
                <w:rFonts w:ascii="LM Sans 10" w:hAnsi="LM Sans 10"/>
                <w:sz w:val="18"/>
                <w:szCs w:val="18"/>
              </w:rPr>
              <w:t>Ví dụ</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Person</w:t>
            </w:r>
          </w:p>
        </w:tc>
        <w:tc>
          <w:tcPr>
            <w:tcW w:w="7230" w:type="dxa"/>
          </w:tcPr>
          <w:p w:rsidR="00932D36" w:rsidRPr="00222DFA" w:rsidRDefault="00932D36" w:rsidP="00BF1DE9">
            <w:pPr>
              <w:rPr>
                <w:rFonts w:ascii="LM Sans 10" w:hAnsi="LM Sans 10"/>
                <w:sz w:val="18"/>
                <w:szCs w:val="18"/>
              </w:rPr>
            </w:pPr>
            <w:r w:rsidRPr="00560745">
              <w:rPr>
                <w:rFonts w:ascii="LM Sans 10" w:hAnsi="LM Sans 10"/>
                <w:b/>
                <w:sz w:val="18"/>
                <w:szCs w:val="18"/>
              </w:rPr>
              <w:t>The patient</w:t>
            </w:r>
            <w:r w:rsidRPr="005F2416">
              <w:rPr>
                <w:rFonts w:ascii="LM Sans 10" w:hAnsi="LM Sans 10"/>
                <w:i/>
                <w:sz w:val="18"/>
                <w:szCs w:val="18"/>
              </w:rPr>
              <w:t xml:space="preserve"> </w:t>
            </w:r>
            <w:r w:rsidRPr="00222DFA">
              <w:rPr>
                <w:rFonts w:ascii="LM Sans 10" w:hAnsi="LM Sans 10"/>
                <w:sz w:val="18"/>
                <w:szCs w:val="18"/>
              </w:rPr>
              <w:t xml:space="preserve">was started on Pseudomonas for treatment of </w:t>
            </w:r>
            <w:r w:rsidRPr="00560745">
              <w:rPr>
                <w:rFonts w:ascii="LM Sans 10" w:hAnsi="LM Sans 10"/>
                <w:b/>
                <w:sz w:val="18"/>
                <w:szCs w:val="18"/>
              </w:rPr>
              <w:t>her</w:t>
            </w:r>
            <w:r>
              <w:rPr>
                <w:rFonts w:ascii="LM Sans 10" w:hAnsi="LM Sans 10"/>
                <w:sz w:val="18"/>
                <w:szCs w:val="18"/>
              </w:rPr>
              <w:t xml:space="preserve"> right lower lobe pneumonia</w:t>
            </w:r>
            <w:r w:rsidR="00A223EE">
              <w:rPr>
                <w:rFonts w:ascii="LM Sans 10" w:hAnsi="LM Sans 10"/>
                <w:sz w:val="18"/>
                <w:szCs w:val="18"/>
              </w:rPr>
              <w:t xml:space="preserve"> </w:t>
            </w:r>
            <w:r>
              <w:rPr>
                <w:rFonts w:ascii="LM Sans 10" w:hAnsi="LM Sans 10"/>
                <w:sz w:val="18"/>
                <w:szCs w:val="18"/>
              </w:rPr>
              <w:t xml:space="preserve">. </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Problem</w:t>
            </w:r>
          </w:p>
        </w:tc>
        <w:tc>
          <w:tcPr>
            <w:tcW w:w="7230" w:type="dxa"/>
          </w:tcPr>
          <w:p w:rsidR="00932D36" w:rsidRPr="00C5602F" w:rsidRDefault="00932D36" w:rsidP="00BF1DE9">
            <w:pPr>
              <w:rPr>
                <w:rFonts w:ascii="LM Sans 10" w:hAnsi="LM Sans 10"/>
                <w:sz w:val="18"/>
                <w:szCs w:val="18"/>
              </w:rPr>
            </w:pPr>
            <w:r w:rsidRPr="00C5602F">
              <w:rPr>
                <w:rFonts w:ascii="LM Sans 10" w:hAnsi="LM Sans 10"/>
                <w:b/>
                <w:sz w:val="18"/>
                <w:szCs w:val="18"/>
              </w:rPr>
              <w:t>Serratia urosepsis</w:t>
            </w:r>
            <w:r w:rsidRPr="00C5602F">
              <w:rPr>
                <w:rFonts w:ascii="LM Sans 10" w:hAnsi="LM Sans 10"/>
                <w:sz w:val="18"/>
                <w:szCs w:val="18"/>
              </w:rPr>
              <w:t xml:space="preserve"> treated with ceftizoxime . </w:t>
            </w:r>
          </w:p>
          <w:p w:rsidR="00932D36" w:rsidRPr="00C5602F" w:rsidRDefault="00932D36" w:rsidP="00BF1DE9">
            <w:pPr>
              <w:rPr>
                <w:rFonts w:ascii="LM Sans 10" w:hAnsi="LM Sans 10"/>
                <w:sz w:val="18"/>
                <w:szCs w:val="18"/>
              </w:rPr>
            </w:pPr>
            <w:r w:rsidRPr="00C5602F">
              <w:rPr>
                <w:rFonts w:ascii="LM Sans 10" w:hAnsi="LM Sans 10"/>
                <w:sz w:val="18"/>
                <w:szCs w:val="18"/>
              </w:rPr>
              <w:t xml:space="preserve">Azotemia presumed secondary to </w:t>
            </w:r>
            <w:r w:rsidRPr="00C5602F">
              <w:rPr>
                <w:rFonts w:ascii="LM Sans 10" w:hAnsi="LM Sans 10"/>
                <w:b/>
                <w:sz w:val="18"/>
                <w:szCs w:val="18"/>
              </w:rPr>
              <w:t>sepsis</w:t>
            </w:r>
            <w:r w:rsidRPr="00C5602F">
              <w:rPr>
                <w:rFonts w:ascii="LM Sans 10" w:hAnsi="LM Sans 10"/>
                <w:sz w:val="18"/>
                <w:szCs w:val="18"/>
              </w:rPr>
              <w:t xml:space="preserve"> and dehydration, creatinine decreased to 2.1 with intravenous fluids and antibiotics .</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Treatment</w:t>
            </w:r>
          </w:p>
        </w:tc>
        <w:tc>
          <w:tcPr>
            <w:tcW w:w="7230" w:type="dxa"/>
          </w:tcPr>
          <w:p w:rsidR="00932D36" w:rsidRDefault="00932D36" w:rsidP="00BF1DE9">
            <w:pPr>
              <w:rPr>
                <w:rFonts w:ascii="LM Sans 10" w:hAnsi="LM Sans 10"/>
                <w:sz w:val="18"/>
                <w:szCs w:val="18"/>
              </w:rPr>
            </w:pPr>
            <w:r w:rsidRPr="00C5602F">
              <w:rPr>
                <w:rFonts w:ascii="LM Sans 10" w:hAnsi="LM Sans 10"/>
                <w:sz w:val="18"/>
                <w:szCs w:val="18"/>
              </w:rPr>
              <w:t xml:space="preserve">L2 to L5 laminectomy, </w:t>
            </w:r>
            <w:r w:rsidRPr="00C5602F">
              <w:rPr>
                <w:rFonts w:ascii="LM Sans 10" w:hAnsi="LM Sans 10"/>
                <w:b/>
                <w:sz w:val="18"/>
                <w:szCs w:val="18"/>
              </w:rPr>
              <w:t>L2 through L5 posterior fusion</w:t>
            </w:r>
            <w:r w:rsidRPr="00C5602F">
              <w:rPr>
                <w:rFonts w:ascii="LM Sans 10" w:hAnsi="LM Sans 10"/>
                <w:sz w:val="18"/>
                <w:szCs w:val="18"/>
              </w:rPr>
              <w:t xml:space="preserve"> </w:t>
            </w:r>
            <w:r>
              <w:rPr>
                <w:rFonts w:ascii="LM Sans 10" w:hAnsi="LM Sans 10"/>
                <w:sz w:val="18"/>
                <w:szCs w:val="18"/>
              </w:rPr>
              <w:t>with segmental instrumentation .</w:t>
            </w:r>
          </w:p>
          <w:p w:rsidR="00932D36" w:rsidRPr="00C5602F" w:rsidRDefault="00932D36" w:rsidP="00BF1DE9">
            <w:pPr>
              <w:rPr>
                <w:rFonts w:ascii="LM Sans 10" w:hAnsi="LM Sans 10"/>
                <w:sz w:val="18"/>
                <w:szCs w:val="18"/>
              </w:rPr>
            </w:pPr>
            <w:r w:rsidRPr="00C5602F">
              <w:rPr>
                <w:rFonts w:ascii="LM Sans 10" w:hAnsi="LM Sans 10"/>
                <w:sz w:val="18"/>
                <w:szCs w:val="18"/>
              </w:rPr>
              <w:t xml:space="preserve">She </w:t>
            </w:r>
            <w:r>
              <w:rPr>
                <w:rFonts w:ascii="LM Sans 10" w:hAnsi="LM Sans 10"/>
                <w:sz w:val="18"/>
                <w:szCs w:val="18"/>
              </w:rPr>
              <w:t xml:space="preserve">was taken to the operating room </w:t>
            </w:r>
            <w:r w:rsidRPr="00C5602F">
              <w:rPr>
                <w:rFonts w:ascii="LM Sans 10" w:hAnsi="LM Sans 10"/>
                <w:sz w:val="18"/>
                <w:szCs w:val="18"/>
              </w:rPr>
              <w:t xml:space="preserve">for laminectomy with </w:t>
            </w:r>
            <w:r w:rsidRPr="00C5602F">
              <w:rPr>
                <w:rFonts w:ascii="LM Sans 10" w:hAnsi="LM Sans 10"/>
                <w:b/>
                <w:sz w:val="18"/>
                <w:szCs w:val="18"/>
              </w:rPr>
              <w:t>posterior instrumented fusion at L3 to L5</w:t>
            </w:r>
            <w:r>
              <w:rPr>
                <w:rFonts w:ascii="LM Sans 10" w:hAnsi="LM Sans 10"/>
                <w:b/>
                <w:sz w:val="18"/>
                <w:szCs w:val="18"/>
              </w:rPr>
              <w:t xml:space="preserve"> </w:t>
            </w:r>
            <w:r w:rsidRPr="00C5602F">
              <w:rPr>
                <w:rFonts w:ascii="LM Sans 10" w:hAnsi="LM Sans 10"/>
                <w:sz w:val="18"/>
                <w:szCs w:val="18"/>
              </w:rPr>
              <w:t>.</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Test</w:t>
            </w:r>
          </w:p>
        </w:tc>
        <w:tc>
          <w:tcPr>
            <w:tcW w:w="7230" w:type="dxa"/>
          </w:tcPr>
          <w:p w:rsidR="00932D36" w:rsidRDefault="00932D36" w:rsidP="00BF1DE9">
            <w:pPr>
              <w:rPr>
                <w:rFonts w:ascii="LM Sans 10" w:hAnsi="LM Sans 10"/>
                <w:sz w:val="18"/>
                <w:szCs w:val="18"/>
              </w:rPr>
            </w:pPr>
            <w:r w:rsidRPr="00566C71">
              <w:rPr>
                <w:rFonts w:ascii="LM Sans 10" w:hAnsi="LM Sans 10"/>
                <w:b/>
                <w:sz w:val="18"/>
                <w:szCs w:val="18"/>
              </w:rPr>
              <w:t>An echocardiogram</w:t>
            </w:r>
            <w:r>
              <w:rPr>
                <w:rFonts w:ascii="LM Sans 10" w:hAnsi="LM Sans 10"/>
                <w:sz w:val="18"/>
                <w:szCs w:val="18"/>
              </w:rPr>
              <w:t xml:space="preserve"> </w:t>
            </w:r>
            <w:r w:rsidRPr="00566C71">
              <w:rPr>
                <w:rFonts w:ascii="LM Sans 10" w:hAnsi="LM Sans 10"/>
                <w:sz w:val="18"/>
                <w:szCs w:val="18"/>
              </w:rPr>
              <w:t>was schedule</w:t>
            </w:r>
            <w:r>
              <w:rPr>
                <w:rFonts w:ascii="LM Sans 10" w:hAnsi="LM Sans 10"/>
                <w:sz w:val="18"/>
                <w:szCs w:val="18"/>
              </w:rPr>
              <w:t>d and Cardiology was consulted .</w:t>
            </w:r>
          </w:p>
          <w:p w:rsidR="00932D36" w:rsidRPr="00222DFA" w:rsidRDefault="00932D36" w:rsidP="000930D1">
            <w:pPr>
              <w:rPr>
                <w:rFonts w:ascii="LM Sans 10" w:hAnsi="LM Sans 10"/>
                <w:sz w:val="18"/>
                <w:szCs w:val="18"/>
              </w:rPr>
            </w:pPr>
            <w:r w:rsidRPr="00566C71">
              <w:rPr>
                <w:rFonts w:ascii="LM Sans 10" w:hAnsi="LM Sans 10"/>
                <w:b/>
                <w:sz w:val="18"/>
                <w:szCs w:val="18"/>
              </w:rPr>
              <w:t>Echocardiogram</w:t>
            </w:r>
            <w:r>
              <w:rPr>
                <w:rFonts w:ascii="LM Sans 10" w:hAnsi="LM Sans 10"/>
                <w:sz w:val="18"/>
                <w:szCs w:val="18"/>
              </w:rPr>
              <w:t xml:space="preserve"> </w:t>
            </w:r>
            <w:r w:rsidRPr="00566C71">
              <w:rPr>
                <w:rFonts w:ascii="LM Sans 10" w:hAnsi="LM Sans 10"/>
                <w:sz w:val="18"/>
                <w:szCs w:val="18"/>
              </w:rPr>
              <w:t>showed moderate anterior pericardial effusion of approximately 600 cc with diastolic indications of the right ventricle and low velocity paradox .</w:t>
            </w:r>
          </w:p>
        </w:tc>
      </w:tr>
      <w:tr w:rsidR="00932D36" w:rsidRPr="00222DFA" w:rsidTr="00A223EE">
        <w:tc>
          <w:tcPr>
            <w:tcW w:w="1134" w:type="dxa"/>
          </w:tcPr>
          <w:p w:rsidR="00932D36" w:rsidRPr="00222DFA" w:rsidRDefault="00932D36" w:rsidP="00BF1DE9">
            <w:pPr>
              <w:rPr>
                <w:rFonts w:ascii="LM Sans 10" w:hAnsi="LM Sans 10"/>
                <w:sz w:val="18"/>
                <w:szCs w:val="18"/>
              </w:rPr>
            </w:pPr>
            <w:r>
              <w:rPr>
                <w:rFonts w:ascii="LM Sans 10" w:hAnsi="LM Sans 10"/>
                <w:sz w:val="18"/>
                <w:szCs w:val="18"/>
              </w:rPr>
              <w:t>Pronoun</w:t>
            </w:r>
          </w:p>
        </w:tc>
        <w:tc>
          <w:tcPr>
            <w:tcW w:w="7230" w:type="dxa"/>
          </w:tcPr>
          <w:p w:rsidR="00932D36" w:rsidRPr="00222DFA" w:rsidRDefault="00932D36" w:rsidP="00932D36">
            <w:pPr>
              <w:keepNext/>
              <w:rPr>
                <w:rFonts w:ascii="LM Sans 10" w:hAnsi="LM Sans 10"/>
                <w:sz w:val="18"/>
                <w:szCs w:val="18"/>
              </w:rPr>
            </w:pPr>
            <w:r>
              <w:rPr>
                <w:rFonts w:ascii="LM Sans 10" w:hAnsi="LM Sans 10"/>
                <w:sz w:val="18"/>
                <w:szCs w:val="18"/>
              </w:rPr>
              <w:t>H</w:t>
            </w:r>
            <w:r w:rsidRPr="00613A31">
              <w:rPr>
                <w:rFonts w:ascii="LM Sans 10" w:hAnsi="LM Sans 10"/>
                <w:sz w:val="18"/>
                <w:szCs w:val="18"/>
              </w:rPr>
              <w:t xml:space="preserve">er deep wound culture showed </w:t>
            </w:r>
            <w:r>
              <w:rPr>
                <w:rFonts w:ascii="LM Sans 10" w:hAnsi="LM Sans 10"/>
                <w:sz w:val="18"/>
                <w:szCs w:val="18"/>
              </w:rPr>
              <w:t>(</w:t>
            </w:r>
            <w:r w:rsidRPr="00613A31">
              <w:rPr>
                <w:rFonts w:ascii="LM Sans 10" w:hAnsi="LM Sans 10"/>
                <w:b/>
                <w:sz w:val="18"/>
                <w:szCs w:val="18"/>
              </w:rPr>
              <w:t>MRSA</w:t>
            </w:r>
            <w:r>
              <w:rPr>
                <w:rFonts w:ascii="LM Sans 10" w:hAnsi="LM Sans 10"/>
                <w:b/>
                <w:sz w:val="18"/>
                <w:szCs w:val="18"/>
              </w:rPr>
              <w:t>)</w:t>
            </w:r>
            <w:r w:rsidRPr="00613A31">
              <w:rPr>
                <w:rFonts w:ascii="LM Sans 10" w:hAnsi="LM Sans 10"/>
                <w:sz w:val="18"/>
                <w:szCs w:val="18"/>
              </w:rPr>
              <w:t xml:space="preserve"> </w:t>
            </w:r>
            <w:r>
              <w:rPr>
                <w:rFonts w:ascii="LM Sans 10" w:hAnsi="LM Sans 10"/>
                <w:sz w:val="18"/>
                <w:szCs w:val="18"/>
              </w:rPr>
              <w:t>(</w:t>
            </w:r>
            <w:r w:rsidRPr="00613A31">
              <w:rPr>
                <w:rFonts w:ascii="LM Sans 10" w:hAnsi="LM Sans 10"/>
                <w:b/>
                <w:sz w:val="18"/>
                <w:szCs w:val="18"/>
              </w:rPr>
              <w:t>which</w:t>
            </w:r>
            <w:r>
              <w:rPr>
                <w:rFonts w:ascii="LM Sans 10" w:hAnsi="LM Sans 10"/>
                <w:b/>
                <w:sz w:val="18"/>
                <w:szCs w:val="18"/>
              </w:rPr>
              <w:t>)</w:t>
            </w:r>
            <w:r w:rsidRPr="00613A31">
              <w:rPr>
                <w:rFonts w:ascii="LM Sans 10" w:hAnsi="LM Sans 10"/>
                <w:sz w:val="18"/>
                <w:szCs w:val="18"/>
              </w:rPr>
              <w:t xml:space="preserve"> is sensitive to Bactrim and rifampin</w:t>
            </w:r>
            <w:r w:rsidR="004A3FED">
              <w:rPr>
                <w:rFonts w:ascii="LM Sans 10" w:hAnsi="LM Sans 10"/>
                <w:sz w:val="18"/>
                <w:szCs w:val="18"/>
              </w:rPr>
              <w:t xml:space="preserve"> .</w:t>
            </w:r>
          </w:p>
        </w:tc>
      </w:tr>
    </w:tbl>
    <w:p w:rsidR="00932D36" w:rsidRDefault="00932D36" w:rsidP="00932D36">
      <w:pPr>
        <w:pStyle w:val="Caption"/>
        <w:framePr w:hSpace="181" w:wrap="notBeside" w:hAnchor="text" w:xAlign="center" w:yAlign="top"/>
        <w:suppressOverlap/>
      </w:pPr>
      <w:bookmarkStart w:id="19" w:name="_Ref421347020"/>
      <w:r>
        <w:t xml:space="preserve">Bảng </w:t>
      </w:r>
      <w:fldSimple w:instr=" STYLEREF 1 \s ">
        <w:r>
          <w:rPr>
            <w:noProof/>
          </w:rPr>
          <w:t>3</w:t>
        </w:r>
      </w:fldSimple>
      <w:r>
        <w:t>.</w:t>
      </w:r>
      <w:fldSimple w:instr=" SEQ Bảng \* ARABIC \s 1 ">
        <w:r>
          <w:rPr>
            <w:noProof/>
          </w:rPr>
          <w:t>1</w:t>
        </w:r>
      </w:fldSimple>
      <w:bookmarkEnd w:id="19"/>
      <w:r>
        <w:t xml:space="preserve">. Một số ví dụ về đồng tham chiếu trong BAĐT </w:t>
      </w:r>
    </w:p>
    <w:p w:rsidR="00FB099A" w:rsidRDefault="000B27DC" w:rsidP="00325438">
      <w:pPr>
        <w:pStyle w:val="Heading1"/>
      </w:pPr>
      <w:bookmarkStart w:id="20" w:name="_Toc421372025"/>
      <w:r>
        <w:t>Phương pháp đề xuất</w:t>
      </w:r>
      <w:bookmarkEnd w:id="20"/>
    </w:p>
    <w:p w:rsidR="00D50E39" w:rsidRPr="00D50E39" w:rsidRDefault="005F70DC" w:rsidP="005F70DC">
      <w:pPr>
        <w:pStyle w:val="Heading2"/>
      </w:pPr>
      <w:bookmarkStart w:id="21" w:name="_Toc421372026"/>
      <w:r>
        <w:t>Nội dung bài toán</w:t>
      </w:r>
      <w:bookmarkEnd w:id="21"/>
    </w:p>
    <w:p w:rsidR="009A1A5D" w:rsidRDefault="00265854" w:rsidP="0077247E">
      <w:r>
        <w:t xml:space="preserve">Dựa vào </w:t>
      </w:r>
      <w:r w:rsidR="00335314">
        <w:t>tác vụ 1C trong các T</w:t>
      </w:r>
      <w:r>
        <w:t xml:space="preserve">hử thách </w:t>
      </w:r>
      <w:r w:rsidR="00335314">
        <w:t xml:space="preserve">lần thứ 5 (2011) của Trung tâm nghiên cứu công nghệ tính toán y sinh i2b2, </w:t>
      </w:r>
      <w:r>
        <w:t>nhóm quyết định đề xuất bài toán “</w:t>
      </w:r>
      <w:r w:rsidRPr="003D5300">
        <w:rPr>
          <w:i/>
        </w:rPr>
        <w:t>Phân</w:t>
      </w:r>
      <w:r w:rsidR="004E7A3F" w:rsidRPr="003D5300">
        <w:rPr>
          <w:i/>
        </w:rPr>
        <w:t xml:space="preserve"> giải đồng tham chiếu trên bệnh án điện tử với các </w:t>
      </w:r>
      <w:r w:rsidR="00C2583A" w:rsidRPr="003D5300">
        <w:rPr>
          <w:i/>
        </w:rPr>
        <w:t>khái niệm</w:t>
      </w:r>
      <w:r w:rsidR="004E7A3F" w:rsidRPr="003D5300">
        <w:rPr>
          <w:i/>
        </w:rPr>
        <w:t xml:space="preserve"> đã được </w:t>
      </w:r>
      <w:r w:rsidR="00427C39" w:rsidRPr="003D5300">
        <w:rPr>
          <w:i/>
        </w:rPr>
        <w:t>trích xuất và gán nhãn</w:t>
      </w:r>
      <w:r w:rsidR="00162AC4" w:rsidRPr="003D5300">
        <w:rPr>
          <w:i/>
        </w:rPr>
        <w:t xml:space="preserve"> cho dữ liệu tiếng Anh và tiếng Việt</w:t>
      </w:r>
      <w:r>
        <w:t>”.</w:t>
      </w:r>
    </w:p>
    <w:p w:rsidR="007E271A" w:rsidRDefault="004A3FED" w:rsidP="005F70DC">
      <w:pPr>
        <w:pStyle w:val="Heading2"/>
      </w:pPr>
      <w:bookmarkStart w:id="22" w:name="_Toc421372027"/>
      <w:r>
        <w:t>Tổng quan quy trình</w:t>
      </w:r>
      <w:bookmarkEnd w:id="22"/>
    </w:p>
    <w:p w:rsidR="002A6F91" w:rsidRDefault="004A3FED" w:rsidP="001C79BF">
      <w:r>
        <w:t xml:space="preserve">Từ các kiến thức thu được thông qua các công trình đã tìm hiểu, nhóm quyết định sử dụng mô hình cặp khái niệm để giải quyết mục tiêu của bài toán. Cụ thể phương pháp mà nhóm để xuất bao gồm hai quy trình: </w:t>
      </w:r>
      <w:r>
        <w:rPr>
          <w:i/>
        </w:rPr>
        <w:t xml:space="preserve">quy trình huấn luyện hệ thống phân loại </w:t>
      </w:r>
      <w:r>
        <w:t>dựa trên dữ liệu huấn luyện</w:t>
      </w:r>
      <w:r>
        <w:rPr>
          <w:i/>
        </w:rPr>
        <w:t xml:space="preserve"> </w:t>
      </w:r>
      <w:r>
        <w:t xml:space="preserve">và </w:t>
      </w:r>
      <w:r>
        <w:rPr>
          <w:i/>
        </w:rPr>
        <w:t>quy trình phân giải đồng tham chiếu</w:t>
      </w:r>
      <w:r>
        <w:t xml:space="preserve"> cho dữ liệu kiểm thử hoặc dữ liệu mới.</w:t>
      </w:r>
    </w:p>
    <w:p w:rsidR="00D51EFD" w:rsidRDefault="002A6F91" w:rsidP="002A6F91">
      <w:pPr>
        <w:pStyle w:val="High-levelHeading"/>
      </w:pPr>
      <w:r>
        <w:lastRenderedPageBreak/>
        <w:t>Quy trình huấn luyện</w:t>
      </w:r>
      <w:r w:rsidR="001C79BF">
        <w:t xml:space="preserve"> hệ thống phân loại</w:t>
      </w:r>
    </w:p>
    <w:p w:rsidR="001C79BF" w:rsidRDefault="001C79BF" w:rsidP="001C79BF">
      <w:pPr>
        <w:jc w:val="center"/>
      </w:pPr>
      <w:r>
        <w:object w:dxaOrig="6195" w:dyaOrig="5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75pt;height:261pt" o:ole="">
            <v:imagedata r:id="rId42" o:title=""/>
          </v:shape>
          <o:OLEObject Type="Embed" ProgID="Visio.Drawing.15" ShapeID="_x0000_i1025" DrawAspect="Content" ObjectID="_1495131727" r:id="rId43"/>
        </w:object>
      </w:r>
    </w:p>
    <w:p w:rsidR="001C79BF" w:rsidRDefault="001C79BF" w:rsidP="001C79BF">
      <w:pPr>
        <w:pStyle w:val="Caption"/>
      </w:pPr>
      <w:r>
        <w:t xml:space="preserve">Hình </w:t>
      </w:r>
      <w:fldSimple w:instr=" STYLEREF 1 \s ">
        <w:r>
          <w:rPr>
            <w:noProof/>
          </w:rPr>
          <w:t>4</w:t>
        </w:r>
      </w:fldSimple>
      <w:r>
        <w:t>.</w:t>
      </w:r>
      <w:fldSimple w:instr=" SEQ Hình \* ARABIC \s 1 ">
        <w:r>
          <w:rPr>
            <w:noProof/>
          </w:rPr>
          <w:t>1</w:t>
        </w:r>
      </w:fldSimple>
      <w:r>
        <w:t>. Quy trình huấn luyện</w:t>
      </w:r>
    </w:p>
    <w:p w:rsidR="001C79BF" w:rsidRDefault="00253A77" w:rsidP="001C79BF">
      <w:r>
        <w:t>Q</w:t>
      </w:r>
      <w:r w:rsidR="00962724">
        <w:t>uy trình phân loại là</w:t>
      </w:r>
      <w:r>
        <w:t xml:space="preserve"> quy trình giúp</w:t>
      </w:r>
      <w:r w:rsidR="00962724">
        <w:t xml:space="preserve"> xây dựng hệ thống phân loại dựa trên mô hình SVM có khả năng </w:t>
      </w:r>
      <w:r w:rsidR="003E1A5F">
        <w:t>đánh giá độ tin cậy đồng tham chiếu</w:t>
      </w:r>
      <w:r w:rsidR="00A9091B">
        <w:t xml:space="preserve"> </w:t>
      </w:r>
      <w:r>
        <w:t>từ</w:t>
      </w:r>
      <w:r w:rsidR="00A9091B">
        <w:t xml:space="preserve"> các kết quả đã được biết trước</w:t>
      </w:r>
      <w:r w:rsidR="00962724">
        <w:t>.</w:t>
      </w:r>
      <w:r w:rsidR="00641CF3">
        <w:t xml:space="preserve"> Đây cũng chính là quá trình học của mô hình học có giám sát.</w:t>
      </w:r>
      <w:r w:rsidR="00962724">
        <w:t xml:space="preserve"> </w:t>
      </w:r>
      <w:r w:rsidR="003418ED">
        <w:t>Quy trình huấn luyện hệ thống phân loại nhận đầu vào là tập các khái niệm, hồ sơ xuất viện trong tập dữ liệu i2b2/VA và các chuỗi kết quả của việc phân giải đồng tham chiếu được cung cấp trong tập huấn luyện để sử dụng cho mô hình học máy.</w:t>
      </w:r>
    </w:p>
    <w:p w:rsidR="00DB7B19" w:rsidRDefault="000F2B8E" w:rsidP="005F3DFD">
      <w:r>
        <w:t>Tập các khái niệm ban đầu sau quá trình tiền xử lý sẽ được ghép đôi thành các cặp bao gồm 2 khái niệm. Việc chia cặp khái niệm này nhằm mục xem xét xem chúng có cùng chỉ tới 1 thực thể</w:t>
      </w:r>
      <w:r w:rsidR="00DB7B19">
        <w:t xml:space="preserve"> hay không.</w:t>
      </w:r>
    </w:p>
    <w:p w:rsidR="005F3DFD" w:rsidRDefault="00D65C9E" w:rsidP="001C79BF">
      <w:r>
        <w:t>Các cặp khái niệm sau khi được ghép đôi sẽ được đưa vào hệ thống trích xuất thuộc tính cùng với văn bản gốc của hồ sơ xuất viện. Trong đó, văn bản gốc của hồ sơ xuất viện đóng vai trò cung cấp thông tin ngữ cảnh cho cặp khái niệ</w:t>
      </w:r>
      <w:r w:rsidR="00B62731">
        <w:t>m. Thuộc tính là các giá trị độc lập giúp ta biết được các thông tin đặc trưng của đối tượng được quan sát khi đặt trong ngữ cảnh. Việc lựa chọn các thuộc tính có chứa nhiều thông tin và có khả năng phân loại dữ liệu cao là một bước quan trọng trong mô hình học máy.</w:t>
      </w:r>
      <w:r w:rsidR="00DB7B19">
        <w:t xml:space="preserve"> </w:t>
      </w:r>
      <w:r w:rsidR="00014A16">
        <w:t>Vì mỗi lớp khái niệm có những thuộc tính khác nhau,</w:t>
      </w:r>
      <w:r>
        <w:t xml:space="preserve"> </w:t>
      </w:r>
      <w:r w:rsidR="00014A16">
        <w:t>h</w:t>
      </w:r>
      <w:r>
        <w:t>ệ thống trích xuất thuộc tính</w:t>
      </w:r>
      <w:r w:rsidR="00014A16">
        <w:t xml:space="preserve"> sẽ</w:t>
      </w:r>
      <w:r>
        <w:t xml:space="preserve"> gồm 3 module riêng cho 3 nhóm lớp: module Person, module Problem/Test/Treatment, module Pronoun.</w:t>
      </w:r>
      <w:r w:rsidR="00DB7B19">
        <w:t xml:space="preserve"> Hệ thống trích xuất thuộc tính sẽ cho kết quả là các vector chứ</w:t>
      </w:r>
      <w:r w:rsidR="00A52A9F">
        <w:t>a</w:t>
      </w:r>
      <w:r w:rsidR="00DB7B19">
        <w:t xml:space="preserve"> giá trị của những thuộc tính được quy định trước</w:t>
      </w:r>
      <w:r w:rsidR="005F3DFD">
        <w:t>.</w:t>
      </w:r>
    </w:p>
    <w:p w:rsidR="005F3DFD" w:rsidRDefault="005F3DFD" w:rsidP="001C79BF">
      <w:r>
        <w:t xml:space="preserve">Hệ thống phân loại là trung tâm của quy trình huấn luyện và là hệ thống cần được xây dựng từ các kết quả biết trước. Ở đây, hệ thống phân loại nhận vào các vector chứa giá trị thuộc tính của cặp khái niệm và kết quả đúng sai về việc cặp khái niệm đó có đồng tham chiếu hay không đã được biết trước, từ đó dựa trên mô hình học máy SVM, bộ phân loại sẽ được xây dựng để có khả năng </w:t>
      </w:r>
      <w:r w:rsidR="003E1A5F">
        <w:t>đánh giá liệu cặp khái niệm được đưa vào có đồng tham chiếu hay không.</w:t>
      </w:r>
      <w:r w:rsidR="00D559BB">
        <w:t xml:space="preserve"> Tương </w:t>
      </w:r>
      <w:r w:rsidR="00D559BB">
        <w:lastRenderedPageBreak/>
        <w:t>tự như hệ thống trích xuất thuộc tính, hệ thống phân loại cũng bao gồm 3 module riêng cho 3 nhóm lớp: module Person, module Problem/Test/Treatment, module Pronoun.</w:t>
      </w:r>
    </w:p>
    <w:p w:rsidR="00962724" w:rsidRDefault="00962724" w:rsidP="001C79BF">
      <w:pPr>
        <w:rPr>
          <w:b/>
        </w:rPr>
      </w:pPr>
      <w:r>
        <w:rPr>
          <w:b/>
        </w:rPr>
        <w:t>Quy trình phân giải đồng tham chiếu</w:t>
      </w:r>
    </w:p>
    <w:p w:rsidR="00962724" w:rsidRDefault="003E1A5F" w:rsidP="001C79BF">
      <w:r>
        <w:t>Sau khi xây dựng được hệ thống phân loạ</w:t>
      </w:r>
      <w:r w:rsidR="00D559BB">
        <w:t>i, quy trình phân giải đồng tham chiếu là quy trình để tìm ra các chuỗi đồng tham chiếu trong một văn bản mới không có trong tập huấn luyện. Đây cũng chính là quy trình được sử dụng trong thực tế khi ta cần phân giải đồng tham chiếu trong văn bản bất kì.</w:t>
      </w:r>
    </w:p>
    <w:p w:rsidR="00D559BB" w:rsidRDefault="00D559BB" w:rsidP="001C79BF">
      <w:r>
        <w:t>Quy trình phân giải đồng tham chiếu có các bước đầu giống như quy trình phân loại bao gồm: tiền xử lý</w:t>
      </w:r>
      <w:r w:rsidR="00FB6253">
        <w:t xml:space="preserve"> để xây dựng các cặp khái niệm</w:t>
      </w:r>
      <w:r>
        <w:t xml:space="preserve">, sử dụng hệ thống trích xuất thuộc tính </w:t>
      </w:r>
      <w:r w:rsidR="00FB6253">
        <w:t>để tìm ra các vector thuộc tính, sử dụng hệ thống phân loại để đánh giá khả năng đồng tham chiếu của cặp khái niệm.</w:t>
      </w:r>
      <w:r w:rsidR="006C7F16">
        <w:t xml:space="preserve"> Tuy nhiên, điểm khác biệt với quy trình huấn luyện là hệ thống phân loại trong quy trình phân giải đồng tham chiếu đã được xây dựng hoàn chỉnh và có khả năng đưa ra độ tin cây đồng tham chiếu của cặp khái niệm đang được xét.</w:t>
      </w:r>
    </w:p>
    <w:p w:rsidR="009953EF" w:rsidRPr="003E1A5F" w:rsidRDefault="00495815" w:rsidP="001C79BF">
      <w:r>
        <w:t>Sau khi có được độ tin cậy đồng tham chiếu, ta sử dụng giải thuật gom cụm theo chiến lược tốt nhất trước để xác định xem cặp khái niệm đang được xét có đồng tham chiếu với nhau hay không. Các cặp khái niệm có đồng tham chiếu sẽ được nhóm lại với nhau và xây dựng thành các chuỗi đồng tham chiếu. Đây cũng là bước cuối cùng của quy trình phân giải đồng tham chiếu và cho ta được kết quả là các chuỗi đồng tham chiếu của hồ sơ xuất viện bất kì.</w:t>
      </w:r>
    </w:p>
    <w:p w:rsidR="00803D99" w:rsidRDefault="00803D99" w:rsidP="00F91947">
      <w:pPr>
        <w:pStyle w:val="Heading2"/>
      </w:pPr>
      <w:bookmarkStart w:id="23" w:name="_Toc420004836"/>
      <w:bookmarkStart w:id="24" w:name="_Toc421372028"/>
      <w:r>
        <w:t>Tiền xử lý</w:t>
      </w:r>
      <w:bookmarkEnd w:id="23"/>
      <w:bookmarkEnd w:id="24"/>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25" w:name="_Toc420004837"/>
      <w:r>
        <w:t xml:space="preserve">Xây dựng các cặp </w:t>
      </w:r>
      <w:r w:rsidR="00C2583A">
        <w:t>khái niệm</w:t>
      </w:r>
      <w:bookmarkEnd w:id="25"/>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26" w:name="_Toc420004838"/>
      <w:r>
        <w:lastRenderedPageBreak/>
        <w:t>Các phương pháp phân loại</w:t>
      </w:r>
      <w:bookmarkEnd w:id="26"/>
    </w:p>
    <w:p w:rsidR="004E373F" w:rsidRDefault="006E6978" w:rsidP="008A4572">
      <w:pPr>
        <w:keepNext/>
        <w:jc w:val="center"/>
      </w:pPr>
      <w:r>
        <w:object w:dxaOrig="10441" w:dyaOrig="5535">
          <v:shape id="_x0000_i1026" type="#_x0000_t75" style="width:459pt;height:243pt" o:ole="">
            <v:imagedata r:id="rId44" o:title=""/>
          </v:shape>
          <o:OLEObject Type="Embed" ProgID="Visio.Drawing.15" ShapeID="_x0000_i1026" DrawAspect="Content" ObjectID="_1495131728" r:id="rId45"/>
        </w:object>
      </w:r>
    </w:p>
    <w:p w:rsidR="00803D99" w:rsidRDefault="004E373F" w:rsidP="001D16BD">
      <w:pPr>
        <w:pStyle w:val="Caption"/>
      </w:pPr>
      <w:r>
        <w:t xml:space="preserve">Hình </w:t>
      </w:r>
      <w:fldSimple w:instr=" STYLEREF 1 \s ">
        <w:r w:rsidR="002A6F91">
          <w:rPr>
            <w:noProof/>
          </w:rPr>
          <w:t>4</w:t>
        </w:r>
      </w:fldSimple>
      <w:r w:rsidR="002A6F91">
        <w:t>.</w:t>
      </w:r>
      <w:fldSimple w:instr=" SEQ Hình \* ARABIC \s 1 ">
        <w:r w:rsidR="002A6F91">
          <w:rPr>
            <w:noProof/>
          </w:rPr>
          <w:t>2</w:t>
        </w:r>
      </w:fldSimple>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w:t>
      </w:r>
      <w:r>
        <w:lastRenderedPageBreak/>
        <w:t xml:space="preserve">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8505" w:type="dxa"/>
        <w:jc w:val="center"/>
        <w:tblLook w:val="04A0" w:firstRow="1" w:lastRow="0" w:firstColumn="1" w:lastColumn="0" w:noHBand="0" w:noVBand="1"/>
      </w:tblPr>
      <w:tblGrid>
        <w:gridCol w:w="2410"/>
        <w:gridCol w:w="1134"/>
        <w:gridCol w:w="4961"/>
      </w:tblGrid>
      <w:tr w:rsidR="00D905AA" w:rsidRPr="001731FD" w:rsidTr="001731FD">
        <w:trPr>
          <w:cnfStyle w:val="100000000000" w:firstRow="1" w:lastRow="0" w:firstColumn="0" w:lastColumn="0" w:oddVBand="0" w:evenVBand="0" w:oddHBand="0" w:evenHBand="0" w:firstRowFirstColumn="0" w:firstRowLastColumn="0" w:lastRowFirstColumn="0" w:lastRowLastColumn="0"/>
          <w:tblHeader/>
          <w:jc w:val="center"/>
        </w:trPr>
        <w:tc>
          <w:tcPr>
            <w:tcW w:w="2410" w:type="dxa"/>
          </w:tcPr>
          <w:p w:rsidR="00D905AA" w:rsidRPr="001731FD" w:rsidRDefault="00D905AA" w:rsidP="00127127">
            <w:pPr>
              <w:rPr>
                <w:rFonts w:ascii="LM Sans 10" w:hAnsi="LM Sans 10"/>
                <w:sz w:val="18"/>
                <w:szCs w:val="18"/>
              </w:rPr>
            </w:pPr>
            <w:r w:rsidRPr="001731FD">
              <w:rPr>
                <w:rFonts w:ascii="LM Sans 10" w:hAnsi="LM Sans 10"/>
                <w:sz w:val="18"/>
                <w:szCs w:val="18"/>
              </w:rPr>
              <w:t>Thuộc tính</w:t>
            </w:r>
          </w:p>
        </w:tc>
        <w:tc>
          <w:tcPr>
            <w:tcW w:w="1134" w:type="dxa"/>
          </w:tcPr>
          <w:p w:rsidR="00D905AA" w:rsidRPr="001731FD" w:rsidRDefault="00D905AA" w:rsidP="00127127">
            <w:pPr>
              <w:rPr>
                <w:rFonts w:ascii="LM Sans 10" w:hAnsi="LM Sans 10"/>
                <w:sz w:val="18"/>
                <w:szCs w:val="18"/>
              </w:rPr>
            </w:pPr>
            <w:r w:rsidRPr="001731FD">
              <w:rPr>
                <w:rFonts w:ascii="LM Sans 10" w:hAnsi="LM Sans 10"/>
                <w:sz w:val="18"/>
                <w:szCs w:val="18"/>
              </w:rPr>
              <w:t>Giá trị</w:t>
            </w:r>
          </w:p>
        </w:tc>
        <w:tc>
          <w:tcPr>
            <w:tcW w:w="4961" w:type="dxa"/>
          </w:tcPr>
          <w:p w:rsidR="00D905AA" w:rsidRPr="001731FD" w:rsidRDefault="00D905AA" w:rsidP="00127127">
            <w:pPr>
              <w:rPr>
                <w:rFonts w:ascii="LM Sans 10" w:hAnsi="LM Sans 10"/>
                <w:sz w:val="18"/>
                <w:szCs w:val="18"/>
              </w:rPr>
            </w:pPr>
            <w:r w:rsidRPr="001731FD">
              <w:rPr>
                <w:rFonts w:ascii="LM Sans 10" w:hAnsi="LM Sans 10"/>
                <w:sz w:val="18"/>
                <w:szCs w:val="18"/>
              </w:rPr>
              <w:t>Giải thích</w:t>
            </w:r>
          </w:p>
        </w:tc>
      </w:tr>
      <w:tr w:rsidR="00D905AA" w:rsidRPr="001731FD" w:rsidTr="001731FD">
        <w:trPr>
          <w:jc w:val="center"/>
        </w:trPr>
        <w:tc>
          <w:tcPr>
            <w:tcW w:w="2410" w:type="dxa"/>
          </w:tcPr>
          <w:p w:rsidR="00D905AA" w:rsidRPr="001731FD" w:rsidRDefault="004F23E1" w:rsidP="004F23E1">
            <w:pPr>
              <w:rPr>
                <w:rFonts w:ascii="LM Sans 10" w:hAnsi="LM Sans 10"/>
                <w:sz w:val="18"/>
                <w:szCs w:val="18"/>
              </w:rPr>
            </w:pPr>
            <w:r w:rsidRPr="001731FD">
              <w:rPr>
                <w:rFonts w:ascii="LM Sans 10" w:hAnsi="LM Sans 10"/>
                <w:sz w:val="18"/>
                <w:szCs w:val="18"/>
              </w:rPr>
              <w:t>Patient-class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D71AD0" w:rsidP="00D71AD0">
            <w:pPr>
              <w:rPr>
                <w:rFonts w:ascii="LM Sans 10" w:hAnsi="LM Sans 10"/>
                <w:sz w:val="18"/>
                <w:szCs w:val="18"/>
              </w:rPr>
            </w:pPr>
            <w:r w:rsidRPr="001731FD">
              <w:rPr>
                <w:rFonts w:ascii="LM Sans 10" w:hAnsi="LM Sans 10"/>
                <w:sz w:val="18"/>
                <w:szCs w:val="18"/>
              </w:rPr>
              <w:t>Không khái niệm nào là bệnh nhân (0), cả hai là đều là bệ</w:t>
            </w:r>
            <w:r w:rsidR="00681383" w:rsidRPr="001731FD">
              <w:rPr>
                <w:rFonts w:ascii="LM Sans 10" w:hAnsi="LM Sans 10"/>
                <w:sz w:val="18"/>
                <w:szCs w:val="18"/>
              </w:rPr>
              <w:t>nh nhân (1),</w:t>
            </w:r>
            <w:r w:rsidRPr="001731FD">
              <w:rPr>
                <w:rFonts w:ascii="LM Sans 10" w:hAnsi="LM Sans 10"/>
                <w:sz w:val="18"/>
                <w:szCs w:val="18"/>
              </w:rPr>
              <w:t xml:space="preserve"> khác (2)</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Distance between sentences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 3, …</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Số câu xuất hiện giữa hai khái niệm</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Distance between mentions</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 2, 3, …</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Số khái niệm xuất hiện giữa hai khái niệm của cặp</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String match</w:t>
            </w:r>
          </w:p>
        </w:tc>
        <w:tc>
          <w:tcPr>
            <w:tcW w:w="1134" w:type="dxa"/>
          </w:tcPr>
          <w:p w:rsidR="00D905AA" w:rsidRPr="001731FD" w:rsidRDefault="00D71AD0"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D71AD0" w:rsidP="00127127">
            <w:pPr>
              <w:rPr>
                <w:rFonts w:ascii="LM Sans 10" w:hAnsi="LM Sans 10"/>
                <w:sz w:val="18"/>
                <w:szCs w:val="18"/>
              </w:rPr>
            </w:pPr>
            <w:r w:rsidRPr="001731FD">
              <w:rPr>
                <w:rFonts w:ascii="LM Sans 10" w:hAnsi="LM Sans 10"/>
                <w:sz w:val="18"/>
                <w:szCs w:val="18"/>
              </w:rPr>
              <w:t>Trùng hoàn toàn (1), ngược lại (0)</w:t>
            </w:r>
          </w:p>
        </w:tc>
      </w:tr>
      <w:tr w:rsidR="00D905AA" w:rsidRPr="001731FD" w:rsidTr="001731FD">
        <w:trPr>
          <w:jc w:val="center"/>
        </w:trPr>
        <w:tc>
          <w:tcPr>
            <w:tcW w:w="2410" w:type="dxa"/>
          </w:tcPr>
          <w:p w:rsidR="00D905AA" w:rsidRPr="001731FD" w:rsidRDefault="00D71AD0" w:rsidP="00127127">
            <w:pPr>
              <w:rPr>
                <w:rFonts w:ascii="LM Sans 10" w:hAnsi="LM Sans 10"/>
                <w:sz w:val="18"/>
                <w:szCs w:val="18"/>
              </w:rPr>
            </w:pPr>
            <w:r w:rsidRPr="001731FD">
              <w:rPr>
                <w:rFonts w:ascii="LM Sans 10" w:hAnsi="LM Sans 10"/>
                <w:sz w:val="18"/>
                <w:szCs w:val="18"/>
              </w:rPr>
              <w:t>Levenshtein</w:t>
            </w:r>
            <w:r w:rsidR="004F23E1" w:rsidRPr="001731FD">
              <w:rPr>
                <w:rFonts w:ascii="LM Sans 10" w:hAnsi="LM Sans 10"/>
                <w:sz w:val="18"/>
                <w:szCs w:val="18"/>
              </w:rPr>
              <w:t xml:space="preserve"> distance </w:t>
            </w:r>
            <w:r w:rsidR="00EB4561" w:rsidRPr="001731FD">
              <w:rPr>
                <w:rFonts w:ascii="LM Sans 10" w:hAnsi="LM Sans 10"/>
                <w:sz w:val="18"/>
                <w:szCs w:val="18"/>
              </w:rPr>
              <w:t>between two mentions</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Khoảng cách Levenshtein giữa hai khái niệm</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Number</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C452AE" w:rsidP="00C452AE">
            <w:pPr>
              <w:rPr>
                <w:rFonts w:ascii="LM Sans 10" w:hAnsi="LM Sans 10"/>
                <w:sz w:val="18"/>
                <w:szCs w:val="18"/>
              </w:rPr>
            </w:pPr>
            <w:r w:rsidRPr="001731FD">
              <w:rPr>
                <w:rFonts w:ascii="LM Sans 10" w:hAnsi="LM Sans 10"/>
                <w:sz w:val="18"/>
                <w:szCs w:val="18"/>
              </w:rPr>
              <w:t>Cả hai đều là số ít hoặc nhiều (1), ngược lại (0), không xác định (2)</w:t>
            </w:r>
          </w:p>
        </w:tc>
      </w:tr>
      <w:tr w:rsidR="00D905AA" w:rsidRPr="001731FD" w:rsidTr="001731FD">
        <w:trPr>
          <w:jc w:val="center"/>
        </w:trPr>
        <w:tc>
          <w:tcPr>
            <w:tcW w:w="2410" w:type="dxa"/>
          </w:tcPr>
          <w:p w:rsidR="00D905AA" w:rsidRPr="001731FD" w:rsidRDefault="004F23E1" w:rsidP="00127127">
            <w:pPr>
              <w:rPr>
                <w:rFonts w:ascii="LM Sans 10" w:hAnsi="LM Sans 10"/>
                <w:sz w:val="18"/>
                <w:szCs w:val="18"/>
              </w:rPr>
            </w:pPr>
            <w:r w:rsidRPr="001731FD">
              <w:rPr>
                <w:rFonts w:ascii="LM Sans 10" w:hAnsi="LM Sans 10"/>
                <w:sz w:val="18"/>
                <w:szCs w:val="18"/>
              </w:rPr>
              <w:t>Gender</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0, 1, 2</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Cùng giới tính (1), khác giới tính (0), không xác định (2)</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Apposition</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Là đồng vị ngữ (1), ngược lại (0)</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Alias</w:t>
            </w:r>
          </w:p>
        </w:tc>
        <w:tc>
          <w:tcPr>
            <w:tcW w:w="1134" w:type="dxa"/>
          </w:tcPr>
          <w:p w:rsidR="00D905AA" w:rsidRPr="001731FD" w:rsidRDefault="00C452AE"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452AE" w:rsidP="00127127">
            <w:pPr>
              <w:rPr>
                <w:rFonts w:ascii="LM Sans 10" w:hAnsi="LM Sans 10"/>
                <w:sz w:val="18"/>
                <w:szCs w:val="18"/>
              </w:rPr>
            </w:pPr>
            <w:r w:rsidRPr="001731FD">
              <w:rPr>
                <w:rFonts w:ascii="LM Sans 10" w:hAnsi="LM Sans 10"/>
                <w:sz w:val="18"/>
                <w:szCs w:val="18"/>
              </w:rPr>
              <w:t>Là từ viết tắt hoặc cùng nghĩa (1), ngược lại (0)</w:t>
            </w:r>
          </w:p>
        </w:tc>
      </w:tr>
      <w:tr w:rsidR="00D905AA" w:rsidRPr="001731FD" w:rsidTr="001731FD">
        <w:trPr>
          <w:jc w:val="center"/>
        </w:trPr>
        <w:tc>
          <w:tcPr>
            <w:tcW w:w="2410" w:type="dxa"/>
          </w:tcPr>
          <w:p w:rsidR="00D905AA" w:rsidRPr="001731FD" w:rsidRDefault="00735FA6" w:rsidP="00127127">
            <w:pPr>
              <w:rPr>
                <w:rFonts w:ascii="LM Sans 10" w:hAnsi="LM Sans 10"/>
                <w:sz w:val="18"/>
                <w:szCs w:val="18"/>
              </w:rPr>
            </w:pPr>
            <w:r w:rsidRPr="001731FD">
              <w:rPr>
                <w:rFonts w:ascii="LM Sans 10" w:hAnsi="LM Sans 10"/>
                <w:sz w:val="18"/>
                <w:szCs w:val="18"/>
              </w:rPr>
              <w:t>Who</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B7716A" w:rsidP="00127127">
            <w:pPr>
              <w:rPr>
                <w:rFonts w:ascii="LM Sans 10" w:hAnsi="LM Sans 10"/>
                <w:sz w:val="18"/>
                <w:szCs w:val="18"/>
              </w:rPr>
            </w:pPr>
            <w:r w:rsidRPr="001731FD">
              <w:rPr>
                <w:rFonts w:ascii="LM Sans 10" w:hAnsi="LM Sans 10"/>
                <w:sz w:val="18"/>
                <w:szCs w:val="18"/>
              </w:rPr>
              <w:t>??</w:t>
            </w:r>
            <w:r w:rsidR="00C64543" w:rsidRPr="001731FD">
              <w:rPr>
                <w:rFonts w:ascii="LM Sans 10" w:hAnsi="LM Sans 10"/>
                <w:sz w:val="18"/>
                <w:szCs w:val="18"/>
              </w:rPr>
              <w:t>?</w:t>
            </w:r>
          </w:p>
        </w:tc>
      </w:tr>
      <w:tr w:rsidR="00D905AA" w:rsidRPr="001731FD" w:rsidTr="001731FD">
        <w:trPr>
          <w:jc w:val="center"/>
        </w:trPr>
        <w:tc>
          <w:tcPr>
            <w:tcW w:w="2410" w:type="dxa"/>
          </w:tcPr>
          <w:p w:rsidR="00D905AA" w:rsidRPr="001731FD" w:rsidRDefault="00735FA6" w:rsidP="00B7716A">
            <w:pPr>
              <w:rPr>
                <w:rFonts w:ascii="LM Sans 10" w:hAnsi="LM Sans 10"/>
                <w:sz w:val="18"/>
                <w:szCs w:val="18"/>
              </w:rPr>
            </w:pPr>
            <w:r w:rsidRPr="001731FD">
              <w:rPr>
                <w:rFonts w:ascii="LM Sans 10" w:hAnsi="LM Sans 10"/>
                <w:sz w:val="18"/>
                <w:szCs w:val="18"/>
              </w:rPr>
              <w:t>Name match</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D5744" w:rsidP="00127127">
            <w:pPr>
              <w:rPr>
                <w:rFonts w:ascii="LM Sans 10" w:hAnsi="LM Sans 10"/>
                <w:sz w:val="18"/>
                <w:szCs w:val="18"/>
              </w:rPr>
            </w:pPr>
            <w:r w:rsidRPr="001731FD">
              <w:rPr>
                <w:rFonts w:ascii="LM Sans 10" w:hAnsi="LM Sans 10"/>
                <w:sz w:val="18"/>
                <w:szCs w:val="18"/>
              </w:rPr>
              <w:t>Loại bỏ các “stop word” (dr, dr., mr, ms, mrs, md, m.d., m.d, “,”, m, m., :), so trùng chuỗi con, trùng (1), không trùng (0)</w:t>
            </w:r>
          </w:p>
        </w:tc>
      </w:tr>
      <w:tr w:rsidR="00D905AA" w:rsidRPr="001731FD" w:rsidTr="001731FD">
        <w:trPr>
          <w:jc w:val="center"/>
        </w:trPr>
        <w:tc>
          <w:tcPr>
            <w:tcW w:w="2410" w:type="dxa"/>
          </w:tcPr>
          <w:p w:rsidR="00D905AA" w:rsidRPr="001731FD" w:rsidRDefault="00EB4561" w:rsidP="00EB4561">
            <w:pPr>
              <w:rPr>
                <w:rFonts w:ascii="LM Sans 10" w:hAnsi="LM Sans 10"/>
                <w:sz w:val="18"/>
                <w:szCs w:val="18"/>
              </w:rPr>
            </w:pPr>
            <w:r w:rsidRPr="001731FD">
              <w:rPr>
                <w:rFonts w:ascii="LM Sans 10" w:hAnsi="LM Sans 10"/>
                <w:sz w:val="18"/>
                <w:szCs w:val="18"/>
              </w:rPr>
              <w:t>Relative match</w:t>
            </w:r>
          </w:p>
        </w:tc>
        <w:tc>
          <w:tcPr>
            <w:tcW w:w="1134" w:type="dxa"/>
          </w:tcPr>
          <w:p w:rsidR="00D905AA" w:rsidRPr="001731FD" w:rsidRDefault="006D5744"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B7716A" w:rsidP="00127127">
            <w:pPr>
              <w:rPr>
                <w:rFonts w:ascii="LM Sans 10" w:hAnsi="LM Sans 10"/>
                <w:sz w:val="18"/>
                <w:szCs w:val="18"/>
              </w:rPr>
            </w:pPr>
            <w:r w:rsidRPr="001731FD">
              <w:rPr>
                <w:rFonts w:ascii="LM Sans 10" w:hAnsi="LM Sans 10"/>
                <w:sz w:val="18"/>
                <w:szCs w:val="18"/>
              </w:rPr>
              <w:t>Cả hai đều cùng chỉ đến một thân nhân (1), ngược lại (0)</w:t>
            </w:r>
          </w:p>
        </w:tc>
      </w:tr>
      <w:tr w:rsidR="00D905AA" w:rsidRPr="001731FD" w:rsidTr="001731FD">
        <w:trPr>
          <w:jc w:val="center"/>
        </w:trPr>
        <w:tc>
          <w:tcPr>
            <w:tcW w:w="2410" w:type="dxa"/>
          </w:tcPr>
          <w:p w:rsidR="00D905AA" w:rsidRPr="001731FD" w:rsidRDefault="00EB4561" w:rsidP="00B7716A">
            <w:pPr>
              <w:rPr>
                <w:rFonts w:ascii="LM Sans 10" w:hAnsi="LM Sans 10"/>
                <w:sz w:val="18"/>
                <w:szCs w:val="18"/>
              </w:rPr>
            </w:pPr>
            <w:r w:rsidRPr="001731FD">
              <w:rPr>
                <w:rFonts w:ascii="LM Sans 10" w:hAnsi="LM Sans 10"/>
                <w:sz w:val="18"/>
                <w:szCs w:val="18"/>
              </w:rPr>
              <w:t>Department match</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cùng chỉ đến một lĩnh vực (1), ngược lại (0)</w:t>
            </w:r>
          </w:p>
        </w:tc>
      </w:tr>
      <w:tr w:rsidR="00D905AA" w:rsidRPr="001731FD" w:rsidTr="001731FD">
        <w:trPr>
          <w:jc w:val="center"/>
        </w:trPr>
        <w:tc>
          <w:tcPr>
            <w:tcW w:w="2410" w:type="dxa"/>
          </w:tcPr>
          <w:p w:rsidR="00D905AA" w:rsidRPr="001731FD" w:rsidRDefault="00983EC9" w:rsidP="00B7716A">
            <w:pPr>
              <w:rPr>
                <w:rFonts w:ascii="LM Sans 10" w:hAnsi="LM Sans 10"/>
                <w:sz w:val="18"/>
                <w:szCs w:val="18"/>
              </w:rPr>
            </w:pPr>
            <w:r w:rsidRPr="001731FD">
              <w:rPr>
                <w:rFonts w:ascii="LM Sans 10" w:hAnsi="LM Sans 10"/>
                <w:sz w:val="18"/>
                <w:szCs w:val="18"/>
              </w:rPr>
              <w:t>Doctor title match</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64543" w:rsidP="00127127">
            <w:pPr>
              <w:rPr>
                <w:rFonts w:ascii="LM Sans 10" w:hAnsi="LM Sans 10"/>
                <w:sz w:val="18"/>
                <w:szCs w:val="18"/>
              </w:rPr>
            </w:pPr>
            <w:r w:rsidRPr="001731FD">
              <w:rPr>
                <w:rFonts w:ascii="LM Sans 10" w:hAnsi="LM Sans 10"/>
                <w:sz w:val="18"/>
                <w:szCs w:val="18"/>
              </w:rPr>
              <w:t>???</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Doctor general match</w:t>
            </w:r>
            <w:r w:rsidR="00FD6186" w:rsidRPr="001731FD">
              <w:rPr>
                <w:rFonts w:ascii="LM Sans 10" w:hAnsi="LM Sans 10"/>
                <w:sz w:val="18"/>
                <w:szCs w:val="18"/>
              </w:rPr>
              <w:t xml:space="preserve"> </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C64543" w:rsidP="00127127">
            <w:pPr>
              <w:rPr>
                <w:rFonts w:ascii="LM Sans 10" w:hAnsi="LM Sans 10"/>
                <w:sz w:val="18"/>
                <w:szCs w:val="18"/>
              </w:rPr>
            </w:pPr>
            <w:r w:rsidRPr="001731FD">
              <w:rPr>
                <w:rFonts w:ascii="LM Sans 10" w:hAnsi="LM Sans 10"/>
                <w:sz w:val="18"/>
                <w:szCs w:val="18"/>
              </w:rPr>
              <w:t>???</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Twin/triplet</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4456D6" w:rsidP="00127127">
            <w:pPr>
              <w:rPr>
                <w:rFonts w:ascii="LM Sans 10" w:hAnsi="LM Sans 10"/>
                <w:sz w:val="18"/>
                <w:szCs w:val="18"/>
              </w:rPr>
            </w:pPr>
            <w:r w:rsidRPr="001731FD">
              <w:rPr>
                <w:rFonts w:ascii="LM Sans 10" w:hAnsi="LM Sans 10"/>
                <w:sz w:val="18"/>
                <w:szCs w:val="18"/>
              </w:rPr>
              <w:t>Cả hai đều chỉ về cùng cặp sinh đôi/sinh ba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We</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 xml:space="preserve">0, 1 </w:t>
            </w:r>
          </w:p>
        </w:tc>
        <w:tc>
          <w:tcPr>
            <w:tcW w:w="4961" w:type="dxa"/>
          </w:tcPr>
          <w:p w:rsidR="00D905AA" w:rsidRPr="001731FD" w:rsidRDefault="004456D6" w:rsidP="00127127">
            <w:pPr>
              <w:rPr>
                <w:rFonts w:ascii="LM Sans 10" w:hAnsi="LM Sans 10"/>
                <w:sz w:val="18"/>
                <w:szCs w:val="18"/>
              </w:rPr>
            </w:pPr>
            <w:r w:rsidRPr="001731FD">
              <w:rPr>
                <w:rFonts w:ascii="LM Sans 10" w:hAnsi="LM Sans 10"/>
                <w:sz w:val="18"/>
                <w:szCs w:val="18"/>
              </w:rPr>
              <w:t>Cả hai đều chứa thông tin về “chúng tôi”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You</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đều chứa thông tin về “tôi” (1), ngược lại (0)</w:t>
            </w:r>
          </w:p>
        </w:tc>
      </w:tr>
      <w:tr w:rsidR="00D905AA" w:rsidRPr="001731FD" w:rsidTr="001731FD">
        <w:trPr>
          <w:jc w:val="center"/>
        </w:trPr>
        <w:tc>
          <w:tcPr>
            <w:tcW w:w="2410" w:type="dxa"/>
          </w:tcPr>
          <w:p w:rsidR="00D905AA" w:rsidRPr="001731FD" w:rsidRDefault="00983EC9" w:rsidP="00127127">
            <w:pPr>
              <w:rPr>
                <w:rFonts w:ascii="LM Sans 10" w:hAnsi="LM Sans 10"/>
                <w:sz w:val="18"/>
                <w:szCs w:val="18"/>
              </w:rPr>
            </w:pPr>
            <w:r w:rsidRPr="001731FD">
              <w:rPr>
                <w:rFonts w:ascii="LM Sans 10" w:hAnsi="LM Sans 10"/>
                <w:sz w:val="18"/>
                <w:szCs w:val="18"/>
              </w:rPr>
              <w:t>I</w:t>
            </w:r>
          </w:p>
        </w:tc>
        <w:tc>
          <w:tcPr>
            <w:tcW w:w="1134" w:type="dxa"/>
          </w:tcPr>
          <w:p w:rsidR="00D905AA"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D905AA" w:rsidRPr="001731FD" w:rsidRDefault="00681383" w:rsidP="00127127">
            <w:pPr>
              <w:rPr>
                <w:rFonts w:ascii="LM Sans 10" w:hAnsi="LM Sans 10"/>
                <w:sz w:val="18"/>
                <w:szCs w:val="18"/>
              </w:rPr>
            </w:pPr>
            <w:r w:rsidRPr="001731FD">
              <w:rPr>
                <w:rFonts w:ascii="LM Sans 10" w:hAnsi="LM Sans 10"/>
                <w:sz w:val="18"/>
                <w:szCs w:val="18"/>
              </w:rPr>
              <w:t>Cả hai đều chứa thông tin về “bạn” (1), ngược lại (0)</w:t>
            </w:r>
          </w:p>
        </w:tc>
      </w:tr>
      <w:tr w:rsidR="00FD6186" w:rsidRPr="001731FD" w:rsidTr="001731FD">
        <w:trPr>
          <w:jc w:val="center"/>
        </w:trPr>
        <w:tc>
          <w:tcPr>
            <w:tcW w:w="2410" w:type="dxa"/>
          </w:tcPr>
          <w:p w:rsidR="00FD6186" w:rsidRPr="001731FD" w:rsidRDefault="00983EC9" w:rsidP="00127127">
            <w:pPr>
              <w:rPr>
                <w:rFonts w:ascii="LM Sans 10" w:hAnsi="LM Sans 10"/>
                <w:sz w:val="18"/>
                <w:szCs w:val="18"/>
              </w:rPr>
            </w:pPr>
            <w:r w:rsidRPr="001731FD">
              <w:rPr>
                <w:rFonts w:ascii="LM Sans 10" w:hAnsi="LM Sans 10"/>
                <w:sz w:val="18"/>
                <w:szCs w:val="18"/>
              </w:rPr>
              <w:t>Pronoun match</w:t>
            </w:r>
          </w:p>
        </w:tc>
        <w:tc>
          <w:tcPr>
            <w:tcW w:w="1134" w:type="dxa"/>
          </w:tcPr>
          <w:p w:rsidR="00FD6186" w:rsidRPr="001731FD" w:rsidRDefault="00FD6186" w:rsidP="00127127">
            <w:pPr>
              <w:rPr>
                <w:rFonts w:ascii="LM Sans 10" w:hAnsi="LM Sans 10"/>
                <w:sz w:val="18"/>
                <w:szCs w:val="18"/>
              </w:rPr>
            </w:pPr>
            <w:r w:rsidRPr="001731FD">
              <w:rPr>
                <w:rFonts w:ascii="LM Sans 10" w:hAnsi="LM Sans 10"/>
                <w:sz w:val="18"/>
                <w:szCs w:val="18"/>
              </w:rPr>
              <w:t>0, 1</w:t>
            </w:r>
          </w:p>
        </w:tc>
        <w:tc>
          <w:tcPr>
            <w:tcW w:w="4961" w:type="dxa"/>
          </w:tcPr>
          <w:p w:rsidR="00FD6186" w:rsidRPr="001731FD" w:rsidRDefault="00C64543" w:rsidP="003B38EA">
            <w:pPr>
              <w:keepNext/>
              <w:rPr>
                <w:rFonts w:ascii="LM Sans 10" w:hAnsi="LM Sans 10"/>
                <w:sz w:val="18"/>
                <w:szCs w:val="18"/>
              </w:rPr>
            </w:pPr>
            <w:r w:rsidRPr="001731FD">
              <w:rPr>
                <w:rFonts w:ascii="LM Sans 10" w:hAnsi="LM Sans 10"/>
                <w:sz w:val="18"/>
                <w:szCs w:val="18"/>
              </w:rPr>
              <w:t>???</w:t>
            </w:r>
          </w:p>
        </w:tc>
      </w:tr>
    </w:tbl>
    <w:p w:rsidR="000E2A6F" w:rsidRPr="000E2A6F" w:rsidRDefault="003B38EA" w:rsidP="001D16BD">
      <w:pPr>
        <w:pStyle w:val="Caption"/>
      </w:pPr>
      <w:r>
        <w:t xml:space="preserve">Bảng </w:t>
      </w:r>
      <w:fldSimple w:instr=" STYLEREF 1 \s ">
        <w:r w:rsidR="00932D36">
          <w:rPr>
            <w:noProof/>
          </w:rPr>
          <w:t>4</w:t>
        </w:r>
      </w:fldSimple>
      <w:r w:rsidR="00932D36">
        <w:t>.</w:t>
      </w:r>
      <w:fldSimple w:instr=" SEQ Bảng \* ARABIC \s 1 ">
        <w:r w:rsidR="00932D36">
          <w:rPr>
            <w:noProof/>
          </w:rPr>
          <w:t>1</w:t>
        </w:r>
      </w:fldSimple>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 xml:space="preserve">Bằng cách xem xét kĩ dữ liệu, nhóm nhận thấy việc xác định xem một khái niệm có đề cập đến bệnh nhân hay không tương đối dễ thông qua một số từ khóa. Để huấn luyện hệ thống phân </w:t>
      </w:r>
      <w:r>
        <w:lastRenderedPageBreak/>
        <w:t>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A73E55">
      <w:pPr>
        <w:pStyle w:val="ListParagraph"/>
        <w:numPr>
          <w:ilvl w:val="0"/>
          <w:numId w:val="23"/>
        </w:numPr>
      </w:pPr>
      <w:r w:rsidRPr="00262E3E">
        <w:t>Anatomy Extractor</w:t>
      </w:r>
      <w:r w:rsidR="00FB3698">
        <w:t>:</w:t>
      </w:r>
    </w:p>
    <w:p w:rsidR="00262E3E" w:rsidRDefault="00262E3E" w:rsidP="00A73E55">
      <w:pPr>
        <w:pStyle w:val="ListParagraph"/>
        <w:numPr>
          <w:ilvl w:val="0"/>
          <w:numId w:val="23"/>
        </w:numPr>
      </w:pPr>
      <w:r w:rsidRPr="00262E3E">
        <w:rPr>
          <w:b/>
        </w:rPr>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A73E55">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A73E55">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A73E55">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A73E55">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thông tin về không gian là thông tin quan trọng đối với lớp Treament. Ví dụ như 2 khái niệm có cùng cách viết, nhưng một khái niệm xuất hiện trong ngữ cảnh phòng phẫu thuật và một khái niệm xuất hiện trong ngữ cảnh phòng hồi sức thường không đồng tham chiếu.</w:t>
      </w:r>
    </w:p>
    <w:p w:rsidR="00085600" w:rsidRDefault="00085600" w:rsidP="00A73E55">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A73E55">
      <w:pPr>
        <w:pStyle w:val="ListParagraph"/>
        <w:numPr>
          <w:ilvl w:val="0"/>
          <w:numId w:val="23"/>
        </w:numPr>
        <w:rPr>
          <w:b/>
        </w:rPr>
      </w:pPr>
      <w:r>
        <w:rPr>
          <w:b/>
        </w:rPr>
        <w:lastRenderedPageBreak/>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A73E55">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A73E55">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A73E55">
      <w:pPr>
        <w:pStyle w:val="ListParagraph"/>
        <w:numPr>
          <w:ilvl w:val="0"/>
          <w:numId w:val="23"/>
        </w:numPr>
      </w:pPr>
      <w:r>
        <w:t>Assertion Extractor</w:t>
      </w:r>
      <w:r w:rsidR="007B23E1">
        <w:t>:</w:t>
      </w:r>
      <w:r w:rsidR="00FB3698">
        <w:t xml:space="preserve"> </w:t>
      </w:r>
    </w:p>
    <w:p w:rsidR="00DF1A26" w:rsidRPr="00DF1A26" w:rsidRDefault="00DF1A26" w:rsidP="00CC21A2">
      <w:pPr>
        <w:pStyle w:val="High-levelHeading"/>
        <w:numPr>
          <w:ilvl w:val="0"/>
          <w:numId w:val="21"/>
        </w:numPr>
      </w:pPr>
      <w:r>
        <w:t>Đồng tham chiếu lớp Pronoun</w:t>
      </w:r>
    </w:p>
    <w:p w:rsidR="005A2B73" w:rsidRDefault="005A2B73" w:rsidP="000E2A6F">
      <w:bookmarkStart w:id="27"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tbl>
      <w:tblPr>
        <w:tblStyle w:val="Scientific1"/>
        <w:tblW w:w="9214" w:type="dxa"/>
        <w:tblLook w:val="04A0" w:firstRow="1" w:lastRow="0" w:firstColumn="1" w:lastColumn="0" w:noHBand="0" w:noVBand="1"/>
      </w:tblPr>
      <w:tblGrid>
        <w:gridCol w:w="3054"/>
        <w:gridCol w:w="1199"/>
        <w:gridCol w:w="4961"/>
      </w:tblGrid>
      <w:tr w:rsidR="001E0B46" w:rsidRPr="00C452AE" w:rsidTr="00AE21DF">
        <w:trPr>
          <w:cnfStyle w:val="100000000000" w:firstRow="1" w:lastRow="0" w:firstColumn="0" w:lastColumn="0" w:oddVBand="0" w:evenVBand="0" w:oddHBand="0" w:evenHBand="0" w:firstRowFirstColumn="0" w:firstRowLastColumn="0" w:lastRowFirstColumn="0" w:lastRowLastColumn="0"/>
          <w:tblHeader/>
        </w:trPr>
        <w:tc>
          <w:tcPr>
            <w:tcW w:w="3054" w:type="dxa"/>
          </w:tcPr>
          <w:p w:rsidR="001E0B46" w:rsidRPr="00C452AE" w:rsidRDefault="001E0B46" w:rsidP="00AE21DF">
            <w:pPr>
              <w:rPr>
                <w:rFonts w:ascii="LM Sans 10" w:hAnsi="LM Sans 10"/>
                <w:szCs w:val="18"/>
              </w:rPr>
            </w:pPr>
            <w:r w:rsidRPr="00C452AE">
              <w:rPr>
                <w:rFonts w:ascii="LM Sans 10" w:hAnsi="LM Sans 10"/>
                <w:szCs w:val="18"/>
              </w:rPr>
              <w:t>Thuộc tính</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Giá trị</w:t>
            </w:r>
          </w:p>
        </w:tc>
        <w:tc>
          <w:tcPr>
            <w:tcW w:w="4961" w:type="dxa"/>
          </w:tcPr>
          <w:p w:rsidR="001E0B46" w:rsidRPr="00C452AE" w:rsidRDefault="001E0B46" w:rsidP="00AE21DF">
            <w:pPr>
              <w:rPr>
                <w:rFonts w:ascii="LM Sans 10" w:hAnsi="LM Sans 10"/>
                <w:szCs w:val="18"/>
              </w:rPr>
            </w:pPr>
            <w:r w:rsidRPr="00C452AE">
              <w:rPr>
                <w:rFonts w:ascii="LM Sans 10" w:hAnsi="LM Sans 10"/>
                <w:szCs w:val="18"/>
              </w:rPr>
              <w:t>Giải thích</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First previous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0, 1, 2</w:t>
            </w:r>
            <w:r>
              <w:rPr>
                <w:rFonts w:ascii="LM Sans 10" w:hAnsi="LM Sans 10"/>
                <w:szCs w:val="18"/>
              </w:rPr>
              <w:t>, 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Null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Second previous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First next mention type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 xml:space="preserve">0, 1, 2, 3, </w:t>
            </w:r>
            <w:r>
              <w:rPr>
                <w:rFonts w:ascii="LM Sans 10" w:hAnsi="LM Sans 10"/>
                <w:szCs w:val="18"/>
              </w:rPr>
              <w:t>4</w:t>
            </w:r>
          </w:p>
        </w:tc>
        <w:tc>
          <w:tcPr>
            <w:tcW w:w="4961" w:type="dxa"/>
          </w:tcPr>
          <w:p w:rsidR="001E0B46" w:rsidRPr="00C452AE" w:rsidRDefault="001E0B46" w:rsidP="00AE21DF">
            <w:pPr>
              <w:rPr>
                <w:rFonts w:ascii="LM Sans 10" w:hAnsi="LM Sans 10"/>
                <w:szCs w:val="18"/>
              </w:rPr>
            </w:pPr>
            <w:r>
              <w:rPr>
                <w:rFonts w:ascii="LM Sans 10" w:hAnsi="LM Sans 10"/>
                <w:szCs w:val="18"/>
              </w:rPr>
              <w:t>Các lớp Person, Problem, Treatment, Test lần lượt tương ứng với các giá trị 0, 1, 2, 3, 4</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Sentence distance</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r>
              <w:rPr>
                <w:rFonts w:ascii="LM Sans 10" w:hAnsi="LM Sans 10"/>
                <w:szCs w:val="18"/>
              </w:rPr>
              <w:t>, 2,…</w:t>
            </w:r>
          </w:p>
        </w:tc>
        <w:tc>
          <w:tcPr>
            <w:tcW w:w="4961" w:type="dxa"/>
          </w:tcPr>
          <w:p w:rsidR="001E0B46" w:rsidRPr="00C452AE" w:rsidRDefault="001E0B46" w:rsidP="00AE21DF">
            <w:pPr>
              <w:rPr>
                <w:rFonts w:ascii="LM Sans 10" w:hAnsi="LM Sans 10"/>
                <w:szCs w:val="18"/>
              </w:rPr>
            </w:pPr>
            <w:r>
              <w:rPr>
                <w:rFonts w:ascii="LM Sans 10" w:hAnsi="LM Sans 10"/>
                <w:szCs w:val="18"/>
              </w:rPr>
              <w:t>Khoảng cách giữa 2 câu chứ 2 khái niệm</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Pronoun</w:t>
            </w:r>
          </w:p>
        </w:tc>
        <w:tc>
          <w:tcPr>
            <w:tcW w:w="1199" w:type="dxa"/>
          </w:tcPr>
          <w:p w:rsidR="001E0B46" w:rsidRPr="00C452AE" w:rsidRDefault="001E0B46" w:rsidP="00AE21DF">
            <w:pPr>
              <w:rPr>
                <w:rFonts w:ascii="LM Sans 10" w:hAnsi="LM Sans 10"/>
                <w:szCs w:val="18"/>
              </w:rPr>
            </w:pPr>
            <w:r>
              <w:rPr>
                <w:rFonts w:ascii="LM Sans 10" w:hAnsi="LM Sans 10"/>
                <w:szCs w:val="18"/>
              </w:rPr>
              <w:t>0,1,2,…14</w:t>
            </w:r>
          </w:p>
        </w:tc>
        <w:tc>
          <w:tcPr>
            <w:tcW w:w="4961" w:type="dxa"/>
          </w:tcPr>
          <w:p w:rsidR="001E0B46" w:rsidRPr="00C452AE" w:rsidRDefault="001E0B46" w:rsidP="00AE21DF">
            <w:pPr>
              <w:rPr>
                <w:rFonts w:ascii="LM Sans 10" w:hAnsi="LM Sans 10"/>
                <w:szCs w:val="18"/>
              </w:rPr>
            </w:pPr>
            <w:r>
              <w:rPr>
                <w:rFonts w:ascii="LM Sans 10" w:hAnsi="LM Sans 10"/>
                <w:szCs w:val="18"/>
              </w:rPr>
              <w:t>Chỉ số của đại từ trong bảng tra 15 đại từ</w:t>
            </w:r>
          </w:p>
        </w:tc>
      </w:tr>
      <w:tr w:rsidR="001E0B46" w:rsidRPr="00C452AE" w:rsidTr="00AE21DF">
        <w:tc>
          <w:tcPr>
            <w:tcW w:w="3054" w:type="dxa"/>
          </w:tcPr>
          <w:p w:rsidR="001E0B46" w:rsidRPr="00C452AE" w:rsidRDefault="001E0B46" w:rsidP="00AE21DF">
            <w:pPr>
              <w:rPr>
                <w:rFonts w:ascii="LM Sans 10" w:hAnsi="LM Sans 10"/>
                <w:szCs w:val="18"/>
              </w:rPr>
            </w:pPr>
            <w:r>
              <w:rPr>
                <w:rFonts w:ascii="LM Sans 10" w:hAnsi="LM Sans 10"/>
                <w:szCs w:val="18"/>
              </w:rPr>
              <w:t>Part of speech</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0, 1, 2</w:t>
            </w:r>
          </w:p>
        </w:tc>
        <w:tc>
          <w:tcPr>
            <w:tcW w:w="4961" w:type="dxa"/>
          </w:tcPr>
          <w:p w:rsidR="001E0B46" w:rsidRPr="00C452AE" w:rsidRDefault="001E0B46" w:rsidP="00AE21DF">
            <w:pPr>
              <w:rPr>
                <w:rFonts w:ascii="LM Sans 10" w:hAnsi="LM Sans 10"/>
                <w:szCs w:val="18"/>
              </w:rPr>
            </w:pPr>
            <w:r>
              <w:rPr>
                <w:rFonts w:ascii="LM Sans 10" w:hAnsi="LM Sans 10"/>
                <w:szCs w:val="18"/>
              </w:rPr>
              <w:t>DT, WDT, PRP</w:t>
            </w:r>
          </w:p>
        </w:tc>
      </w:tr>
      <w:tr w:rsidR="001E0B46" w:rsidRPr="00C452AE" w:rsidTr="00AE21DF">
        <w:tc>
          <w:tcPr>
            <w:tcW w:w="3054" w:type="dxa"/>
          </w:tcPr>
          <w:p w:rsidR="001E0B46" w:rsidRPr="00C452AE" w:rsidRDefault="001E0B46" w:rsidP="00AE21DF">
            <w:pPr>
              <w:rPr>
                <w:rFonts w:ascii="LM Sans 10" w:hAnsi="LM Sans 10"/>
                <w:szCs w:val="18"/>
              </w:rPr>
            </w:pPr>
            <w:r w:rsidRPr="003900E6">
              <w:rPr>
                <w:rFonts w:ascii="LM Sans 10" w:hAnsi="LM Sans 10"/>
                <w:szCs w:val="18"/>
              </w:rPr>
              <w:t>First next verb after mention</w:t>
            </w:r>
          </w:p>
        </w:tc>
        <w:tc>
          <w:tcPr>
            <w:tcW w:w="1199" w:type="dxa"/>
          </w:tcPr>
          <w:p w:rsidR="001E0B46" w:rsidRPr="00C452AE" w:rsidRDefault="001E0B46" w:rsidP="00AE21DF">
            <w:pPr>
              <w:rPr>
                <w:rFonts w:ascii="LM Sans 10" w:hAnsi="LM Sans 10"/>
                <w:szCs w:val="18"/>
              </w:rPr>
            </w:pPr>
          </w:p>
        </w:tc>
        <w:tc>
          <w:tcPr>
            <w:tcW w:w="4961" w:type="dxa"/>
          </w:tcPr>
          <w:p w:rsidR="001E0B46" w:rsidRPr="00C452AE" w:rsidRDefault="001E0B46" w:rsidP="00AE21DF">
            <w:pPr>
              <w:rPr>
                <w:rFonts w:ascii="LM Sans 10" w:hAnsi="LM Sans 10"/>
                <w:szCs w:val="18"/>
              </w:rPr>
            </w:pPr>
            <w:r>
              <w:rPr>
                <w:rFonts w:ascii="LM Sans 10" w:hAnsi="LM Sans 10"/>
                <w:szCs w:val="18"/>
              </w:rPr>
              <w:t>Động từ đầu tiên liền sau khái niệm được xét</w:t>
            </w:r>
          </w:p>
        </w:tc>
      </w:tr>
      <w:tr w:rsidR="001E0B46" w:rsidRPr="00C452AE" w:rsidTr="00AE21DF">
        <w:tc>
          <w:tcPr>
            <w:tcW w:w="3054" w:type="dxa"/>
          </w:tcPr>
          <w:p w:rsidR="001E0B46" w:rsidRPr="00C452AE" w:rsidRDefault="001E0B46" w:rsidP="00AE21DF">
            <w:pPr>
              <w:rPr>
                <w:rFonts w:ascii="LM Sans 10" w:hAnsi="LM Sans 10"/>
                <w:szCs w:val="18"/>
              </w:rPr>
            </w:pPr>
            <w:r w:rsidRPr="003900E6">
              <w:rPr>
                <w:rFonts w:ascii="LM Sans 10" w:hAnsi="LM Sans 10"/>
                <w:szCs w:val="18"/>
              </w:rPr>
              <w:t>First word before mention is preposition</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p>
        </w:tc>
        <w:tc>
          <w:tcPr>
            <w:tcW w:w="4961" w:type="dxa"/>
          </w:tcPr>
          <w:p w:rsidR="001E0B46" w:rsidRPr="00C452AE" w:rsidRDefault="001E0B46" w:rsidP="00AE21DF">
            <w:pPr>
              <w:rPr>
                <w:rFonts w:ascii="LM Sans 10" w:hAnsi="LM Sans 10"/>
                <w:szCs w:val="18"/>
              </w:rPr>
            </w:pPr>
            <w:r w:rsidRPr="00C452AE">
              <w:rPr>
                <w:rFonts w:ascii="LM Sans 10" w:hAnsi="LM Sans 10"/>
                <w:szCs w:val="18"/>
              </w:rPr>
              <w:t xml:space="preserve">Là </w:t>
            </w:r>
            <w:r>
              <w:rPr>
                <w:rFonts w:ascii="LM Sans 10" w:hAnsi="LM Sans 10"/>
                <w:szCs w:val="18"/>
              </w:rPr>
              <w:t>đại từ chỉ nơi chốn</w:t>
            </w:r>
            <w:r w:rsidRPr="00C452AE">
              <w:rPr>
                <w:rFonts w:ascii="LM Sans 10" w:hAnsi="LM Sans 10"/>
                <w:szCs w:val="18"/>
              </w:rPr>
              <w:t xml:space="preserve"> (1), ngược lại (0)</w:t>
            </w:r>
          </w:p>
        </w:tc>
      </w:tr>
      <w:tr w:rsidR="001E0B46" w:rsidRPr="00C452AE" w:rsidTr="00AE21DF">
        <w:tc>
          <w:tcPr>
            <w:tcW w:w="3054" w:type="dxa"/>
          </w:tcPr>
          <w:p w:rsidR="001E0B46" w:rsidRPr="00C452AE" w:rsidRDefault="001E0B46" w:rsidP="00AE21DF">
            <w:pPr>
              <w:rPr>
                <w:rFonts w:ascii="LM Sans 10" w:hAnsi="LM Sans 10"/>
                <w:szCs w:val="18"/>
              </w:rPr>
            </w:pPr>
            <w:r w:rsidRPr="001C5A3E">
              <w:rPr>
                <w:rFonts w:ascii="LM Sans 10" w:hAnsi="LM Sans 10"/>
                <w:szCs w:val="18"/>
              </w:rPr>
              <w:t>First one/two/three words before mention</w:t>
            </w:r>
          </w:p>
        </w:tc>
        <w:tc>
          <w:tcPr>
            <w:tcW w:w="1199" w:type="dxa"/>
          </w:tcPr>
          <w:p w:rsidR="001E0B46" w:rsidRPr="00C452AE" w:rsidRDefault="001E0B46" w:rsidP="00AE21DF">
            <w:pPr>
              <w:rPr>
                <w:rFonts w:ascii="LM Sans 10" w:hAnsi="LM Sans 10"/>
                <w:szCs w:val="18"/>
              </w:rPr>
            </w:pPr>
            <w:r w:rsidRPr="00C452AE">
              <w:rPr>
                <w:rFonts w:ascii="LM Sans 10" w:hAnsi="LM Sans 10"/>
                <w:szCs w:val="18"/>
              </w:rPr>
              <w:t>0, 1</w:t>
            </w:r>
          </w:p>
        </w:tc>
        <w:tc>
          <w:tcPr>
            <w:tcW w:w="4961" w:type="dxa"/>
          </w:tcPr>
          <w:p w:rsidR="001E0B46" w:rsidRPr="00C452AE" w:rsidRDefault="001E0B46" w:rsidP="00AE21DF">
            <w:pPr>
              <w:rPr>
                <w:rFonts w:ascii="LM Sans 10" w:hAnsi="LM Sans 10"/>
                <w:szCs w:val="18"/>
              </w:rPr>
            </w:pPr>
            <w:r>
              <w:rPr>
                <w:rFonts w:ascii="LM Sans 10" w:hAnsi="LM Sans 10"/>
                <w:szCs w:val="18"/>
              </w:rPr>
              <w:t>3 từ liền trước của khái niệm được xét</w:t>
            </w:r>
          </w:p>
        </w:tc>
      </w:tr>
      <w:tr w:rsidR="001E0B46" w:rsidRPr="00C452AE" w:rsidTr="00AE21DF">
        <w:tc>
          <w:tcPr>
            <w:tcW w:w="3054" w:type="dxa"/>
          </w:tcPr>
          <w:p w:rsidR="001E0B46" w:rsidRPr="00C452AE" w:rsidRDefault="001E0B46" w:rsidP="00AE21DF">
            <w:pPr>
              <w:rPr>
                <w:rFonts w:ascii="LM Sans 10" w:hAnsi="LM Sans 10"/>
                <w:szCs w:val="18"/>
              </w:rPr>
            </w:pPr>
            <w:r w:rsidRPr="001C5A3E">
              <w:rPr>
                <w:rFonts w:ascii="LM Sans 10" w:hAnsi="LM Sans 10"/>
                <w:szCs w:val="18"/>
              </w:rPr>
              <w:t>First one/two/three words after mention</w:t>
            </w:r>
          </w:p>
        </w:tc>
        <w:tc>
          <w:tcPr>
            <w:tcW w:w="1199" w:type="dxa"/>
          </w:tcPr>
          <w:p w:rsidR="001E0B46" w:rsidRPr="00C452AE" w:rsidRDefault="001E0B46" w:rsidP="00AE21DF">
            <w:pPr>
              <w:rPr>
                <w:rFonts w:ascii="LM Sans 10" w:hAnsi="LM Sans 10"/>
                <w:szCs w:val="18"/>
              </w:rPr>
            </w:pPr>
            <w:r>
              <w:rPr>
                <w:rFonts w:ascii="LM Sans 10" w:hAnsi="LM Sans 10"/>
                <w:szCs w:val="18"/>
              </w:rPr>
              <w:t>0, 1</w:t>
            </w:r>
          </w:p>
        </w:tc>
        <w:tc>
          <w:tcPr>
            <w:tcW w:w="4961" w:type="dxa"/>
          </w:tcPr>
          <w:p w:rsidR="001E0B46" w:rsidRPr="00C452AE" w:rsidRDefault="001E0B46" w:rsidP="00AE21DF">
            <w:pPr>
              <w:keepNext/>
              <w:rPr>
                <w:rFonts w:ascii="LM Sans 10" w:hAnsi="LM Sans 10"/>
                <w:szCs w:val="18"/>
              </w:rPr>
            </w:pPr>
            <w:r>
              <w:rPr>
                <w:rFonts w:ascii="LM Sans 10" w:hAnsi="LM Sans 10"/>
                <w:szCs w:val="18"/>
              </w:rPr>
              <w:t>3 từ liền sau của khái niệm được xét</w:t>
            </w:r>
          </w:p>
        </w:tc>
      </w:tr>
    </w:tbl>
    <w:p w:rsidR="001E0B46" w:rsidRPr="005A2B73" w:rsidRDefault="001E0B46" w:rsidP="001E0B46">
      <w:pPr>
        <w:pStyle w:val="Caption"/>
      </w:pPr>
      <w:r>
        <w:t xml:space="preserve">Bảng </w:t>
      </w:r>
      <w:fldSimple w:instr=" STYLEREF 1 \s ">
        <w:r w:rsidR="00932D36">
          <w:rPr>
            <w:noProof/>
          </w:rPr>
          <w:t>4</w:t>
        </w:r>
      </w:fldSimple>
      <w:r w:rsidR="00932D36">
        <w:t>.</w:t>
      </w:r>
      <w:fldSimple w:instr=" SEQ Bảng \* ARABIC \s 1 ">
        <w:r w:rsidR="00932D36">
          <w:rPr>
            <w:noProof/>
          </w:rPr>
          <w:t>2</w:t>
        </w:r>
      </w:fldSimple>
      <w:r>
        <w:t>. Các thuộc tính dùng cho phân giải đồng tham chiếu lớp Pronoun</w:t>
      </w:r>
    </w:p>
    <w:p w:rsidR="00803D99" w:rsidRDefault="00803D99" w:rsidP="00E13D29">
      <w:pPr>
        <w:pStyle w:val="Heading3"/>
      </w:pPr>
      <w:r>
        <w:t>Best-first clustering</w:t>
      </w:r>
      <w:bookmarkEnd w:id="27"/>
    </w:p>
    <w:p w:rsidR="00803D99" w:rsidRPr="00E13D29" w:rsidRDefault="00803D99" w:rsidP="00A73E55">
      <w:pPr>
        <w:pStyle w:val="ListParagraph"/>
        <w:numPr>
          <w:ilvl w:val="0"/>
          <w:numId w:val="13"/>
        </w:numPr>
      </w:pPr>
      <w:r>
        <w:t>Giải thích thuật toán best-first clustering</w:t>
      </w:r>
    </w:p>
    <w:p w:rsidR="00803D99" w:rsidRDefault="00803D99" w:rsidP="00E13D29">
      <w:pPr>
        <w:pStyle w:val="Heading3"/>
      </w:pPr>
      <w:bookmarkStart w:id="28" w:name="_Toc420004840"/>
      <w:r>
        <w:t>Xây dựng chuỗi đồng tham chiếu</w:t>
      </w:r>
      <w:bookmarkEnd w:id="28"/>
    </w:p>
    <w:p w:rsidR="00983DC1" w:rsidRDefault="00803D99" w:rsidP="00A73E55">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325438">
      <w:pPr>
        <w:pStyle w:val="Heading1"/>
      </w:pPr>
      <w:bookmarkStart w:id="29" w:name="_Toc420004841"/>
      <w:bookmarkStart w:id="30" w:name="_Toc421372029"/>
      <w:r>
        <w:lastRenderedPageBreak/>
        <w:t>T</w:t>
      </w:r>
      <w:r w:rsidR="009A1CB0">
        <w:t xml:space="preserve">hí nghiệm </w:t>
      </w:r>
      <w:r>
        <w:t>đánh giá</w:t>
      </w:r>
      <w:bookmarkEnd w:id="29"/>
      <w:bookmarkEnd w:id="30"/>
    </w:p>
    <w:p w:rsidR="00803D99" w:rsidRPr="00E13D29" w:rsidRDefault="00803D99" w:rsidP="00E13D29">
      <w:pPr>
        <w:pStyle w:val="Heading2"/>
      </w:pPr>
      <w:bookmarkStart w:id="31" w:name="_Toc420004842"/>
      <w:bookmarkStart w:id="32" w:name="_Toc421372030"/>
      <w:r>
        <w:t>Tập dữ liệu</w:t>
      </w:r>
      <w:bookmarkEnd w:id="31"/>
      <w:bookmarkEnd w:id="32"/>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A00B94" w:rsidRDefault="00A00B94" w:rsidP="00A00B94">
      <w:r>
        <w:t>Nội dung tập dữ liệu</w:t>
      </w:r>
      <w:bookmarkStart w:id="33" w:name="_GoBack"/>
      <w:bookmarkEnd w:id="33"/>
      <w:r>
        <w:t xml:space="preserve"> gồm 2 phần:</w:t>
      </w:r>
    </w:p>
    <w:p w:rsidR="00A00B94" w:rsidRPr="00FC50F5" w:rsidRDefault="00A00B94" w:rsidP="00A00B94">
      <w:pPr>
        <w:pStyle w:val="ListParagraph"/>
        <w:numPr>
          <w:ilvl w:val="0"/>
          <w:numId w:val="42"/>
        </w:numPr>
        <w:spacing w:after="0"/>
        <w:ind w:left="284" w:hanging="295"/>
        <w:rPr>
          <w:i/>
        </w:rPr>
      </w:pPr>
      <w:r w:rsidRPr="00FC50F5">
        <w:rPr>
          <w:i/>
        </w:rPr>
        <w:t>Tập các hồ sơ xuất việ</w:t>
      </w:r>
      <w:r>
        <w:rPr>
          <w:i/>
        </w:rPr>
        <w:t>n</w:t>
      </w:r>
    </w:p>
    <w:p w:rsidR="00A00B94" w:rsidRPr="00384E83" w:rsidRDefault="00A00B94" w:rsidP="00A00B94">
      <w:pPr>
        <w:spacing w:after="0"/>
        <w:ind w:left="284"/>
      </w:pPr>
      <w:r>
        <w:t xml:space="preserve">Đây là những văn bản lâm sàng được viết tay bằng ngôn ngữ tự nhiên bởi các bác sĩ, y tá. Chúng mô tả lại toàn bộ thông tin của bệnh nhân trong một lần điều trị, bao gồm các thông tin về tên bệnh mà bệnh nhân mắc phải, các thủ tục y tế được thực hiện và các phương pháp điều trị được áp dụng lên bệnh nhân. </w:t>
      </w:r>
    </w:p>
    <w:p w:rsidR="00A00B94" w:rsidRPr="00FC50F5" w:rsidRDefault="00A00B94" w:rsidP="00A00B94">
      <w:pPr>
        <w:pStyle w:val="ListParagraph"/>
        <w:numPr>
          <w:ilvl w:val="0"/>
          <w:numId w:val="42"/>
        </w:numPr>
        <w:spacing w:after="0"/>
        <w:ind w:left="284" w:hanging="284"/>
        <w:rPr>
          <w:i/>
        </w:rPr>
      </w:pPr>
      <w:r w:rsidRPr="00FC50F5">
        <w:rPr>
          <w:i/>
        </w:rPr>
        <w:t>Tập các khái niệm đã được trích xuất và gán nhãn từ các hồ sơ xuất viện</w:t>
      </w:r>
    </w:p>
    <w:p w:rsidR="00A00B94" w:rsidRDefault="00A00B94" w:rsidP="00A00B94">
      <w:pPr>
        <w:ind w:left="284"/>
      </w:pPr>
      <w:r>
        <w:t xml:space="preserve">Mỗi hồ sơ xuất viện đi kèm với một văn bản chứa toàn bộ các khái niệm được đề cập trong hồ sơ đó. Các khái niệm này đã được gán nhãn cho phù hợp với loại thực thể mà nó đề cập tới. Có tất cả năm nhãn là Problem, Treatment, Test, Person và Pronoun. </w:t>
      </w:r>
      <w:r>
        <w:fldChar w:fldCharType="begin"/>
      </w:r>
      <w:r>
        <w:instrText xml:space="preserve"> REF _Ref421290941 \h </w:instrText>
      </w:r>
      <w:r>
        <w:fldChar w:fldCharType="separate"/>
      </w:r>
      <w:r>
        <w:t xml:space="preserve">Bảng </w:t>
      </w:r>
      <w:r>
        <w:rPr>
          <w:noProof/>
        </w:rPr>
        <w:t>2</w:t>
      </w:r>
      <w:r>
        <w:t>.</w:t>
      </w:r>
      <w:r>
        <w:rPr>
          <w:noProof/>
        </w:rPr>
        <w:t>1</w:t>
      </w:r>
      <w:r>
        <w:fldChar w:fldCharType="end"/>
      </w:r>
      <w:r>
        <w:fldChar w:fldCharType="begin"/>
      </w:r>
      <w:r>
        <w:instrText xml:space="preserve"> REF _Ref421280938 \h </w:instrText>
      </w:r>
      <w:r>
        <w:fldChar w:fldCharType="end"/>
      </w:r>
      <w:r>
        <w:t xml:space="preserve"> mô tả chi tiết ý nghĩa của năm nhãn này.</w:t>
      </w:r>
    </w:p>
    <w:p w:rsidR="00A00B94" w:rsidRDefault="00A00B94" w:rsidP="00A00B94">
      <w:r>
        <w:t>Mục tiêu của nhóm là phân giải đồng tham chiếu cho các khái niệm trong tập các khái niệm ứng với một hồ sơ xuất viện. Cụ thể kết quả đầu ra là danh sách các chuỗi đồng tham chiếu của các khái niệm đó, ví dụ</w:t>
      </w:r>
    </w:p>
    <w:p w:rsidR="00A00B94" w:rsidRDefault="00A00B94" w:rsidP="00A00B94">
      <w:pPr>
        <w:jc w:val="center"/>
        <w:rPr>
          <w:i/>
        </w:rPr>
      </w:pPr>
      <w:r w:rsidRPr="0077247E">
        <w:rPr>
          <w:i/>
        </w:rPr>
        <w:t>c="the patient" 13:0 13:1 || c="he" 14:0 14:0 || c="his" 14:7 14:7 || t="coref person"</w:t>
      </w:r>
    </w:p>
    <w:p w:rsidR="00A00B94" w:rsidRPr="001A4FD8" w:rsidRDefault="00A00B94" w:rsidP="00A00B94">
      <w:r>
        <w:t>mô tả một chuỗi đồng tham chiếu bao gồm các khái niệm “the patient” (xuất hiện ở dòng thứ 13, từ vị trí 0 đến 1), “he” và “his”. Các khái niệm này đồng tham chiếu tới cùng một người.</w:t>
      </w:r>
    </w:p>
    <w:p w:rsidR="000D28D0" w:rsidRDefault="000D28D0" w:rsidP="00E13D29">
      <w:pPr>
        <w:pStyle w:val="Heading2"/>
      </w:pPr>
      <w:bookmarkStart w:id="34" w:name="_Toc420004843"/>
      <w:bookmarkStart w:id="35" w:name="_Toc421372031"/>
      <w:r>
        <w:t>Phương pháp đánh giá</w:t>
      </w:r>
      <w:bookmarkEnd w:id="34"/>
      <w:bookmarkEnd w:id="35"/>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w:t>
      </w:r>
      <w:r w:rsidR="00AB595B">
        <w:rPr>
          <w:rFonts w:eastAsiaTheme="minorEastAsia"/>
        </w:rPr>
        <w:lastRenderedPageBreak/>
        <w:t xml:space="preserve">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461B0B"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461B0B"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lastRenderedPageBreak/>
        <w:t>F-measure được tính tương tự như hệ MUC.</w:t>
      </w:r>
    </w:p>
    <w:p w:rsidR="005F78A7" w:rsidRDefault="005F78A7" w:rsidP="00325438">
      <w:pPr>
        <w:pStyle w:val="Heading1"/>
      </w:pPr>
      <w:bookmarkStart w:id="36" w:name="_Toc420004844"/>
      <w:bookmarkStart w:id="37" w:name="_Toc421372032"/>
      <w:r>
        <w:t>Kết luận</w:t>
      </w:r>
      <w:bookmarkEnd w:id="36"/>
      <w:bookmarkEnd w:id="37"/>
    </w:p>
    <w:p w:rsidR="003858AD" w:rsidRDefault="003858AD" w:rsidP="003858AD">
      <w:r>
        <w:t>Trong giai đoạn thực tập tốt nghiệp vừa qua, nhóm đã thực hiện được:</w:t>
      </w:r>
    </w:p>
    <w:p w:rsidR="003858AD" w:rsidRDefault="003858AD" w:rsidP="00A73E55">
      <w:pPr>
        <w:pStyle w:val="ListParagraph"/>
        <w:numPr>
          <w:ilvl w:val="0"/>
          <w:numId w:val="13"/>
        </w:numPr>
      </w:pPr>
      <w:r>
        <w:t>Tìm hiểu khái quát về bệnh án điện tử</w:t>
      </w:r>
    </w:p>
    <w:p w:rsidR="003858AD" w:rsidRDefault="003858AD" w:rsidP="00A73E55">
      <w:pPr>
        <w:pStyle w:val="ListParagraph"/>
        <w:numPr>
          <w:ilvl w:val="0"/>
          <w:numId w:val="13"/>
        </w:numPr>
      </w:pPr>
      <w:r>
        <w:t>Tìm hiểu về các hướng nghiên cứu và bài toán hiện có trong bệnh án điện tử</w:t>
      </w:r>
    </w:p>
    <w:p w:rsidR="003858AD" w:rsidRDefault="003858AD" w:rsidP="00A73E55">
      <w:pPr>
        <w:pStyle w:val="ListParagraph"/>
        <w:numPr>
          <w:ilvl w:val="0"/>
          <w:numId w:val="13"/>
        </w:numPr>
      </w:pPr>
      <w:r>
        <w:t>Tìm hiểu về bài toán đồng tham chiếu nói chung và các bài toán liên quan</w:t>
      </w:r>
    </w:p>
    <w:p w:rsidR="003858AD" w:rsidRDefault="003858AD" w:rsidP="00A73E55">
      <w:pPr>
        <w:pStyle w:val="ListParagraph"/>
        <w:numPr>
          <w:ilvl w:val="0"/>
          <w:numId w:val="13"/>
        </w:numPr>
      </w:pPr>
      <w:r>
        <w:t>Thiết kế sơ bộ hệ thống</w:t>
      </w:r>
    </w:p>
    <w:p w:rsidR="003858AD" w:rsidRPr="00FA64AB" w:rsidRDefault="003858AD" w:rsidP="00A73E55">
      <w:pPr>
        <w:pStyle w:val="ListParagraph"/>
        <w:numPr>
          <w:ilvl w:val="0"/>
          <w:numId w:val="13"/>
        </w:numPr>
      </w:pPr>
      <w:r>
        <w:t>Chuẩn bị tập dữ liệu tiếng Anh và tiếng Việt</w:t>
      </w:r>
    </w:p>
    <w:p w:rsidR="003858AD" w:rsidRDefault="003858AD" w:rsidP="003858AD">
      <w:r>
        <w:t>Sau quá trình tìm hiểu, nhóm quyết định đề xuất đề tài “</w:t>
      </w:r>
      <w:r w:rsidRPr="00265854">
        <w:rPr>
          <w:b/>
        </w:rPr>
        <w:t>Phân</w:t>
      </w:r>
      <w:r w:rsidRPr="000E2A6F">
        <w:rPr>
          <w:b/>
        </w:rPr>
        <w:t xml:space="preserve"> giải đồng tham chiếu trên bệnh án điện tử với các khái niệm đã được biết trước</w:t>
      </w:r>
      <w:r>
        <w:rPr>
          <w:b/>
        </w:rPr>
        <w:t xml:space="preserve"> cho dữ liệu tiếng Anh và tiếng Việt</w:t>
      </w:r>
      <w:r>
        <w:t>”. Dữ liệu đầu vào của bài toán gồm hồ sơ xuất viện và các khái niệm được đề cập trong bài toán theo một định dạng có sẵn. Dữ liệu đầu ra của bài toán gồm các cặp khái niệm và chuỗi khái niệm đồng tham chiếu.</w:t>
      </w:r>
    </w:p>
    <w:p w:rsidR="003858AD" w:rsidRDefault="003858AD" w:rsidP="003858AD">
      <w:r>
        <w:t>Giải pháp đề xuất cho bài toán gồm 4 bước: tiền xử lý dữ liệu, áp dụng hệ thống học có giám sát SVM, áp dụng hệ thống gom cụm theo chiến thuật best-first và xây dựng các chuỗi khái niệm đồng tham chiếu.</w:t>
      </w:r>
    </w:p>
    <w:p w:rsidR="003858AD" w:rsidRDefault="003858AD" w:rsidP="003858AD">
      <w:r>
        <w:t>Ngoài ra, nếu thời gian cho phép, nhóm đề xuất khả năng mở rộng đề tài bao gồm việc xây dựng hệ thống tự động nhận diện các khái niệm được đề cập trong bệnh án điện tử. Từ đó nhóm có thể tích hợp để đưa ra 1 hệ thống duy nhất cả khả năng nhận đầu vào là bệnh án điện tử và đưa ra kết quả là chuỗi khá niệm đồng tham chiếu trong bệnh án đó.</w:t>
      </w:r>
    </w:p>
    <w:p w:rsidR="003858AD" w:rsidRDefault="003858AD" w:rsidP="003858AD">
      <w:r>
        <w:t>Kế hoạch trong giai đoạn luận văn tốt nghiệm của nhóm là:</w:t>
      </w:r>
    </w:p>
    <w:p w:rsidR="003858AD" w:rsidRDefault="003858AD" w:rsidP="00A73E55">
      <w:pPr>
        <w:pStyle w:val="ListParagraph"/>
        <w:numPr>
          <w:ilvl w:val="0"/>
          <w:numId w:val="13"/>
        </w:numPr>
      </w:pPr>
      <w:r>
        <w:t>Tiền xử lý dữ liệu để phù hợp với đầu vào của bài toán</w:t>
      </w:r>
    </w:p>
    <w:p w:rsidR="003858AD" w:rsidRDefault="003858AD" w:rsidP="00A73E55">
      <w:pPr>
        <w:pStyle w:val="ListParagraph"/>
        <w:numPr>
          <w:ilvl w:val="0"/>
          <w:numId w:val="13"/>
        </w:numPr>
      </w:pPr>
      <w:r>
        <w:t>Xây dựng hệ thống học có giám sát SVM gồm 3 module person, non-person và pronoun</w:t>
      </w:r>
    </w:p>
    <w:p w:rsidR="003858AD" w:rsidRDefault="003858AD" w:rsidP="00A73E55">
      <w:pPr>
        <w:pStyle w:val="ListParagraph"/>
        <w:numPr>
          <w:ilvl w:val="0"/>
          <w:numId w:val="13"/>
        </w:numPr>
      </w:pPr>
      <w:r>
        <w:t>Xây dựng hệ thống gom cụm theo chiến thuật best-first</w:t>
      </w:r>
    </w:p>
    <w:p w:rsidR="003858AD" w:rsidRDefault="003858AD" w:rsidP="00A73E55">
      <w:pPr>
        <w:pStyle w:val="ListParagraph"/>
        <w:numPr>
          <w:ilvl w:val="0"/>
          <w:numId w:val="13"/>
        </w:numPr>
      </w:pPr>
      <w:r>
        <w:t>Hoàn thiện hệ thống</w:t>
      </w:r>
    </w:p>
    <w:p w:rsidR="003858AD" w:rsidRDefault="003858AD" w:rsidP="00A73E55">
      <w:pPr>
        <w:pStyle w:val="ListParagraph"/>
        <w:numPr>
          <w:ilvl w:val="0"/>
          <w:numId w:val="13"/>
        </w:numPr>
      </w:pPr>
      <w:r>
        <w:t>Đánh giá hệ thống và so sánh với kết quả</w:t>
      </w:r>
    </w:p>
    <w:p w:rsidR="00E02CA8" w:rsidRPr="00E02CA8" w:rsidRDefault="003858AD" w:rsidP="003858AD">
      <w:r>
        <w:t>Xây dựng và phát triển hướng mở rộng</w:t>
      </w:r>
    </w:p>
    <w:bookmarkStart w:id="38" w:name="_Toc421372033" w:displacedByCustomXml="next"/>
    <w:bookmarkStart w:id="39" w:name="_Toc420004845" w:displacedByCustomXml="next"/>
    <w:sdt>
      <w:sdtPr>
        <w:rPr>
          <w:rFonts w:eastAsiaTheme="minorHAnsi" w:cstheme="minorBidi"/>
          <w:b w:val="0"/>
          <w:sz w:val="22"/>
          <w:szCs w:val="22"/>
        </w:rPr>
        <w:id w:val="-2121366159"/>
        <w:docPartObj>
          <w:docPartGallery w:val="Bibliographies"/>
          <w:docPartUnique/>
        </w:docPartObj>
      </w:sdtPr>
      <w:sdtEndPr/>
      <w:sdtContent>
        <w:sdt>
          <w:sdtPr>
            <w:rPr>
              <w:rFonts w:eastAsiaTheme="minorHAnsi" w:cstheme="minorBidi"/>
              <w:b w:val="0"/>
              <w:sz w:val="22"/>
              <w:szCs w:val="22"/>
            </w:rPr>
            <w:id w:val="-444454527"/>
            <w:docPartObj>
              <w:docPartGallery w:val="Bibliographies"/>
              <w:docPartUnique/>
            </w:docPartObj>
          </w:sdtPr>
          <w:sdtEndPr/>
          <w:sdtContent>
            <w:p w:rsidR="00E02CA8" w:rsidRDefault="00B8017F" w:rsidP="00325438">
              <w:pPr>
                <w:pStyle w:val="Heading1"/>
                <w:numPr>
                  <w:ilvl w:val="0"/>
                  <w:numId w:val="0"/>
                </w:numPr>
              </w:pPr>
              <w:r>
                <w:t>Tài liệu tham khảo</w:t>
              </w:r>
              <w:bookmarkEnd w:id="39"/>
              <w:bookmarkEnd w:id="38"/>
            </w:p>
            <w:sdt>
              <w:sdtPr>
                <w:id w:val="-1863740767"/>
                <w:bibliography/>
              </w:sdtPr>
              <w:sdtEndPr/>
              <w:sdtContent>
                <w:p w:rsidR="000001DA" w:rsidRDefault="00E02CA8" w:rsidP="000001DA">
                  <w:pPr>
                    <w:pStyle w:val="Bibliography"/>
                    <w:rPr>
                      <w:noProof/>
                      <w:vanish/>
                      <w:sz w:val="24"/>
                      <w:szCs w:val="24"/>
                    </w:rPr>
                  </w:pPr>
                  <w:r>
                    <w:fldChar w:fldCharType="begin"/>
                  </w:r>
                  <w:r>
                    <w:instrText xml:space="preserve"> BIBLIOGRAPHY </w:instrText>
                  </w:r>
                  <w:r>
                    <w:fldChar w:fldCharType="separate"/>
                  </w:r>
                  <w:r w:rsidR="000001DA">
                    <w:rPr>
                      <w:noProof/>
                      <w:vanish/>
                    </w:rPr>
                    <w:t>x</w:t>
                  </w:r>
                </w:p>
                <w:tbl>
                  <w:tblPr>
                    <w:tblW w:w="5081" w:type="pct"/>
                    <w:tblCellSpacing w:w="15" w:type="dxa"/>
                    <w:tblCellMar>
                      <w:top w:w="15" w:type="dxa"/>
                      <w:left w:w="15" w:type="dxa"/>
                      <w:bottom w:w="15" w:type="dxa"/>
                      <w:right w:w="15" w:type="dxa"/>
                    </w:tblCellMar>
                    <w:tblLook w:val="04A0" w:firstRow="1" w:lastRow="0" w:firstColumn="1" w:lastColumn="0" w:noHBand="0" w:noVBand="1"/>
                  </w:tblPr>
                  <w:tblGrid>
                    <w:gridCol w:w="563"/>
                    <w:gridCol w:w="8773"/>
                  </w:tblGrid>
                  <w:tr w:rsidR="000001DA" w:rsidTr="000001DA">
                    <w:trPr>
                      <w:tblCellSpacing w:w="15" w:type="dxa"/>
                    </w:trPr>
                    <w:tc>
                      <w:tcPr>
                        <w:tcW w:w="280" w:type="pct"/>
                        <w:hideMark/>
                      </w:tcPr>
                      <w:p w:rsidR="000001DA" w:rsidRDefault="000001DA" w:rsidP="000001DA">
                        <w:pPr>
                          <w:pStyle w:val="Bibliography"/>
                          <w:jc w:val="left"/>
                          <w:rPr>
                            <w:noProof/>
                          </w:rPr>
                        </w:pPr>
                        <w:r>
                          <w:rPr>
                            <w:noProof/>
                          </w:rPr>
                          <w:t>[1]</w:t>
                        </w:r>
                      </w:p>
                    </w:tc>
                    <w:tc>
                      <w:tcPr>
                        <w:tcW w:w="0" w:type="auto"/>
                        <w:hideMark/>
                      </w:tcPr>
                      <w:p w:rsidR="000001DA" w:rsidRDefault="000001DA">
                        <w:pPr>
                          <w:pStyle w:val="Bibliography"/>
                          <w:rPr>
                            <w:noProof/>
                          </w:rPr>
                        </w:pPr>
                        <w:r>
                          <w:rPr>
                            <w:noProof/>
                          </w:rPr>
                          <w:t xml:space="preserve">Hồ Tú Bảo, "Xây dụng và khai thác BAĐT: con đường mới trong khám chữa bệnh và nghiên cứu y học," </w:t>
                        </w:r>
                        <w:r>
                          <w:rPr>
                            <w:i/>
                            <w:iCs/>
                            <w:noProof/>
                          </w:rPr>
                          <w:t>Khoa học &amp; Công nghệ Việt Nam</w:t>
                        </w:r>
                        <w:r>
                          <w:rPr>
                            <w:noProof/>
                          </w:rPr>
                          <w:t>, vol. 56, no. 3, pp. 16-20, 2015.</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w:t>
                        </w:r>
                      </w:p>
                    </w:tc>
                    <w:tc>
                      <w:tcPr>
                        <w:tcW w:w="0" w:type="auto"/>
                        <w:hideMark/>
                      </w:tcPr>
                      <w:p w:rsidR="000001DA" w:rsidRDefault="000001DA">
                        <w:pPr>
                          <w:pStyle w:val="Bibliography"/>
                          <w:rPr>
                            <w:noProof/>
                          </w:rPr>
                        </w:pPr>
                        <w:r>
                          <w:rPr>
                            <w:noProof/>
                          </w:rPr>
                          <w:t xml:space="preserve">Özlem Uzuner, Brett R South, Shuying Shen, and Scott L DuVall, "2010 i2b2/VA challenge on concepts, assertions, and relations in clinical text," </w:t>
                        </w:r>
                        <w:r>
                          <w:rPr>
                            <w:i/>
                            <w:iCs/>
                            <w:noProof/>
                          </w:rPr>
                          <w:t>Journal of the American Medical Informatics Association : JAMIA</w:t>
                        </w:r>
                        <w:r>
                          <w:rPr>
                            <w:noProof/>
                          </w:rPr>
                          <w:t>, vol. 18, no. 5, pp. 552-556, 2011.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lastRenderedPageBreak/>
                          <w:t>[3]</w:t>
                        </w:r>
                      </w:p>
                    </w:tc>
                    <w:tc>
                      <w:tcPr>
                        <w:tcW w:w="0" w:type="auto"/>
                        <w:hideMark/>
                      </w:tcPr>
                      <w:p w:rsidR="000001DA" w:rsidRDefault="000001DA">
                        <w:pPr>
                          <w:pStyle w:val="Bibliography"/>
                          <w:rPr>
                            <w:noProof/>
                          </w:rPr>
                        </w:pPr>
                        <w:r>
                          <w:rPr>
                            <w:noProof/>
                          </w:rPr>
                          <w:t xml:space="preserve">Özlem Uzuner et al., "Evaluating the state of the art in coreference resolution for electronic medical records," </w:t>
                        </w:r>
                        <w:r>
                          <w:rPr>
                            <w:i/>
                            <w:iCs/>
                            <w:noProof/>
                          </w:rPr>
                          <w:t>Journal of the American Medical Informatics Association : JAMIA</w:t>
                        </w:r>
                        <w:r>
                          <w:rPr>
                            <w:noProof/>
                          </w:rPr>
                          <w:t>, vol. 19, no. 5, pp. 786-791, 2012.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[4]</w:t>
                        </w:r>
                      </w:p>
                    </w:tc>
                    <w:tc>
                      <w:tcPr>
                        <w:tcW w:w="0" w:type="auto"/>
                        <w:hideMark/>
                      </w:tcPr>
                      <w:p w:rsidR="000001DA" w:rsidRDefault="000001DA">
                        <w:pPr>
                          <w:pStyle w:val="Bibliography"/>
                          <w:rPr>
                            <w:noProof/>
                          </w:rPr>
                        </w:pPr>
                        <w:r>
                          <w:rPr>
                            <w:noProof/>
                          </w:rPr>
                          <w:t xml:space="preserve">Vincent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[5]</w:t>
                        </w:r>
                      </w:p>
                    </w:tc>
                    <w:tc>
                      <w:tcPr>
                        <w:tcW w:w="0" w:type="auto"/>
                        <w:hideMark/>
                      </w:tcPr>
                      <w:p w:rsidR="000001DA" w:rsidRDefault="000001DA">
                        <w:pPr>
                          <w:pStyle w:val="Bibliography"/>
                          <w:rPr>
                            <w:noProof/>
                          </w:rPr>
                        </w:pPr>
                        <w:r>
                          <w:rPr>
                            <w:noProof/>
                          </w:rPr>
                          <w:t xml:space="preserve">J Hobbs, "Resolving Pronoun References," in </w:t>
                        </w:r>
                        <w:r>
                          <w:rPr>
                            <w:i/>
                            <w:iCs/>
                            <w:noProof/>
                          </w:rPr>
                          <w:t>Readings in Natural Language Processing</w:t>
                        </w:r>
                        <w:r>
                          <w:rPr>
                            <w:noProof/>
                          </w:rPr>
                          <w:t>. San Francisco, CA, USA: Morgan Kaufmann Publishers Inc., 1986, pp. 339-352.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[6]</w:t>
                        </w:r>
                      </w:p>
                    </w:tc>
                    <w:tc>
                      <w:tcPr>
                        <w:tcW w:w="0" w:type="auto"/>
                        <w:hideMark/>
                      </w:tcPr>
                      <w:p w:rsidR="000001DA" w:rsidRDefault="000001DA">
                        <w:pPr>
                          <w:pStyle w:val="Bibliography"/>
                          <w:rPr>
                            <w:noProof/>
                          </w:rPr>
                        </w:pPr>
                        <w:r>
                          <w:rPr>
                            <w:noProof/>
                          </w:rPr>
                          <w:t xml:space="preserve">Susan E Brennan, Marilyn W. Friedman, and Carl J. Pollard, "A Centering Approach to Pronouns," in </w:t>
                        </w:r>
                        <w:r>
                          <w:rPr>
                            <w:i/>
                            <w:iCs/>
                            <w:noProof/>
                          </w:rPr>
                          <w:t>Proceedings of the 25th Annual Meeting on Association for Computational Linguistics</w:t>
                        </w:r>
                        <w:r>
                          <w:rPr>
                            <w:noProof/>
                          </w:rPr>
                          <w:t>. Stroudsburg, PA, USA: Association for Computational Linguistics, 1987, pp. 155-162.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[7]</w:t>
                        </w:r>
                      </w:p>
                    </w:tc>
                    <w:tc>
                      <w:tcPr>
                        <w:tcW w:w="0" w:type="auto"/>
                        <w:hideMark/>
                      </w:tcPr>
                      <w:p w:rsidR="000001DA" w:rsidRDefault="000001DA">
                        <w:pPr>
                          <w:pStyle w:val="Bibliography"/>
                          <w:rPr>
                            <w:noProof/>
                          </w:rPr>
                        </w:pPr>
                        <w:r>
                          <w:rPr>
                            <w:noProof/>
                          </w:rPr>
                          <w:t xml:space="preserve">Massimo Poesio, Rahul Mehta, Axel Maroudas, and Janet Hitzeman, "Learning to Resolve Bridging References," in </w:t>
                        </w:r>
                        <w:r>
                          <w:rPr>
                            <w:i/>
                            <w:iCs/>
                            <w:noProof/>
                          </w:rPr>
                          <w:t>Proceedings of the 42Nd Annual Meeting on Association for Computational Linguistics</w:t>
                        </w:r>
                        <w:r>
                          <w:rPr>
                            <w:noProof/>
                          </w:rPr>
                          <w:t>. Stroudsburg, PA, USA: Association for Computational Linguistics, 2004, p. 143.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[8]</w:t>
                        </w:r>
                      </w:p>
                    </w:tc>
                    <w:tc>
                      <w:tcPr>
                        <w:tcW w:w="0" w:type="auto"/>
                        <w:hideMark/>
                      </w:tcPr>
                      <w:p w:rsidR="000001DA" w:rsidRDefault="000001DA">
                        <w:pPr>
                          <w:pStyle w:val="Bibliography"/>
                          <w:rPr>
                            <w:noProof/>
                          </w:rPr>
                        </w:pPr>
                        <w:r>
                          <w:rPr>
                            <w:noProof/>
                          </w:rPr>
                          <w:t xml:space="preserve">Niyu Ge, John Hale, and Eugene Charniak, "A Statistical Approach to Anaphora Resolution," in </w:t>
                        </w:r>
                        <w:r>
                          <w:rPr>
                            <w:i/>
                            <w:iCs/>
                            <w:noProof/>
                          </w:rPr>
                          <w:t>Sixth Workshop on Very Large Corpora</w:t>
                        </w:r>
                        <w:r>
                          <w:rPr>
                            <w:noProof/>
                          </w:rPr>
                          <w:t>. Orlando, Florida, 1998, pp. 161-170.</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[9]</w:t>
                        </w:r>
                      </w:p>
                    </w:tc>
                    <w:tc>
                      <w:tcPr>
                        <w:tcW w:w="0" w:type="auto"/>
                        <w:hideMark/>
                      </w:tcPr>
                      <w:p w:rsidR="000001DA" w:rsidRDefault="000001DA">
                        <w:pPr>
                          <w:pStyle w:val="Bibliography"/>
                          <w:rPr>
                            <w:noProof/>
                          </w:rPr>
                        </w:pPr>
                        <w:r>
                          <w:rPr>
                            <w:noProof/>
                          </w:rPr>
                          <w:t xml:space="preserve">Wee Meng Soon, Hwee Tou Ng, and Daniel Chung Yong Lim, "A machine learning approach to coreference resolution of noun phrases," </w:t>
                        </w:r>
                        <w:r>
                          <w:rPr>
                            <w:i/>
                            <w:iCs/>
                            <w:noProof/>
                          </w:rPr>
                          <w:t>Computational Linguistics</w:t>
                        </w:r>
                        <w:r>
                          <w:rPr>
                            <w:noProof/>
                          </w:rPr>
                          <w:t>, vol. 27, no. 4, pp. 521-544, December 2001.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[10]</w:t>
                        </w:r>
                      </w:p>
                    </w:tc>
                    <w:tc>
                      <w:tcPr>
                        <w:tcW w:w="0" w:type="auto"/>
                        <w:hideMark/>
                      </w:tcPr>
                      <w:p w:rsidR="000001DA" w:rsidRDefault="000001DA">
                        <w:pPr>
                          <w:pStyle w:val="Bibliography"/>
                          <w:rPr>
                            <w:noProof/>
                          </w:rPr>
                        </w:pPr>
                        <w:r>
                          <w:rPr>
                            <w:noProof/>
                          </w:rPr>
                          <w:t xml:space="preserve">Vincent Ng. and Clair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[11]</w:t>
                        </w:r>
                      </w:p>
                    </w:tc>
                    <w:tc>
                      <w:tcPr>
                        <w:tcW w:w="0" w:type="auto"/>
                        <w:hideMark/>
                      </w:tcPr>
                      <w:p w:rsidR="000001DA" w:rsidRDefault="000001DA">
                        <w:pPr>
                          <w:pStyle w:val="Bibliography"/>
                          <w:rPr>
                            <w:noProof/>
                          </w:rPr>
                        </w:pPr>
                        <w:r>
                          <w:rPr>
                            <w:noProof/>
                          </w:rPr>
                          <w:t xml:space="preserve">Xiaofeng Yang, Jian Su, and Chew Lim Tan, "A Twin-Candidate Model for Learning-Based Anaphora Resolution," </w:t>
                        </w:r>
                        <w:r>
                          <w:rPr>
                            <w:i/>
                            <w:iCs/>
                            <w:noProof/>
                          </w:rPr>
                          <w:t>Computational Linguistics</w:t>
                        </w:r>
                        <w:r>
                          <w:rPr>
                            <w:noProof/>
                          </w:rPr>
                          <w:t>, vol. 34, no. 3, pp. 327-356, 2008.</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[12]</w:t>
                        </w:r>
                      </w:p>
                    </w:tc>
                    <w:tc>
                      <w:tcPr>
                        <w:tcW w:w="0" w:type="auto"/>
                        <w:hideMark/>
                      </w:tcPr>
                      <w:p w:rsidR="000001DA" w:rsidRDefault="000001DA">
                        <w:pPr>
                          <w:pStyle w:val="Bibliography"/>
                          <w:rPr>
                            <w:noProof/>
                          </w:rPr>
                        </w:pPr>
                        <w:r>
                          <w:rPr>
                            <w:noProof/>
                          </w:rPr>
                          <w:t xml:space="preserve">Andrew Mccallum and Ben Wellner, "Conditional Models of Identity Uncertainty with Application to Noun Coreference," in </w:t>
                        </w:r>
                        <w:r>
                          <w:rPr>
                            <w:i/>
                            <w:iCs/>
                            <w:noProof/>
                          </w:rPr>
                          <w:t>Advances in Neural Information Processing Systems 17</w:t>
                        </w:r>
                        <w:r>
                          <w:rPr>
                            <w:noProof/>
                          </w:rPr>
                          <w:t>. Cambridge, MA, USA: MIT Press, 2004, pp. 905-912.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[13]</w:t>
                        </w:r>
                      </w:p>
                    </w:tc>
                    <w:tc>
                      <w:tcPr>
                        <w:tcW w:w="0" w:type="auto"/>
                        <w:hideMark/>
                      </w:tcPr>
                      <w:p w:rsidR="000001DA" w:rsidRDefault="000001DA">
                        <w:pPr>
                          <w:pStyle w:val="Bibliography"/>
                          <w:rPr>
                            <w:noProof/>
                          </w:rPr>
                        </w:pPr>
                        <w:r>
                          <w:rPr>
                            <w:noProof/>
                          </w:rPr>
                          <w:t xml:space="preserve">Claire Cardie and Kiri Wagstaf, "Noun Phrase Coreference as Clustering," in </w:t>
                        </w:r>
                        <w:r>
                          <w:rPr>
                            <w:i/>
                            <w:iCs/>
                            <w:noProof/>
                          </w:rPr>
                          <w:t>1999 Joint SIGDAT Conference on Empirical Methods in Natural Language Processing and Very Large Corpora</w:t>
                        </w:r>
                        <w:r>
                          <w:rPr>
                            <w:noProof/>
                          </w:rPr>
                          <w:t>., 1999, pp. 82-89.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[14]</w:t>
                        </w:r>
                      </w:p>
                    </w:tc>
                    <w:tc>
                      <w:tcPr>
                        <w:tcW w:w="0" w:type="auto"/>
                        <w:hideMark/>
                      </w:tcPr>
                      <w:p w:rsidR="000001DA" w:rsidRDefault="000001DA">
                        <w:pPr>
                          <w:pStyle w:val="Bibliography"/>
                          <w:rPr>
                            <w:noProof/>
                          </w:rPr>
                        </w:pPr>
                        <w:r>
                          <w:rPr>
                            <w:noProof/>
                          </w:rPr>
                          <w:t xml:space="preserve">Michael Strube and Stefan Rapp and Christoph Müller, "The Influence of Minimum Edit Distance on Reference Resolution," in </w:t>
                        </w:r>
                        <w:r>
                          <w:rPr>
                            <w:i/>
                            <w:iCs/>
                            <w:noProof/>
                          </w:rPr>
                          <w:t xml:space="preserve">Proceedings of the 2002 Conference on Empirical </w:t>
                        </w:r>
                        <w:r>
                          <w:rPr>
                            <w:i/>
                            <w:iCs/>
                            <w:noProof/>
                          </w:rPr>
                          <w:lastRenderedPageBreak/>
                          <w:t>Methods in Natural Language Processing</w:t>
                        </w:r>
                        <w:r>
                          <w:rPr>
                            <w:noProof/>
                          </w:rPr>
                          <w:t>.: Association for Computational Linguistics, 2002, pp. 312-319.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lastRenderedPageBreak/>
                          <w:t>[15]</w:t>
                        </w:r>
                      </w:p>
                    </w:tc>
                    <w:tc>
                      <w:tcPr>
                        <w:tcW w:w="0" w:type="auto"/>
                        <w:hideMark/>
                      </w:tcPr>
                      <w:p w:rsidR="000001DA" w:rsidRDefault="000001DA">
                        <w:pPr>
                          <w:pStyle w:val="Bibliography"/>
                          <w:rPr>
                            <w:noProof/>
                          </w:rPr>
                        </w:pPr>
                        <w:r>
                          <w:rPr>
                            <w:noProof/>
                          </w:rPr>
                          <w:t xml:space="preserve">J. Ross Quinlan, </w:t>
                        </w:r>
                        <w:r>
                          <w:rPr>
                            <w:i/>
                            <w:iCs/>
                            <w:noProof/>
                          </w:rPr>
                          <w:t>C4.5: Programs for Machine Learning</w:t>
                        </w:r>
                        <w:r>
                          <w:rPr>
                            <w:noProof/>
                          </w:rPr>
                          <w:t>. San Francisco, CA, USA: Morgan Kaufmann Publishers Inc., 1993.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[16]</w:t>
                        </w:r>
                      </w:p>
                    </w:tc>
                    <w:tc>
                      <w:tcPr>
                        <w:tcW w:w="0" w:type="auto"/>
                        <w:hideMark/>
                      </w:tcPr>
                      <w:p w:rsidR="000001DA" w:rsidRDefault="000001DA">
                        <w:pPr>
                          <w:pStyle w:val="Bibliography"/>
                          <w:rPr>
                            <w:noProof/>
                          </w:rPr>
                        </w:pPr>
                        <w:r>
                          <w:rPr>
                            <w:noProof/>
                          </w:rPr>
                          <w:t xml:space="preserve">William W. Cohen, "Fast Effective Rule Induction," in </w:t>
                        </w:r>
                        <w:r>
                          <w:rPr>
                            <w:i/>
                            <w:iCs/>
                            <w:noProof/>
                          </w:rPr>
                          <w:t>In Proceedings of the Twelfth International Conference on Machine Learning</w:t>
                        </w:r>
                        <w:r>
                          <w:rPr>
                            <w:noProof/>
                          </w:rPr>
                          <w:t>.: Morgan Kaufmann, 1995, pp. 115-123.</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[17]</w:t>
                        </w:r>
                      </w:p>
                    </w:tc>
                    <w:tc>
                      <w:tcPr>
                        <w:tcW w:w="0" w:type="auto"/>
                        <w:hideMark/>
                      </w:tcPr>
                      <w:p w:rsidR="000001DA" w:rsidRDefault="000001DA">
                        <w:pPr>
                          <w:pStyle w:val="Bibliography"/>
                          <w:rPr>
                            <w:noProof/>
                          </w:rPr>
                        </w:pPr>
                        <w:r>
                          <w:rPr>
                            <w:noProof/>
                          </w:rPr>
                          <w:t xml:space="preserve">Walter Daelemans and Antal van den Bosch, </w:t>
                        </w:r>
                        <w:r>
                          <w:rPr>
                            <w:i/>
                            <w:iCs/>
                            <w:noProof/>
                          </w:rPr>
                          <w:t>Memory-Based Language Processing</w:t>
                        </w:r>
                        <w:r>
                          <w:rPr>
                            <w:noProof/>
                          </w:rPr>
                          <w:t>. New York, NY, USA: Cambridge University Press, 2005.</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[18]</w:t>
                        </w:r>
                      </w:p>
                    </w:tc>
                    <w:tc>
                      <w:tcPr>
                        <w:tcW w:w="0" w:type="auto"/>
                        <w:hideMark/>
                      </w:tcPr>
                      <w:p w:rsidR="000001DA" w:rsidRDefault="000001DA">
                        <w:pPr>
                          <w:pStyle w:val="Bibliography"/>
                          <w:rPr>
                            <w:noProof/>
                          </w:rPr>
                        </w:pPr>
                        <w:r>
                          <w:rPr>
                            <w:noProof/>
                          </w:rPr>
                          <w:t xml:space="preserve">Adam L. Berger, Vincent J. Della Pietra, and Stephen A. Della Pietra, "A Maximum Entropy Approach to Natural Language Processing," </w:t>
                        </w:r>
                        <w:r>
                          <w:rPr>
                            <w:i/>
                            <w:iCs/>
                            <w:noProof/>
                          </w:rPr>
                          <w:t>Computational Linguistics</w:t>
                        </w:r>
                        <w:r>
                          <w:rPr>
                            <w:noProof/>
                          </w:rPr>
                          <w:t>, vol. 22, no. 1, pp. 39-71, 1996.</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[19]</w:t>
                        </w:r>
                      </w:p>
                    </w:tc>
                    <w:tc>
                      <w:tcPr>
                        <w:tcW w:w="0" w:type="auto"/>
                        <w:hideMark/>
                      </w:tcPr>
                      <w:p w:rsidR="000001DA" w:rsidRDefault="000001DA">
                        <w:pPr>
                          <w:pStyle w:val="Bibliography"/>
                          <w:rPr>
                            <w:noProof/>
                          </w:rPr>
                        </w:pPr>
                        <w:r>
                          <w:rPr>
                            <w:noProof/>
                          </w:rPr>
                          <w:t xml:space="preserve">Yoav Freund and Robert E. Schapire, "Large Margin Classification Using the Perceptron Algorithm," </w:t>
                        </w:r>
                        <w:r>
                          <w:rPr>
                            <w:i/>
                            <w:iCs/>
                            <w:noProof/>
                          </w:rPr>
                          <w:t>Machine Learning</w:t>
                        </w:r>
                        <w:r>
                          <w:rPr>
                            <w:noProof/>
                          </w:rPr>
                          <w:t>, vol. 37, no. 3, pp. 277-296, 1999.</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[20]</w:t>
                        </w:r>
                      </w:p>
                    </w:tc>
                    <w:tc>
                      <w:tcPr>
                        <w:tcW w:w="0" w:type="auto"/>
                        <w:hideMark/>
                      </w:tcPr>
                      <w:p w:rsidR="000001DA" w:rsidRDefault="000001DA">
                        <w:pPr>
                          <w:pStyle w:val="Bibliography"/>
                          <w:rPr>
                            <w:noProof/>
                          </w:rPr>
                        </w:pPr>
                        <w:r>
                          <w:rPr>
                            <w:noProof/>
                          </w:rPr>
                          <w:t xml:space="preserve">Thorsten Joachims, "Making Large-scale Support Vector Machine Learning Practical," in </w:t>
                        </w:r>
                        <w:r>
                          <w:rPr>
                            <w:i/>
                            <w:iCs/>
                            <w:noProof/>
                          </w:rPr>
                          <w:t>Advances in Kernel Methods</w:t>
                        </w:r>
                        <w:r>
                          <w:rPr>
                            <w:noProof/>
                          </w:rPr>
                          <w:t>. Cambridge, MA, USA: MIT Press, 1999, pp. 169-184.</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[21]</w:t>
                        </w:r>
                      </w:p>
                    </w:tc>
                    <w:tc>
                      <w:tcPr>
                        <w:tcW w:w="0" w:type="auto"/>
                        <w:hideMark/>
                      </w:tcPr>
                      <w:p w:rsidR="000001DA" w:rsidRDefault="000001DA">
                        <w:pPr>
                          <w:pStyle w:val="Bibliography"/>
                          <w:rPr>
                            <w:noProof/>
                          </w:rPr>
                        </w:pPr>
                        <w:r>
                          <w:rPr>
                            <w:noProof/>
                          </w:rPr>
                          <w:t xml:space="preserve">Yan Xu et al., "A classification approach to coreference in discharge summaries: 2011 i2b2 challenge," </w:t>
                        </w:r>
                        <w:r>
                          <w:rPr>
                            <w:i/>
                            <w:iCs/>
                            <w:noProof/>
                          </w:rPr>
                          <w:t>Journal of the American Medical Informatics Association : JAMIA</w:t>
                        </w:r>
                        <w:r>
                          <w:rPr>
                            <w:noProof/>
                          </w:rPr>
                          <w:t>, vol. 19, no. 5, pp. 897-905, 2012.</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[22]</w:t>
                        </w:r>
                      </w:p>
                    </w:tc>
                    <w:tc>
                      <w:tcPr>
                        <w:tcW w:w="0" w:type="auto"/>
                        <w:hideMark/>
                      </w:tcPr>
                      <w:p w:rsidR="000001DA" w:rsidRDefault="000001DA">
                        <w:pPr>
                          <w:pStyle w:val="Bibliography"/>
                          <w:rPr>
                            <w:noProof/>
                          </w:rPr>
                        </w:pPr>
                        <w:r>
                          <w:rPr>
                            <w:noProof/>
                          </w:rPr>
                          <w:t xml:space="preserve">Wikipedia, </w:t>
                        </w:r>
                        <w:r>
                          <w:rPr>
                            <w:i/>
                            <w:iCs/>
                            <w:noProof/>
                          </w:rPr>
                          <w:t>Electronic Health Record</w:t>
                        </w:r>
                        <w:r>
                          <w:rPr>
                            <w:noProof/>
                          </w:rPr>
                          <w:t>.</w:t>
                        </w:r>
                      </w:p>
                    </w:tc>
                  </w:tr>
                  <w:tr w:rsidR="000001DA" w:rsidTr="000001DA">
                    <w:trPr>
                      <w:tblCellSpacing w:w="15" w:type="dxa"/>
                    </w:trPr>
                    <w:tc>
                      <w:tcPr>
                        <w:tcW w:w="280" w:type="pct"/>
                        <w:hideMark/>
                      </w:tcPr>
                      <w:p w:rsidR="000001DA" w:rsidRDefault="000001DA" w:rsidP="000001DA">
                        <w:pPr>
                          <w:pStyle w:val="Bibliography"/>
                          <w:jc w:val="left"/>
                          <w:rPr>
                            <w:noProof/>
                          </w:rPr>
                        </w:pPr>
                        <w:r>
                          <w:rPr>
                            <w:noProof/>
                          </w:rPr>
                          <w:t>[23]</w:t>
                        </w:r>
                      </w:p>
                    </w:tc>
                    <w:tc>
                      <w:tcPr>
                        <w:tcW w:w="0" w:type="auto"/>
                        <w:hideMark/>
                      </w:tcPr>
                      <w:p w:rsidR="000001DA" w:rsidRDefault="000001DA">
                        <w:pPr>
                          <w:pStyle w:val="Bibliography"/>
                          <w:rPr>
                            <w:noProof/>
                          </w:rPr>
                        </w:pPr>
                        <w:r>
                          <w:rPr>
                            <w:noProof/>
                          </w:rPr>
                          <w:t>Wikipedia, "Coreference,".</w:t>
                        </w:r>
                      </w:p>
                    </w:tc>
                  </w:tr>
                  <w:tr w:rsidR="000001DA" w:rsidTr="000001DA">
                    <w:trPr>
                      <w:tblCellSpacing w:w="15" w:type="dxa"/>
                    </w:trPr>
                    <w:tc>
                      <w:tcPr>
                        <w:tcW w:w="280" w:type="pct"/>
                        <w:hideMark/>
                      </w:tcPr>
                      <w:p w:rsidR="000001DA" w:rsidRDefault="000001DA" w:rsidP="000001DA">
                        <w:pPr>
                          <w:pStyle w:val="Bibliography"/>
                          <w:jc w:val="left"/>
                          <w:rPr>
                            <w:noProof/>
                          </w:rPr>
                        </w:pPr>
                        <w:bookmarkStart w:id="40" w:name="Ste"/>
                        <w:r>
                          <w:rPr>
                            <w:noProof/>
                          </w:rPr>
                          <w:t>[24]</w:t>
                        </w:r>
                        <w:bookmarkEnd w:id="40"/>
                      </w:p>
                    </w:tc>
                    <w:tc>
                      <w:tcPr>
                        <w:tcW w:w="0" w:type="auto"/>
                        <w:hideMark/>
                      </w:tcPr>
                      <w:p w:rsidR="000001DA" w:rsidRDefault="000001DA">
                        <w:pPr>
                          <w:pStyle w:val="Bibliography"/>
                          <w:rPr>
                            <w:noProof/>
                          </w:rPr>
                        </w:pPr>
                        <w:r>
                          <w:rPr>
                            <w:noProof/>
                          </w:rPr>
                          <w:t xml:space="preserve">Stephen Marsland, </w:t>
                        </w:r>
                        <w:r>
                          <w:rPr>
                            <w:i/>
                            <w:iCs/>
                            <w:noProof/>
                          </w:rPr>
                          <w:t>Machine Learning: An Algorithmic Perspective</w:t>
                        </w:r>
                        <w:r>
                          <w:rPr>
                            <w:noProof/>
                          </w:rPr>
                          <w:t>.: Chapman &amp; Hall/CRC, 2009.</w:t>
                        </w:r>
                      </w:p>
                    </w:tc>
                  </w:tr>
                </w:tbl>
                <w:p w:rsidR="000001DA" w:rsidRDefault="000001DA" w:rsidP="000001DA">
                  <w:pPr>
                    <w:pStyle w:val="Bibliography"/>
                    <w:rPr>
                      <w:rFonts w:eastAsiaTheme="minorEastAsia"/>
                      <w:noProof/>
                      <w:vanish/>
                    </w:rPr>
                  </w:pPr>
                  <w:r>
                    <w:rPr>
                      <w:noProof/>
                      <w:vanish/>
                    </w:rPr>
                    <w:t>x</w:t>
                  </w:r>
                </w:p>
                <w:p w:rsidR="00E02CA8" w:rsidRDefault="00E02CA8" w:rsidP="000001DA">
                  <w:r>
                    <w:rPr>
                      <w:b/>
                      <w:bCs/>
                      <w:noProof/>
                    </w:rPr>
                    <w:fldChar w:fldCharType="end"/>
                  </w:r>
                </w:p>
              </w:sdtContent>
            </w:sdt>
          </w:sdtContent>
        </w:sdt>
      </w:sdtContent>
    </w:sdt>
    <w:p w:rsidR="00E0154F" w:rsidRDefault="00E0154F" w:rsidP="00026593"/>
    <w:sectPr w:rsidR="00E0154F" w:rsidSect="00C75D68">
      <w:headerReference w:type="even" r:id="rId46"/>
      <w:headerReference w:type="default" r:id="rId47"/>
      <w:footerReference w:type="even" r:id="rId48"/>
      <w:footerReference w:type="default" r:id="rId49"/>
      <w:type w:val="oddPage"/>
      <w:pgSz w:w="11909" w:h="16834" w:code="9"/>
      <w:pgMar w:top="1276" w:right="1134" w:bottom="1276" w:left="1134" w:header="720" w:footer="720" w:gutter="454"/>
      <w:cols w:space="720"/>
      <w:vAlign w:val="both"/>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B0B" w:rsidRDefault="00461B0B" w:rsidP="001341D9">
      <w:pPr>
        <w:spacing w:after="0"/>
      </w:pPr>
      <w:r>
        <w:separator/>
      </w:r>
    </w:p>
  </w:endnote>
  <w:endnote w:type="continuationSeparator" w:id="0">
    <w:p w:rsidR="00461B0B" w:rsidRDefault="00461B0B" w:rsidP="001341D9">
      <w:pPr>
        <w:spacing w:after="0"/>
      </w:pPr>
      <w:r>
        <w:continuationSeparator/>
      </w:r>
    </w:p>
  </w:endnote>
  <w:endnote w:type="continuationNotice" w:id="1">
    <w:p w:rsidR="00461B0B" w:rsidRDefault="00461B0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B8E" w:rsidRPr="000300C7" w:rsidRDefault="000F2B8E" w:rsidP="00132AD9">
    <w:pPr>
      <w:pStyle w:val="Footer"/>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B8E" w:rsidRPr="000300C7" w:rsidRDefault="000F2B8E"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B8E" w:rsidRPr="000300C7" w:rsidRDefault="000F2B8E" w:rsidP="00132AD9">
    <w:pPr>
      <w:pStyle w:val="Footer"/>
      <w:pBdr>
        <w:top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A00B94">
      <w:rPr>
        <w:rFonts w:ascii="LM Sans 10" w:hAnsi="LM Sans 10"/>
        <w:noProof/>
      </w:rPr>
      <w:t>28</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B8E" w:rsidRPr="000300C7" w:rsidRDefault="000F2B8E" w:rsidP="000300C7">
    <w:pPr>
      <w:pStyle w:val="Footer"/>
      <w:pBdr>
        <w:top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A00B94">
      <w:rPr>
        <w:rFonts w:ascii="LM Sans 10" w:hAnsi="LM Sans 10"/>
        <w:noProof/>
      </w:rPr>
      <w:t>29</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B0B" w:rsidRDefault="00461B0B" w:rsidP="001341D9">
      <w:pPr>
        <w:spacing w:after="0"/>
      </w:pPr>
      <w:r>
        <w:separator/>
      </w:r>
    </w:p>
  </w:footnote>
  <w:footnote w:type="continuationSeparator" w:id="0">
    <w:p w:rsidR="00461B0B" w:rsidRDefault="00461B0B" w:rsidP="001341D9">
      <w:pPr>
        <w:spacing w:after="0"/>
      </w:pPr>
      <w:r>
        <w:continuationSeparator/>
      </w:r>
    </w:p>
  </w:footnote>
  <w:footnote w:type="continuationNotice" w:id="1">
    <w:p w:rsidR="00461B0B" w:rsidRDefault="00461B0B">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B8E" w:rsidRPr="000300C7" w:rsidRDefault="000F2B8E"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Giới thiệu vấn đề</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B8E" w:rsidRPr="00132AD9" w:rsidRDefault="000F2B8E" w:rsidP="00132AD9">
    <w:pPr>
      <w:pStyle w:val="Header"/>
      <w:pBdr>
        <w:bottom w:val="single" w:sz="4" w:space="1" w:color="auto"/>
      </w:pBdr>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A00B94">
      <w:rPr>
        <w:rFonts w:ascii="LM Sans 10" w:hAnsi="LM Sans 10"/>
        <w:noProof/>
      </w:rPr>
      <w:t>Tài liệu tham khảo</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B8E" w:rsidRPr="000300C7" w:rsidRDefault="000F2B8E" w:rsidP="000300C7">
    <w:pPr>
      <w:pStyle w:val="Header"/>
      <w:pBdr>
        <w:bottom w:val="single" w:sz="4" w:space="1" w:color="auto"/>
      </w:pBdr>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A00B94">
      <w:rPr>
        <w:rFonts w:ascii="LM Sans 10" w:hAnsi="LM Sans 10"/>
        <w:noProof/>
      </w:rPr>
      <w:t>Tài liệu tham khảo</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C2010"/>
    <w:multiLevelType w:val="hybridMultilevel"/>
    <w:tmpl w:val="1F462BEC"/>
    <w:lvl w:ilvl="0" w:tplc="8F9270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1CA632C"/>
    <w:multiLevelType w:val="hybridMultilevel"/>
    <w:tmpl w:val="B49AFFF8"/>
    <w:lvl w:ilvl="0" w:tplc="04090001">
      <w:start w:val="1"/>
      <w:numFmt w:val="bullet"/>
      <w:lvlText w:val=""/>
      <w:lvlJc w:val="left"/>
      <w:pPr>
        <w:ind w:left="1287"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1736B"/>
    <w:multiLevelType w:val="hybridMultilevel"/>
    <w:tmpl w:val="422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086C4732"/>
    <w:multiLevelType w:val="hybridMultilevel"/>
    <w:tmpl w:val="28FEE65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0C53773E"/>
    <w:multiLevelType w:val="hybridMultilevel"/>
    <w:tmpl w:val="9E98D77C"/>
    <w:lvl w:ilvl="0" w:tplc="460A40FE">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856248"/>
    <w:multiLevelType w:val="hybridMultilevel"/>
    <w:tmpl w:val="FB42D770"/>
    <w:lvl w:ilvl="0" w:tplc="0409000F">
      <w:start w:val="1"/>
      <w:numFmt w:val="decimal"/>
      <w:lvlText w:val="%1."/>
      <w:lvlJc w:val="left"/>
      <w:pPr>
        <w:ind w:left="1287" w:hanging="360"/>
      </w:pPr>
      <w:rPr>
        <w:rFonts w:hint="default"/>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18B167D9"/>
    <w:multiLevelType w:val="hybridMultilevel"/>
    <w:tmpl w:val="BE0EC1D2"/>
    <w:lvl w:ilvl="0" w:tplc="47E216A0">
      <w:start w:val="1"/>
      <w:numFmt w:val="decimal"/>
      <w:lvlText w:val="%1."/>
      <w:lvlJc w:val="left"/>
      <w:pPr>
        <w:ind w:left="1287" w:hanging="360"/>
      </w:pPr>
      <w:rPr>
        <w:i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199C3AE3"/>
    <w:multiLevelType w:val="hybridMultilevel"/>
    <w:tmpl w:val="98A4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D190672"/>
    <w:multiLevelType w:val="hybridMultilevel"/>
    <w:tmpl w:val="0232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D96310F"/>
    <w:multiLevelType w:val="hybridMultilevel"/>
    <w:tmpl w:val="0BAE87B2"/>
    <w:lvl w:ilvl="0" w:tplc="2508EC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1" w15:restartNumberingAfterBreak="0">
    <w:nsid w:val="2EF121C0"/>
    <w:multiLevelType w:val="hybridMultilevel"/>
    <w:tmpl w:val="EF86A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6342F0"/>
    <w:multiLevelType w:val="hybridMultilevel"/>
    <w:tmpl w:val="84B6DA26"/>
    <w:lvl w:ilvl="0" w:tplc="7F6A7FB6">
      <w:numFmt w:val="bullet"/>
      <w:lvlText w:val="-"/>
      <w:lvlJc w:val="left"/>
      <w:pPr>
        <w:ind w:left="1287" w:hanging="360"/>
      </w:pPr>
      <w:rPr>
        <w:rFonts w:ascii="Cambria" w:eastAsiaTheme="minorEastAsia"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4"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6"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7" w15:restartNumberingAfterBreak="0">
    <w:nsid w:val="3B7E034E"/>
    <w:multiLevelType w:val="hybridMultilevel"/>
    <w:tmpl w:val="9AB0DE52"/>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F8224E7"/>
    <w:multiLevelType w:val="hybridMultilevel"/>
    <w:tmpl w:val="AF5A9786"/>
    <w:lvl w:ilvl="0" w:tplc="47E216A0">
      <w:start w:val="1"/>
      <w:numFmt w:val="decimal"/>
      <w:lvlText w:val="%1."/>
      <w:lvlJc w:val="left"/>
      <w:pPr>
        <w:ind w:left="1287"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142FB4"/>
    <w:multiLevelType w:val="hybridMultilevel"/>
    <w:tmpl w:val="1B2CBBBA"/>
    <w:lvl w:ilvl="0" w:tplc="223CAB14">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2"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80411FE"/>
    <w:multiLevelType w:val="hybridMultilevel"/>
    <w:tmpl w:val="F3B87D46"/>
    <w:lvl w:ilvl="0" w:tplc="4F46B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5" w15:restartNumberingAfterBreak="0">
    <w:nsid w:val="4D0174CE"/>
    <w:multiLevelType w:val="multilevel"/>
    <w:tmpl w:val="D1D431D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50504A9A"/>
    <w:multiLevelType w:val="hybridMultilevel"/>
    <w:tmpl w:val="510A4446"/>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EA3F24"/>
    <w:multiLevelType w:val="hybridMultilevel"/>
    <w:tmpl w:val="95160326"/>
    <w:lvl w:ilvl="0" w:tplc="4B4E7E2E">
      <w:start w:val="1"/>
      <w:numFmt w:val="decimal"/>
      <w:lvlText w:val="%1."/>
      <w:lvlJc w:val="left"/>
      <w:pPr>
        <w:ind w:left="1008" w:hanging="360"/>
      </w:pPr>
      <w:rPr>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8" w15:restartNumberingAfterBreak="0">
    <w:nsid w:val="59606F3E"/>
    <w:multiLevelType w:val="hybridMultilevel"/>
    <w:tmpl w:val="D916E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496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9B3E2B"/>
    <w:multiLevelType w:val="hybridMultilevel"/>
    <w:tmpl w:val="747AE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0147E2"/>
    <w:multiLevelType w:val="multilevel"/>
    <w:tmpl w:val="E05009A4"/>
    <w:lvl w:ilvl="0">
      <w:start w:val="1"/>
      <w:numFmt w:val="decimal"/>
      <w:pStyle w:val="Examp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5"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6"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7"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41"/>
  </w:num>
  <w:num w:numId="2">
    <w:abstractNumId w:val="35"/>
  </w:num>
  <w:num w:numId="3">
    <w:abstractNumId w:val="32"/>
  </w:num>
  <w:num w:numId="4">
    <w:abstractNumId w:val="28"/>
  </w:num>
  <w:num w:numId="5">
    <w:abstractNumId w:val="45"/>
  </w:num>
  <w:num w:numId="6">
    <w:abstractNumId w:val="25"/>
  </w:num>
  <w:num w:numId="7">
    <w:abstractNumId w:val="44"/>
  </w:num>
  <w:num w:numId="8">
    <w:abstractNumId w:val="46"/>
  </w:num>
  <w:num w:numId="9">
    <w:abstractNumId w:val="47"/>
  </w:num>
  <w:num w:numId="10">
    <w:abstractNumId w:val="16"/>
  </w:num>
  <w:num w:numId="11">
    <w:abstractNumId w:val="19"/>
  </w:num>
  <w:num w:numId="12">
    <w:abstractNumId w:val="24"/>
  </w:num>
  <w:num w:numId="13">
    <w:abstractNumId w:val="1"/>
  </w:num>
  <w:num w:numId="14">
    <w:abstractNumId w:val="29"/>
  </w:num>
  <w:num w:numId="15">
    <w:abstractNumId w:val="4"/>
  </w:num>
  <w:num w:numId="16">
    <w:abstractNumId w:val="18"/>
  </w:num>
  <w:num w:numId="17">
    <w:abstractNumId w:val="37"/>
  </w:num>
  <w:num w:numId="18">
    <w:abstractNumId w:val="17"/>
  </w:num>
  <w:num w:numId="19">
    <w:abstractNumId w:val="20"/>
  </w:num>
  <w:num w:numId="20">
    <w:abstractNumId w:val="23"/>
  </w:num>
  <w:num w:numId="21">
    <w:abstractNumId w:val="7"/>
  </w:num>
  <w:num w:numId="22">
    <w:abstractNumId w:val="26"/>
  </w:num>
  <w:num w:numId="23">
    <w:abstractNumId w:val="39"/>
  </w:num>
  <w:num w:numId="24">
    <w:abstractNumId w:val="31"/>
  </w:num>
  <w:num w:numId="25">
    <w:abstractNumId w:val="9"/>
  </w:num>
  <w:num w:numId="26">
    <w:abstractNumId w:val="34"/>
  </w:num>
  <w:num w:numId="27">
    <w:abstractNumId w:val="13"/>
  </w:num>
  <w:num w:numId="28">
    <w:abstractNumId w:val="33"/>
  </w:num>
  <w:num w:numId="29">
    <w:abstractNumId w:val="10"/>
  </w:num>
  <w:num w:numId="30">
    <w:abstractNumId w:val="40"/>
  </w:num>
  <w:num w:numId="31">
    <w:abstractNumId w:val="27"/>
  </w:num>
  <w:num w:numId="32">
    <w:abstractNumId w:val="6"/>
  </w:num>
  <w:num w:numId="33">
    <w:abstractNumId w:val="43"/>
  </w:num>
  <w:num w:numId="34">
    <w:abstractNumId w:val="36"/>
  </w:num>
  <w:num w:numId="35">
    <w:abstractNumId w:val="11"/>
  </w:num>
  <w:num w:numId="36">
    <w:abstractNumId w:val="22"/>
  </w:num>
  <w:num w:numId="37">
    <w:abstractNumId w:val="30"/>
  </w:num>
  <w:num w:numId="38">
    <w:abstractNumId w:val="15"/>
  </w:num>
  <w:num w:numId="39">
    <w:abstractNumId w:val="12"/>
  </w:num>
  <w:num w:numId="40">
    <w:abstractNumId w:val="5"/>
  </w:num>
  <w:num w:numId="41">
    <w:abstractNumId w:val="42"/>
  </w:num>
  <w:num w:numId="42">
    <w:abstractNumId w:val="8"/>
  </w:num>
  <w:num w:numId="43">
    <w:abstractNumId w:val="21"/>
  </w:num>
  <w:num w:numId="44">
    <w:abstractNumId w:val="2"/>
  </w:num>
  <w:num w:numId="45">
    <w:abstractNumId w:val="0"/>
  </w:num>
  <w:num w:numId="46">
    <w:abstractNumId w:val="14"/>
  </w:num>
  <w:num w:numId="47">
    <w:abstractNumId w:val="3"/>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1DA"/>
    <w:rsid w:val="000006AE"/>
    <w:rsid w:val="0000103B"/>
    <w:rsid w:val="00001D08"/>
    <w:rsid w:val="00004059"/>
    <w:rsid w:val="00004F76"/>
    <w:rsid w:val="000064C7"/>
    <w:rsid w:val="0000783C"/>
    <w:rsid w:val="000100CC"/>
    <w:rsid w:val="00014764"/>
    <w:rsid w:val="00014A16"/>
    <w:rsid w:val="000214FD"/>
    <w:rsid w:val="0002172C"/>
    <w:rsid w:val="0002327A"/>
    <w:rsid w:val="00026593"/>
    <w:rsid w:val="000300C7"/>
    <w:rsid w:val="00033AD2"/>
    <w:rsid w:val="00034373"/>
    <w:rsid w:val="00047B1F"/>
    <w:rsid w:val="00065B61"/>
    <w:rsid w:val="000702E9"/>
    <w:rsid w:val="000732B7"/>
    <w:rsid w:val="0008359C"/>
    <w:rsid w:val="00084BA4"/>
    <w:rsid w:val="00085600"/>
    <w:rsid w:val="00085D37"/>
    <w:rsid w:val="00090238"/>
    <w:rsid w:val="000930D1"/>
    <w:rsid w:val="00094D83"/>
    <w:rsid w:val="00096310"/>
    <w:rsid w:val="000A4814"/>
    <w:rsid w:val="000A6E16"/>
    <w:rsid w:val="000B1313"/>
    <w:rsid w:val="000B27DC"/>
    <w:rsid w:val="000B34B1"/>
    <w:rsid w:val="000C06C1"/>
    <w:rsid w:val="000C28B3"/>
    <w:rsid w:val="000C7102"/>
    <w:rsid w:val="000D0B14"/>
    <w:rsid w:val="000D28D0"/>
    <w:rsid w:val="000D62E3"/>
    <w:rsid w:val="000E254F"/>
    <w:rsid w:val="000E2A6F"/>
    <w:rsid w:val="000E30AB"/>
    <w:rsid w:val="000E76BE"/>
    <w:rsid w:val="000F1720"/>
    <w:rsid w:val="000F2B8E"/>
    <w:rsid w:val="000F6520"/>
    <w:rsid w:val="001032EC"/>
    <w:rsid w:val="0010378D"/>
    <w:rsid w:val="00104A33"/>
    <w:rsid w:val="00106B8A"/>
    <w:rsid w:val="0011095B"/>
    <w:rsid w:val="0011211D"/>
    <w:rsid w:val="00114987"/>
    <w:rsid w:val="00115230"/>
    <w:rsid w:val="00115BAF"/>
    <w:rsid w:val="00121AF0"/>
    <w:rsid w:val="00124FF1"/>
    <w:rsid w:val="0012664B"/>
    <w:rsid w:val="00127127"/>
    <w:rsid w:val="00130254"/>
    <w:rsid w:val="00131521"/>
    <w:rsid w:val="00132AD9"/>
    <w:rsid w:val="00132D6A"/>
    <w:rsid w:val="00133B66"/>
    <w:rsid w:val="00134010"/>
    <w:rsid w:val="001341D9"/>
    <w:rsid w:val="00135AE0"/>
    <w:rsid w:val="00140566"/>
    <w:rsid w:val="00150B74"/>
    <w:rsid w:val="00162AC4"/>
    <w:rsid w:val="00163520"/>
    <w:rsid w:val="00166CCE"/>
    <w:rsid w:val="001670D7"/>
    <w:rsid w:val="00170D10"/>
    <w:rsid w:val="001731FD"/>
    <w:rsid w:val="0017761C"/>
    <w:rsid w:val="00180D0A"/>
    <w:rsid w:val="00182291"/>
    <w:rsid w:val="00184E9D"/>
    <w:rsid w:val="001862EA"/>
    <w:rsid w:val="0019099C"/>
    <w:rsid w:val="00195E4F"/>
    <w:rsid w:val="00196954"/>
    <w:rsid w:val="001A2838"/>
    <w:rsid w:val="001A4FD8"/>
    <w:rsid w:val="001A5351"/>
    <w:rsid w:val="001A6CCA"/>
    <w:rsid w:val="001B125F"/>
    <w:rsid w:val="001B1FC7"/>
    <w:rsid w:val="001B5377"/>
    <w:rsid w:val="001B54AF"/>
    <w:rsid w:val="001B6915"/>
    <w:rsid w:val="001B70B9"/>
    <w:rsid w:val="001C0412"/>
    <w:rsid w:val="001C2C56"/>
    <w:rsid w:val="001C4C84"/>
    <w:rsid w:val="001C4EAB"/>
    <w:rsid w:val="001C79BF"/>
    <w:rsid w:val="001D16BD"/>
    <w:rsid w:val="001D16D8"/>
    <w:rsid w:val="001D4E09"/>
    <w:rsid w:val="001D6338"/>
    <w:rsid w:val="001D63C1"/>
    <w:rsid w:val="001E0B46"/>
    <w:rsid w:val="001E1520"/>
    <w:rsid w:val="001E2239"/>
    <w:rsid w:val="001E390C"/>
    <w:rsid w:val="001E4348"/>
    <w:rsid w:val="001E77F0"/>
    <w:rsid w:val="00203BDD"/>
    <w:rsid w:val="002044D6"/>
    <w:rsid w:val="0020582D"/>
    <w:rsid w:val="00206638"/>
    <w:rsid w:val="002131D3"/>
    <w:rsid w:val="00222DFA"/>
    <w:rsid w:val="002315B2"/>
    <w:rsid w:val="002348A9"/>
    <w:rsid w:val="00234DAA"/>
    <w:rsid w:val="00253A77"/>
    <w:rsid w:val="00254A2E"/>
    <w:rsid w:val="00261736"/>
    <w:rsid w:val="00262E3E"/>
    <w:rsid w:val="00265854"/>
    <w:rsid w:val="0026669A"/>
    <w:rsid w:val="002717C7"/>
    <w:rsid w:val="0027325B"/>
    <w:rsid w:val="002734AA"/>
    <w:rsid w:val="002738EC"/>
    <w:rsid w:val="00273DE6"/>
    <w:rsid w:val="00282124"/>
    <w:rsid w:val="0028362C"/>
    <w:rsid w:val="0028400E"/>
    <w:rsid w:val="002867CA"/>
    <w:rsid w:val="00290EDA"/>
    <w:rsid w:val="00291318"/>
    <w:rsid w:val="00291972"/>
    <w:rsid w:val="00294BED"/>
    <w:rsid w:val="002A1A98"/>
    <w:rsid w:val="002A2E57"/>
    <w:rsid w:val="002A590B"/>
    <w:rsid w:val="002A59FA"/>
    <w:rsid w:val="002A6F91"/>
    <w:rsid w:val="002B03FA"/>
    <w:rsid w:val="002B7B2C"/>
    <w:rsid w:val="002C40A8"/>
    <w:rsid w:val="002C6266"/>
    <w:rsid w:val="002C7234"/>
    <w:rsid w:val="002C7AEC"/>
    <w:rsid w:val="002D0254"/>
    <w:rsid w:val="002D2D9D"/>
    <w:rsid w:val="002D3F90"/>
    <w:rsid w:val="002D4C6A"/>
    <w:rsid w:val="002E1326"/>
    <w:rsid w:val="002E4780"/>
    <w:rsid w:val="002E47F9"/>
    <w:rsid w:val="002E5CC0"/>
    <w:rsid w:val="002F00BE"/>
    <w:rsid w:val="002F092B"/>
    <w:rsid w:val="002F26F4"/>
    <w:rsid w:val="002F2D63"/>
    <w:rsid w:val="002F3B8A"/>
    <w:rsid w:val="002F4F26"/>
    <w:rsid w:val="002F5471"/>
    <w:rsid w:val="002F6434"/>
    <w:rsid w:val="002F6CFD"/>
    <w:rsid w:val="00301902"/>
    <w:rsid w:val="003068DD"/>
    <w:rsid w:val="00311B96"/>
    <w:rsid w:val="00313B61"/>
    <w:rsid w:val="00315552"/>
    <w:rsid w:val="00325438"/>
    <w:rsid w:val="00333519"/>
    <w:rsid w:val="003341AE"/>
    <w:rsid w:val="00335314"/>
    <w:rsid w:val="003418ED"/>
    <w:rsid w:val="00341B08"/>
    <w:rsid w:val="003435F7"/>
    <w:rsid w:val="00347E77"/>
    <w:rsid w:val="0035377D"/>
    <w:rsid w:val="00354114"/>
    <w:rsid w:val="003552D8"/>
    <w:rsid w:val="0035557E"/>
    <w:rsid w:val="00360AEB"/>
    <w:rsid w:val="00363A95"/>
    <w:rsid w:val="00364112"/>
    <w:rsid w:val="00365E99"/>
    <w:rsid w:val="00367697"/>
    <w:rsid w:val="00373522"/>
    <w:rsid w:val="003749D9"/>
    <w:rsid w:val="0037692B"/>
    <w:rsid w:val="00380C22"/>
    <w:rsid w:val="00384E83"/>
    <w:rsid w:val="003858AD"/>
    <w:rsid w:val="00387F4D"/>
    <w:rsid w:val="00394266"/>
    <w:rsid w:val="003B0F53"/>
    <w:rsid w:val="003B1F75"/>
    <w:rsid w:val="003B333B"/>
    <w:rsid w:val="003B33F3"/>
    <w:rsid w:val="003B3492"/>
    <w:rsid w:val="003B3866"/>
    <w:rsid w:val="003B38EA"/>
    <w:rsid w:val="003C306D"/>
    <w:rsid w:val="003D5300"/>
    <w:rsid w:val="003D7885"/>
    <w:rsid w:val="003D7AC6"/>
    <w:rsid w:val="003E1A5F"/>
    <w:rsid w:val="003E34D7"/>
    <w:rsid w:val="003F169E"/>
    <w:rsid w:val="00400A6C"/>
    <w:rsid w:val="004054B8"/>
    <w:rsid w:val="0041498B"/>
    <w:rsid w:val="00414E39"/>
    <w:rsid w:val="004161C7"/>
    <w:rsid w:val="00417E4F"/>
    <w:rsid w:val="0042148D"/>
    <w:rsid w:val="00422A54"/>
    <w:rsid w:val="00423AA4"/>
    <w:rsid w:val="0042418C"/>
    <w:rsid w:val="00425942"/>
    <w:rsid w:val="00427C39"/>
    <w:rsid w:val="004320A5"/>
    <w:rsid w:val="00433A93"/>
    <w:rsid w:val="00440FAF"/>
    <w:rsid w:val="00441295"/>
    <w:rsid w:val="004412DE"/>
    <w:rsid w:val="004456D6"/>
    <w:rsid w:val="00450072"/>
    <w:rsid w:val="00455653"/>
    <w:rsid w:val="004605E8"/>
    <w:rsid w:val="00461B0B"/>
    <w:rsid w:val="004629AA"/>
    <w:rsid w:val="00462E77"/>
    <w:rsid w:val="004702AE"/>
    <w:rsid w:val="00470405"/>
    <w:rsid w:val="004723EF"/>
    <w:rsid w:val="004725A4"/>
    <w:rsid w:val="00480A30"/>
    <w:rsid w:val="00481381"/>
    <w:rsid w:val="0048537B"/>
    <w:rsid w:val="0048792B"/>
    <w:rsid w:val="00490984"/>
    <w:rsid w:val="004917A6"/>
    <w:rsid w:val="00491D0F"/>
    <w:rsid w:val="00492968"/>
    <w:rsid w:val="004929ED"/>
    <w:rsid w:val="00495815"/>
    <w:rsid w:val="0049628B"/>
    <w:rsid w:val="004A10DB"/>
    <w:rsid w:val="004A3FED"/>
    <w:rsid w:val="004B17A6"/>
    <w:rsid w:val="004B79CD"/>
    <w:rsid w:val="004C6537"/>
    <w:rsid w:val="004D513C"/>
    <w:rsid w:val="004D58D3"/>
    <w:rsid w:val="004E2345"/>
    <w:rsid w:val="004E373F"/>
    <w:rsid w:val="004E4AA9"/>
    <w:rsid w:val="004E60A0"/>
    <w:rsid w:val="004E7A3F"/>
    <w:rsid w:val="004F23E1"/>
    <w:rsid w:val="004F7F8C"/>
    <w:rsid w:val="005007F6"/>
    <w:rsid w:val="00501AA1"/>
    <w:rsid w:val="00502C0A"/>
    <w:rsid w:val="00502CB9"/>
    <w:rsid w:val="005061EC"/>
    <w:rsid w:val="0051482C"/>
    <w:rsid w:val="00514FA8"/>
    <w:rsid w:val="0051576D"/>
    <w:rsid w:val="005223FE"/>
    <w:rsid w:val="0052601E"/>
    <w:rsid w:val="00527E0F"/>
    <w:rsid w:val="00530444"/>
    <w:rsid w:val="0053284C"/>
    <w:rsid w:val="005347DC"/>
    <w:rsid w:val="005347E5"/>
    <w:rsid w:val="0054022B"/>
    <w:rsid w:val="00541167"/>
    <w:rsid w:val="005414AF"/>
    <w:rsid w:val="00551174"/>
    <w:rsid w:val="00560540"/>
    <w:rsid w:val="00560745"/>
    <w:rsid w:val="00560C70"/>
    <w:rsid w:val="00562908"/>
    <w:rsid w:val="005633E0"/>
    <w:rsid w:val="00566C71"/>
    <w:rsid w:val="0057025C"/>
    <w:rsid w:val="00571AE1"/>
    <w:rsid w:val="0057213C"/>
    <w:rsid w:val="00577668"/>
    <w:rsid w:val="00577D45"/>
    <w:rsid w:val="00581DAB"/>
    <w:rsid w:val="0058272E"/>
    <w:rsid w:val="00582EEA"/>
    <w:rsid w:val="00585A31"/>
    <w:rsid w:val="005863CB"/>
    <w:rsid w:val="00587C76"/>
    <w:rsid w:val="00590C07"/>
    <w:rsid w:val="005A245D"/>
    <w:rsid w:val="005A2B73"/>
    <w:rsid w:val="005A5FFD"/>
    <w:rsid w:val="005B1E89"/>
    <w:rsid w:val="005B2F21"/>
    <w:rsid w:val="005C17AF"/>
    <w:rsid w:val="005C4701"/>
    <w:rsid w:val="005D33FB"/>
    <w:rsid w:val="005D546F"/>
    <w:rsid w:val="005D7C87"/>
    <w:rsid w:val="005D7FD8"/>
    <w:rsid w:val="005E1F14"/>
    <w:rsid w:val="005E2502"/>
    <w:rsid w:val="005E2587"/>
    <w:rsid w:val="005E46BD"/>
    <w:rsid w:val="005E62E2"/>
    <w:rsid w:val="005E713C"/>
    <w:rsid w:val="005F2416"/>
    <w:rsid w:val="005F3DFD"/>
    <w:rsid w:val="005F6170"/>
    <w:rsid w:val="005F70DC"/>
    <w:rsid w:val="005F78A7"/>
    <w:rsid w:val="00610517"/>
    <w:rsid w:val="00611BE7"/>
    <w:rsid w:val="006123B8"/>
    <w:rsid w:val="006131E4"/>
    <w:rsid w:val="006138C9"/>
    <w:rsid w:val="00613A31"/>
    <w:rsid w:val="00614886"/>
    <w:rsid w:val="00623AA9"/>
    <w:rsid w:val="006332EF"/>
    <w:rsid w:val="006415C2"/>
    <w:rsid w:val="00641CF3"/>
    <w:rsid w:val="00647997"/>
    <w:rsid w:val="0065024B"/>
    <w:rsid w:val="006615AE"/>
    <w:rsid w:val="00662C85"/>
    <w:rsid w:val="00664783"/>
    <w:rsid w:val="00664CFE"/>
    <w:rsid w:val="006709F8"/>
    <w:rsid w:val="00671C76"/>
    <w:rsid w:val="006730A9"/>
    <w:rsid w:val="00681383"/>
    <w:rsid w:val="00692B7C"/>
    <w:rsid w:val="00693109"/>
    <w:rsid w:val="006958D9"/>
    <w:rsid w:val="006967BF"/>
    <w:rsid w:val="006A2A6C"/>
    <w:rsid w:val="006A3BAF"/>
    <w:rsid w:val="006A3F8F"/>
    <w:rsid w:val="006A5588"/>
    <w:rsid w:val="006A6C9D"/>
    <w:rsid w:val="006B4590"/>
    <w:rsid w:val="006B63A2"/>
    <w:rsid w:val="006B67C4"/>
    <w:rsid w:val="006B68CE"/>
    <w:rsid w:val="006B730B"/>
    <w:rsid w:val="006B7642"/>
    <w:rsid w:val="006C032C"/>
    <w:rsid w:val="006C0408"/>
    <w:rsid w:val="006C06C2"/>
    <w:rsid w:val="006C2252"/>
    <w:rsid w:val="006C274B"/>
    <w:rsid w:val="006C4413"/>
    <w:rsid w:val="006C7F16"/>
    <w:rsid w:val="006D5744"/>
    <w:rsid w:val="006E6978"/>
    <w:rsid w:val="006F37AB"/>
    <w:rsid w:val="006F3CDB"/>
    <w:rsid w:val="006F465D"/>
    <w:rsid w:val="006F59D3"/>
    <w:rsid w:val="006F6A7E"/>
    <w:rsid w:val="006F7627"/>
    <w:rsid w:val="00700C2B"/>
    <w:rsid w:val="007025B8"/>
    <w:rsid w:val="007048A4"/>
    <w:rsid w:val="00712C78"/>
    <w:rsid w:val="00714E5F"/>
    <w:rsid w:val="00714E9A"/>
    <w:rsid w:val="00721F9D"/>
    <w:rsid w:val="007237CA"/>
    <w:rsid w:val="007265D8"/>
    <w:rsid w:val="00732341"/>
    <w:rsid w:val="00732624"/>
    <w:rsid w:val="00732739"/>
    <w:rsid w:val="00732BDD"/>
    <w:rsid w:val="0073372F"/>
    <w:rsid w:val="00734B8D"/>
    <w:rsid w:val="00735FA6"/>
    <w:rsid w:val="0073776A"/>
    <w:rsid w:val="00740CB2"/>
    <w:rsid w:val="00744DDD"/>
    <w:rsid w:val="007458FC"/>
    <w:rsid w:val="00750EF3"/>
    <w:rsid w:val="00753127"/>
    <w:rsid w:val="00756591"/>
    <w:rsid w:val="00762593"/>
    <w:rsid w:val="00762E43"/>
    <w:rsid w:val="00766811"/>
    <w:rsid w:val="00766C77"/>
    <w:rsid w:val="007708FA"/>
    <w:rsid w:val="00770F22"/>
    <w:rsid w:val="0077247E"/>
    <w:rsid w:val="0077342D"/>
    <w:rsid w:val="00776737"/>
    <w:rsid w:val="00777A4F"/>
    <w:rsid w:val="0078128C"/>
    <w:rsid w:val="0078193E"/>
    <w:rsid w:val="007824A6"/>
    <w:rsid w:val="0078313B"/>
    <w:rsid w:val="007875A2"/>
    <w:rsid w:val="007875F1"/>
    <w:rsid w:val="00791B42"/>
    <w:rsid w:val="007A2568"/>
    <w:rsid w:val="007A2D17"/>
    <w:rsid w:val="007B23E1"/>
    <w:rsid w:val="007B2764"/>
    <w:rsid w:val="007B4020"/>
    <w:rsid w:val="007B48FE"/>
    <w:rsid w:val="007C23D4"/>
    <w:rsid w:val="007C36AA"/>
    <w:rsid w:val="007C52C3"/>
    <w:rsid w:val="007C5DCB"/>
    <w:rsid w:val="007D53CA"/>
    <w:rsid w:val="007E271A"/>
    <w:rsid w:val="007E4AE5"/>
    <w:rsid w:val="007E5302"/>
    <w:rsid w:val="007E541F"/>
    <w:rsid w:val="007F2170"/>
    <w:rsid w:val="007F7022"/>
    <w:rsid w:val="00801C5B"/>
    <w:rsid w:val="00803779"/>
    <w:rsid w:val="00803D99"/>
    <w:rsid w:val="00807298"/>
    <w:rsid w:val="0080768C"/>
    <w:rsid w:val="00812BAB"/>
    <w:rsid w:val="00820625"/>
    <w:rsid w:val="008216A3"/>
    <w:rsid w:val="00822B36"/>
    <w:rsid w:val="008309EB"/>
    <w:rsid w:val="00832352"/>
    <w:rsid w:val="00833261"/>
    <w:rsid w:val="008408E9"/>
    <w:rsid w:val="00846A6B"/>
    <w:rsid w:val="00847BCC"/>
    <w:rsid w:val="0085433B"/>
    <w:rsid w:val="0085531D"/>
    <w:rsid w:val="00864C5E"/>
    <w:rsid w:val="00864D7D"/>
    <w:rsid w:val="0086588B"/>
    <w:rsid w:val="00867196"/>
    <w:rsid w:val="008677A4"/>
    <w:rsid w:val="00871F48"/>
    <w:rsid w:val="00874DDF"/>
    <w:rsid w:val="00880CC8"/>
    <w:rsid w:val="0088104D"/>
    <w:rsid w:val="00885F5E"/>
    <w:rsid w:val="00893FD8"/>
    <w:rsid w:val="008A4572"/>
    <w:rsid w:val="008A5FAA"/>
    <w:rsid w:val="008B45C9"/>
    <w:rsid w:val="008B69A8"/>
    <w:rsid w:val="008C121F"/>
    <w:rsid w:val="008D026B"/>
    <w:rsid w:val="008D28C5"/>
    <w:rsid w:val="008D2D95"/>
    <w:rsid w:val="008D67B0"/>
    <w:rsid w:val="008E2E68"/>
    <w:rsid w:val="008E3F2B"/>
    <w:rsid w:val="008F4A81"/>
    <w:rsid w:val="0090687D"/>
    <w:rsid w:val="00912ED3"/>
    <w:rsid w:val="009148EC"/>
    <w:rsid w:val="00924A1A"/>
    <w:rsid w:val="00926873"/>
    <w:rsid w:val="00932D36"/>
    <w:rsid w:val="00933C14"/>
    <w:rsid w:val="00933D75"/>
    <w:rsid w:val="0093597A"/>
    <w:rsid w:val="00942B3A"/>
    <w:rsid w:val="0094327A"/>
    <w:rsid w:val="00946249"/>
    <w:rsid w:val="009468CB"/>
    <w:rsid w:val="00946ADE"/>
    <w:rsid w:val="009504BD"/>
    <w:rsid w:val="009509CD"/>
    <w:rsid w:val="00951A20"/>
    <w:rsid w:val="00954FA0"/>
    <w:rsid w:val="009562CE"/>
    <w:rsid w:val="0096102C"/>
    <w:rsid w:val="00962724"/>
    <w:rsid w:val="00963FC8"/>
    <w:rsid w:val="00964984"/>
    <w:rsid w:val="00965319"/>
    <w:rsid w:val="00971573"/>
    <w:rsid w:val="00973123"/>
    <w:rsid w:val="00983DC1"/>
    <w:rsid w:val="00983EC9"/>
    <w:rsid w:val="009846E6"/>
    <w:rsid w:val="00991C8E"/>
    <w:rsid w:val="00992532"/>
    <w:rsid w:val="009939CE"/>
    <w:rsid w:val="00993B57"/>
    <w:rsid w:val="009953EF"/>
    <w:rsid w:val="009957DA"/>
    <w:rsid w:val="009A1A5D"/>
    <w:rsid w:val="009A1CB0"/>
    <w:rsid w:val="009A1FC5"/>
    <w:rsid w:val="009A2CD3"/>
    <w:rsid w:val="009A4BEE"/>
    <w:rsid w:val="009A5E03"/>
    <w:rsid w:val="009A77EA"/>
    <w:rsid w:val="009B3653"/>
    <w:rsid w:val="009B49A2"/>
    <w:rsid w:val="009B49D0"/>
    <w:rsid w:val="009C0DF3"/>
    <w:rsid w:val="009C2766"/>
    <w:rsid w:val="009D0020"/>
    <w:rsid w:val="009D4447"/>
    <w:rsid w:val="009E51F2"/>
    <w:rsid w:val="009F15F0"/>
    <w:rsid w:val="009F7012"/>
    <w:rsid w:val="00A00B94"/>
    <w:rsid w:val="00A03729"/>
    <w:rsid w:val="00A05B54"/>
    <w:rsid w:val="00A131E8"/>
    <w:rsid w:val="00A142DE"/>
    <w:rsid w:val="00A153B3"/>
    <w:rsid w:val="00A223EE"/>
    <w:rsid w:val="00A226EB"/>
    <w:rsid w:val="00A33577"/>
    <w:rsid w:val="00A4090D"/>
    <w:rsid w:val="00A40D7B"/>
    <w:rsid w:val="00A51F63"/>
    <w:rsid w:val="00A51FB9"/>
    <w:rsid w:val="00A52A8E"/>
    <w:rsid w:val="00A52A9F"/>
    <w:rsid w:val="00A54A78"/>
    <w:rsid w:val="00A55C64"/>
    <w:rsid w:val="00A56D7A"/>
    <w:rsid w:val="00A65826"/>
    <w:rsid w:val="00A67F45"/>
    <w:rsid w:val="00A73E55"/>
    <w:rsid w:val="00A74D19"/>
    <w:rsid w:val="00A750F9"/>
    <w:rsid w:val="00A82FEE"/>
    <w:rsid w:val="00A84CE6"/>
    <w:rsid w:val="00A8737C"/>
    <w:rsid w:val="00A9091B"/>
    <w:rsid w:val="00A93333"/>
    <w:rsid w:val="00AA0CE6"/>
    <w:rsid w:val="00AA4273"/>
    <w:rsid w:val="00AA5358"/>
    <w:rsid w:val="00AA6E8E"/>
    <w:rsid w:val="00AB09C0"/>
    <w:rsid w:val="00AB1969"/>
    <w:rsid w:val="00AB595B"/>
    <w:rsid w:val="00AC55A2"/>
    <w:rsid w:val="00AD20C2"/>
    <w:rsid w:val="00AD7A6A"/>
    <w:rsid w:val="00AE21DF"/>
    <w:rsid w:val="00AE2C11"/>
    <w:rsid w:val="00AE479C"/>
    <w:rsid w:val="00AE6BCE"/>
    <w:rsid w:val="00AE7090"/>
    <w:rsid w:val="00AF42F5"/>
    <w:rsid w:val="00B00699"/>
    <w:rsid w:val="00B047F5"/>
    <w:rsid w:val="00B115CA"/>
    <w:rsid w:val="00B1335E"/>
    <w:rsid w:val="00B1760D"/>
    <w:rsid w:val="00B261F4"/>
    <w:rsid w:val="00B31D95"/>
    <w:rsid w:val="00B34FB0"/>
    <w:rsid w:val="00B439EF"/>
    <w:rsid w:val="00B44C94"/>
    <w:rsid w:val="00B452C4"/>
    <w:rsid w:val="00B54C17"/>
    <w:rsid w:val="00B54FD6"/>
    <w:rsid w:val="00B56173"/>
    <w:rsid w:val="00B62731"/>
    <w:rsid w:val="00B635F1"/>
    <w:rsid w:val="00B7429A"/>
    <w:rsid w:val="00B76038"/>
    <w:rsid w:val="00B7716A"/>
    <w:rsid w:val="00B8017F"/>
    <w:rsid w:val="00B81155"/>
    <w:rsid w:val="00B91CE8"/>
    <w:rsid w:val="00B927E6"/>
    <w:rsid w:val="00B92DAB"/>
    <w:rsid w:val="00B943FA"/>
    <w:rsid w:val="00BA4510"/>
    <w:rsid w:val="00BB13B4"/>
    <w:rsid w:val="00BB5898"/>
    <w:rsid w:val="00BC278C"/>
    <w:rsid w:val="00BC304F"/>
    <w:rsid w:val="00BC5BC4"/>
    <w:rsid w:val="00BC7EA4"/>
    <w:rsid w:val="00BD069A"/>
    <w:rsid w:val="00BD192A"/>
    <w:rsid w:val="00BD666A"/>
    <w:rsid w:val="00BE389B"/>
    <w:rsid w:val="00BF1DE9"/>
    <w:rsid w:val="00BF38F8"/>
    <w:rsid w:val="00BF3E72"/>
    <w:rsid w:val="00C07C75"/>
    <w:rsid w:val="00C13458"/>
    <w:rsid w:val="00C151BA"/>
    <w:rsid w:val="00C1657D"/>
    <w:rsid w:val="00C201B9"/>
    <w:rsid w:val="00C24249"/>
    <w:rsid w:val="00C248C0"/>
    <w:rsid w:val="00C2583A"/>
    <w:rsid w:val="00C274B4"/>
    <w:rsid w:val="00C30B5A"/>
    <w:rsid w:val="00C31EA5"/>
    <w:rsid w:val="00C34ED4"/>
    <w:rsid w:val="00C4389E"/>
    <w:rsid w:val="00C452AE"/>
    <w:rsid w:val="00C479AD"/>
    <w:rsid w:val="00C50A03"/>
    <w:rsid w:val="00C53E87"/>
    <w:rsid w:val="00C54FF0"/>
    <w:rsid w:val="00C5602F"/>
    <w:rsid w:val="00C56A1F"/>
    <w:rsid w:val="00C601BC"/>
    <w:rsid w:val="00C64543"/>
    <w:rsid w:val="00C67AEA"/>
    <w:rsid w:val="00C75D68"/>
    <w:rsid w:val="00C7603E"/>
    <w:rsid w:val="00C846A9"/>
    <w:rsid w:val="00C9127A"/>
    <w:rsid w:val="00C92401"/>
    <w:rsid w:val="00C92F3E"/>
    <w:rsid w:val="00C937D2"/>
    <w:rsid w:val="00C93F7F"/>
    <w:rsid w:val="00C94B17"/>
    <w:rsid w:val="00CA4156"/>
    <w:rsid w:val="00CA4353"/>
    <w:rsid w:val="00CA7942"/>
    <w:rsid w:val="00CB7738"/>
    <w:rsid w:val="00CB7780"/>
    <w:rsid w:val="00CC21A2"/>
    <w:rsid w:val="00CC4C1B"/>
    <w:rsid w:val="00CC57CC"/>
    <w:rsid w:val="00CD41AA"/>
    <w:rsid w:val="00CE7FBD"/>
    <w:rsid w:val="00CF176F"/>
    <w:rsid w:val="00CF27FC"/>
    <w:rsid w:val="00CF3343"/>
    <w:rsid w:val="00CF361D"/>
    <w:rsid w:val="00CF3C9B"/>
    <w:rsid w:val="00CF4C1B"/>
    <w:rsid w:val="00D01D91"/>
    <w:rsid w:val="00D05A7F"/>
    <w:rsid w:val="00D14F80"/>
    <w:rsid w:val="00D225C0"/>
    <w:rsid w:val="00D228EE"/>
    <w:rsid w:val="00D23CA6"/>
    <w:rsid w:val="00D24B3E"/>
    <w:rsid w:val="00D421EA"/>
    <w:rsid w:val="00D44822"/>
    <w:rsid w:val="00D44CC8"/>
    <w:rsid w:val="00D502A0"/>
    <w:rsid w:val="00D50E39"/>
    <w:rsid w:val="00D51EFD"/>
    <w:rsid w:val="00D524BF"/>
    <w:rsid w:val="00D5335A"/>
    <w:rsid w:val="00D559BB"/>
    <w:rsid w:val="00D5612A"/>
    <w:rsid w:val="00D65ACA"/>
    <w:rsid w:val="00D65C9E"/>
    <w:rsid w:val="00D67E0D"/>
    <w:rsid w:val="00D703A0"/>
    <w:rsid w:val="00D71AD0"/>
    <w:rsid w:val="00D75446"/>
    <w:rsid w:val="00D77804"/>
    <w:rsid w:val="00D80569"/>
    <w:rsid w:val="00D820E4"/>
    <w:rsid w:val="00D900FF"/>
    <w:rsid w:val="00D905AA"/>
    <w:rsid w:val="00DA4747"/>
    <w:rsid w:val="00DA54F9"/>
    <w:rsid w:val="00DB0CE1"/>
    <w:rsid w:val="00DB2AC6"/>
    <w:rsid w:val="00DB2EED"/>
    <w:rsid w:val="00DB5B6C"/>
    <w:rsid w:val="00DB7B19"/>
    <w:rsid w:val="00DC02D8"/>
    <w:rsid w:val="00DD480B"/>
    <w:rsid w:val="00DD5CD8"/>
    <w:rsid w:val="00DE09B4"/>
    <w:rsid w:val="00DE1C30"/>
    <w:rsid w:val="00DE2301"/>
    <w:rsid w:val="00DE2F9F"/>
    <w:rsid w:val="00DE5567"/>
    <w:rsid w:val="00DE7D9D"/>
    <w:rsid w:val="00DE7DF5"/>
    <w:rsid w:val="00DF1A26"/>
    <w:rsid w:val="00DF2FFE"/>
    <w:rsid w:val="00E0154F"/>
    <w:rsid w:val="00E02CA8"/>
    <w:rsid w:val="00E0487A"/>
    <w:rsid w:val="00E05343"/>
    <w:rsid w:val="00E05BEF"/>
    <w:rsid w:val="00E05E73"/>
    <w:rsid w:val="00E109EF"/>
    <w:rsid w:val="00E11C15"/>
    <w:rsid w:val="00E125DE"/>
    <w:rsid w:val="00E1260E"/>
    <w:rsid w:val="00E12FFF"/>
    <w:rsid w:val="00E13D29"/>
    <w:rsid w:val="00E31EF8"/>
    <w:rsid w:val="00E31FEF"/>
    <w:rsid w:val="00E35897"/>
    <w:rsid w:val="00E36C35"/>
    <w:rsid w:val="00E41208"/>
    <w:rsid w:val="00E41E44"/>
    <w:rsid w:val="00E454E9"/>
    <w:rsid w:val="00E46EBE"/>
    <w:rsid w:val="00E52E1F"/>
    <w:rsid w:val="00E55F7E"/>
    <w:rsid w:val="00E5617A"/>
    <w:rsid w:val="00E56F9E"/>
    <w:rsid w:val="00E60019"/>
    <w:rsid w:val="00E61DDC"/>
    <w:rsid w:val="00E703DD"/>
    <w:rsid w:val="00E7188A"/>
    <w:rsid w:val="00E755C8"/>
    <w:rsid w:val="00E8537B"/>
    <w:rsid w:val="00E85471"/>
    <w:rsid w:val="00E917FA"/>
    <w:rsid w:val="00E91944"/>
    <w:rsid w:val="00E92288"/>
    <w:rsid w:val="00E92640"/>
    <w:rsid w:val="00E93076"/>
    <w:rsid w:val="00E95284"/>
    <w:rsid w:val="00E964B7"/>
    <w:rsid w:val="00EA7F2E"/>
    <w:rsid w:val="00EB3302"/>
    <w:rsid w:val="00EB3399"/>
    <w:rsid w:val="00EB398F"/>
    <w:rsid w:val="00EB4425"/>
    <w:rsid w:val="00EB4561"/>
    <w:rsid w:val="00EB5B9D"/>
    <w:rsid w:val="00EC040D"/>
    <w:rsid w:val="00EC2E4E"/>
    <w:rsid w:val="00EC3425"/>
    <w:rsid w:val="00ED56B0"/>
    <w:rsid w:val="00ED7DEF"/>
    <w:rsid w:val="00EE0D18"/>
    <w:rsid w:val="00EE30B1"/>
    <w:rsid w:val="00EE3588"/>
    <w:rsid w:val="00EE3666"/>
    <w:rsid w:val="00EE7E21"/>
    <w:rsid w:val="00EF005D"/>
    <w:rsid w:val="00EF2F72"/>
    <w:rsid w:val="00EF4671"/>
    <w:rsid w:val="00F00656"/>
    <w:rsid w:val="00F01F6D"/>
    <w:rsid w:val="00F03177"/>
    <w:rsid w:val="00F053AA"/>
    <w:rsid w:val="00F0583F"/>
    <w:rsid w:val="00F06E38"/>
    <w:rsid w:val="00F11481"/>
    <w:rsid w:val="00F12EEB"/>
    <w:rsid w:val="00F154B0"/>
    <w:rsid w:val="00F31EA9"/>
    <w:rsid w:val="00F352BD"/>
    <w:rsid w:val="00F36DB5"/>
    <w:rsid w:val="00F4016F"/>
    <w:rsid w:val="00F42ACF"/>
    <w:rsid w:val="00F4354E"/>
    <w:rsid w:val="00F43D01"/>
    <w:rsid w:val="00F4412B"/>
    <w:rsid w:val="00F443BF"/>
    <w:rsid w:val="00F45E52"/>
    <w:rsid w:val="00F52819"/>
    <w:rsid w:val="00F53AEC"/>
    <w:rsid w:val="00F60358"/>
    <w:rsid w:val="00F63A09"/>
    <w:rsid w:val="00F75216"/>
    <w:rsid w:val="00F759B2"/>
    <w:rsid w:val="00F76A55"/>
    <w:rsid w:val="00F82551"/>
    <w:rsid w:val="00F856F8"/>
    <w:rsid w:val="00F91947"/>
    <w:rsid w:val="00F93AD1"/>
    <w:rsid w:val="00F95244"/>
    <w:rsid w:val="00F9682E"/>
    <w:rsid w:val="00FA0D13"/>
    <w:rsid w:val="00FA417B"/>
    <w:rsid w:val="00FA784D"/>
    <w:rsid w:val="00FB099A"/>
    <w:rsid w:val="00FB22BA"/>
    <w:rsid w:val="00FB3698"/>
    <w:rsid w:val="00FB6253"/>
    <w:rsid w:val="00FC1D06"/>
    <w:rsid w:val="00FC50F5"/>
    <w:rsid w:val="00FC5301"/>
    <w:rsid w:val="00FC6446"/>
    <w:rsid w:val="00FC6EA7"/>
    <w:rsid w:val="00FD211E"/>
    <w:rsid w:val="00FD57EC"/>
    <w:rsid w:val="00FD6186"/>
    <w:rsid w:val="00FD7CF3"/>
    <w:rsid w:val="00FE0F3C"/>
    <w:rsid w:val="00FF1BAD"/>
    <w:rsid w:val="00FF2173"/>
    <w:rsid w:val="00FF24B4"/>
    <w:rsid w:val="00FF4006"/>
    <w:rsid w:val="00FF673B"/>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17B"/>
    <w:pPr>
      <w:spacing w:line="240" w:lineRule="auto"/>
      <w:jc w:val="both"/>
    </w:pPr>
    <w:rPr>
      <w:rFonts w:ascii="LM Roman 10" w:hAnsi="LM Roman 10"/>
    </w:rPr>
  </w:style>
  <w:style w:type="paragraph" w:styleId="Heading1">
    <w:name w:val="heading 1"/>
    <w:basedOn w:val="Normal"/>
    <w:next w:val="Normal"/>
    <w:link w:val="Heading1Char"/>
    <w:uiPriority w:val="9"/>
    <w:qFormat/>
    <w:rsid w:val="006A2A6C"/>
    <w:pPr>
      <w:keepNext/>
      <w:keepLines/>
      <w:numPr>
        <w:numId w:val="2"/>
      </w:numPr>
      <w:spacing w:before="240" w:after="240"/>
      <w:ind w:left="567" w:hanging="567"/>
      <w:outlineLvl w:val="0"/>
    </w:pPr>
    <w:rPr>
      <w:rFonts w:eastAsiaTheme="majorEastAsia" w:cstheme="majorBidi"/>
      <w:b/>
      <w:sz w:val="26"/>
      <w:szCs w:val="32"/>
    </w:rPr>
  </w:style>
  <w:style w:type="paragraph" w:styleId="Heading2">
    <w:name w:val="heading 2"/>
    <w:basedOn w:val="Normal"/>
    <w:next w:val="Normal"/>
    <w:link w:val="Heading2Char"/>
    <w:autoRedefine/>
    <w:uiPriority w:val="9"/>
    <w:unhideWhenUsed/>
    <w:qFormat/>
    <w:rsid w:val="005F70DC"/>
    <w:pPr>
      <w:keepNext/>
      <w:keepLines/>
      <w:numPr>
        <w:ilvl w:val="1"/>
        <w:numId w:val="2"/>
      </w:numPr>
      <w:spacing w:before="240" w:after="240"/>
      <w:ind w:left="567" w:hanging="567"/>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FA417B"/>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FA417B"/>
    <w:pPr>
      <w:keepNext/>
      <w:keepLines/>
      <w:numPr>
        <w:ilvl w:val="3"/>
        <w:numId w:val="2"/>
      </w:numPr>
      <w:spacing w:before="120" w:after="120"/>
      <w:outlineLvl w:val="3"/>
    </w:pPr>
    <w:rPr>
      <w:rFonts w:eastAsiaTheme="majorEastAsia" w:cstheme="majorBidi"/>
      <w:b/>
      <w:iCs/>
    </w:rPr>
  </w:style>
  <w:style w:type="paragraph" w:styleId="Heading5">
    <w:name w:val="heading 5"/>
    <w:basedOn w:val="Normal"/>
    <w:next w:val="Normal"/>
    <w:link w:val="Heading5Char"/>
    <w:uiPriority w:val="9"/>
    <w:unhideWhenUsed/>
    <w:qFormat/>
    <w:rsid w:val="00FA417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A417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A417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A417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A417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417B"/>
    <w:rPr>
      <w:color w:val="808080"/>
    </w:rPr>
  </w:style>
  <w:style w:type="character" w:customStyle="1" w:styleId="Heading1Char">
    <w:name w:val="Heading 1 Char"/>
    <w:basedOn w:val="DefaultParagraphFont"/>
    <w:link w:val="Heading1"/>
    <w:uiPriority w:val="9"/>
    <w:rsid w:val="006A2A6C"/>
    <w:rPr>
      <w:rFonts w:ascii="LM Roman 10" w:eastAsiaTheme="majorEastAsia" w:hAnsi="LM Roman 10" w:cstheme="majorBidi"/>
      <w:b/>
      <w:sz w:val="26"/>
      <w:szCs w:val="32"/>
    </w:rPr>
  </w:style>
  <w:style w:type="paragraph" w:styleId="NoSpacing">
    <w:name w:val="No Spacing"/>
    <w:link w:val="NoSpacingChar"/>
    <w:uiPriority w:val="1"/>
    <w:qFormat/>
    <w:rsid w:val="00FA417B"/>
    <w:pPr>
      <w:spacing w:after="0" w:line="240" w:lineRule="auto"/>
    </w:pPr>
    <w:rPr>
      <w:rFonts w:ascii="LM Roman 10" w:hAnsi="LM Roman 10"/>
    </w:rPr>
  </w:style>
  <w:style w:type="character" w:customStyle="1" w:styleId="Heading2Char">
    <w:name w:val="Heading 2 Char"/>
    <w:basedOn w:val="DefaultParagraphFont"/>
    <w:link w:val="Heading2"/>
    <w:uiPriority w:val="9"/>
    <w:rsid w:val="005F70DC"/>
    <w:rPr>
      <w:rFonts w:ascii="LM Roman 10" w:eastAsiaTheme="majorEastAsia" w:hAnsi="LM Roman 10" w:cstheme="majorBidi"/>
      <w:b/>
      <w:szCs w:val="26"/>
    </w:rPr>
  </w:style>
  <w:style w:type="paragraph" w:styleId="ListParagraph">
    <w:name w:val="List Paragraph"/>
    <w:basedOn w:val="Normal"/>
    <w:uiPriority w:val="34"/>
    <w:qFormat/>
    <w:rsid w:val="00FA417B"/>
    <w:pPr>
      <w:ind w:left="567"/>
      <w:contextualSpacing/>
    </w:pPr>
  </w:style>
  <w:style w:type="character" w:customStyle="1" w:styleId="Heading3Char">
    <w:name w:val="Heading 3 Char"/>
    <w:basedOn w:val="DefaultParagraphFont"/>
    <w:link w:val="Heading3"/>
    <w:uiPriority w:val="9"/>
    <w:rsid w:val="00FA417B"/>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FA417B"/>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FA417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A417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A417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A4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A417B"/>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FA417B"/>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FA417B"/>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FA417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A417B"/>
    <w:rPr>
      <w:rFonts w:ascii="LM Roman 10" w:hAnsi="LM Roman 10"/>
      <w:i/>
      <w:iCs/>
      <w:color w:val="5B9BD5" w:themeColor="accent1"/>
    </w:rPr>
  </w:style>
  <w:style w:type="table" w:styleId="TableGrid">
    <w:name w:val="Table Grid"/>
    <w:basedOn w:val="TableNormal"/>
    <w:uiPriority w:val="39"/>
    <w:rsid w:val="00FA4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FA417B"/>
    <w:pPr>
      <w:numPr>
        <w:numId w:val="0"/>
      </w:numPr>
      <w:spacing w:line="259" w:lineRule="auto"/>
      <w:jc w:val="center"/>
      <w:outlineLvl w:val="9"/>
    </w:pPr>
    <w:rPr>
      <w:sz w:val="32"/>
    </w:rPr>
  </w:style>
  <w:style w:type="paragraph" w:styleId="TOC1">
    <w:name w:val="toc 1"/>
    <w:basedOn w:val="Normal"/>
    <w:next w:val="Normal"/>
    <w:autoRedefine/>
    <w:uiPriority w:val="39"/>
    <w:unhideWhenUsed/>
    <w:rsid w:val="00FA417B"/>
    <w:pPr>
      <w:spacing w:after="100"/>
      <w:ind w:left="397" w:hanging="397"/>
    </w:pPr>
    <w:rPr>
      <w:b/>
    </w:rPr>
  </w:style>
  <w:style w:type="paragraph" w:styleId="TOC2">
    <w:name w:val="toc 2"/>
    <w:basedOn w:val="Normal"/>
    <w:next w:val="Normal"/>
    <w:autoRedefine/>
    <w:uiPriority w:val="39"/>
    <w:unhideWhenUsed/>
    <w:rsid w:val="00FA417B"/>
    <w:pPr>
      <w:spacing w:after="100"/>
      <w:ind w:left="964" w:hanging="567"/>
    </w:pPr>
  </w:style>
  <w:style w:type="character" w:styleId="Hyperlink">
    <w:name w:val="Hyperlink"/>
    <w:basedOn w:val="DefaultParagraphFont"/>
    <w:uiPriority w:val="99"/>
    <w:unhideWhenUsed/>
    <w:rsid w:val="00FA417B"/>
    <w:rPr>
      <w:color w:val="0563C1" w:themeColor="hyperlink"/>
      <w:u w:val="single"/>
    </w:rPr>
  </w:style>
  <w:style w:type="paragraph" w:styleId="Header">
    <w:name w:val="header"/>
    <w:basedOn w:val="Normal"/>
    <w:link w:val="HeaderChar"/>
    <w:uiPriority w:val="99"/>
    <w:unhideWhenUsed/>
    <w:rsid w:val="00FA417B"/>
    <w:pPr>
      <w:tabs>
        <w:tab w:val="center" w:pos="4680"/>
        <w:tab w:val="right" w:pos="9360"/>
      </w:tabs>
      <w:spacing w:after="0"/>
    </w:pPr>
  </w:style>
  <w:style w:type="character" w:customStyle="1" w:styleId="HeaderChar">
    <w:name w:val="Header Char"/>
    <w:basedOn w:val="DefaultParagraphFont"/>
    <w:link w:val="Header"/>
    <w:uiPriority w:val="99"/>
    <w:rsid w:val="00FA417B"/>
    <w:rPr>
      <w:rFonts w:ascii="LM Roman 10" w:hAnsi="LM Roman 10"/>
    </w:rPr>
  </w:style>
  <w:style w:type="paragraph" w:styleId="Footer">
    <w:name w:val="footer"/>
    <w:basedOn w:val="Normal"/>
    <w:link w:val="FooterChar"/>
    <w:uiPriority w:val="99"/>
    <w:unhideWhenUsed/>
    <w:rsid w:val="00FA417B"/>
    <w:pPr>
      <w:tabs>
        <w:tab w:val="center" w:pos="4680"/>
        <w:tab w:val="right" w:pos="9360"/>
      </w:tabs>
      <w:spacing w:after="0"/>
    </w:pPr>
  </w:style>
  <w:style w:type="character" w:customStyle="1" w:styleId="FooterChar">
    <w:name w:val="Footer Char"/>
    <w:basedOn w:val="DefaultParagraphFont"/>
    <w:link w:val="Footer"/>
    <w:uiPriority w:val="99"/>
    <w:rsid w:val="00FA417B"/>
    <w:rPr>
      <w:rFonts w:ascii="LM Roman 10" w:hAnsi="LM Roman 10"/>
    </w:rPr>
  </w:style>
  <w:style w:type="paragraph" w:customStyle="1" w:styleId="Abstract">
    <w:name w:val="Abstract"/>
    <w:basedOn w:val="NoSpacing"/>
    <w:next w:val="Normal"/>
    <w:link w:val="AbstractChar"/>
    <w:qFormat/>
    <w:rsid w:val="00FA417B"/>
    <w:pPr>
      <w:spacing w:before="480" w:after="480"/>
      <w:ind w:left="547" w:right="533"/>
      <w:jc w:val="both"/>
    </w:pPr>
    <w:rPr>
      <w:b/>
      <w:sz w:val="18"/>
    </w:rPr>
  </w:style>
  <w:style w:type="paragraph" w:customStyle="1" w:styleId="Keyword">
    <w:name w:val="Keyword"/>
    <w:basedOn w:val="NoSpacing"/>
    <w:next w:val="Normal"/>
    <w:link w:val="KeywordChar"/>
    <w:qFormat/>
    <w:rsid w:val="00FA417B"/>
    <w:pPr>
      <w:spacing w:before="480" w:after="480"/>
    </w:pPr>
    <w:rPr>
      <w:b/>
    </w:rPr>
  </w:style>
  <w:style w:type="character" w:customStyle="1" w:styleId="NoSpacingChar">
    <w:name w:val="No Spacing Char"/>
    <w:basedOn w:val="DefaultParagraphFont"/>
    <w:link w:val="NoSpacing"/>
    <w:uiPriority w:val="1"/>
    <w:rsid w:val="00FA417B"/>
    <w:rPr>
      <w:rFonts w:ascii="LM Roman 10" w:hAnsi="LM Roman 10"/>
    </w:rPr>
  </w:style>
  <w:style w:type="character" w:customStyle="1" w:styleId="AbstractChar">
    <w:name w:val="Abstract Char"/>
    <w:basedOn w:val="NoSpacingChar"/>
    <w:link w:val="Abstract"/>
    <w:rsid w:val="00FA417B"/>
    <w:rPr>
      <w:rFonts w:ascii="LM Roman 10" w:hAnsi="LM Roman 10"/>
      <w:b/>
      <w:sz w:val="18"/>
    </w:rPr>
  </w:style>
  <w:style w:type="character" w:customStyle="1" w:styleId="KeywordChar">
    <w:name w:val="Keyword Char"/>
    <w:basedOn w:val="NoSpacingChar"/>
    <w:link w:val="Keyword"/>
    <w:rsid w:val="00FA417B"/>
    <w:rPr>
      <w:rFonts w:ascii="LM Roman 10" w:hAnsi="LM Roman 10"/>
      <w:b/>
    </w:rPr>
  </w:style>
  <w:style w:type="paragraph" w:styleId="Caption">
    <w:name w:val="caption"/>
    <w:basedOn w:val="NoSpacing"/>
    <w:next w:val="Normal"/>
    <w:uiPriority w:val="35"/>
    <w:unhideWhenUsed/>
    <w:qFormat/>
    <w:rsid w:val="00FA417B"/>
    <w:pPr>
      <w:spacing w:after="200"/>
      <w:jc w:val="center"/>
    </w:pPr>
    <w:rPr>
      <w:rFonts w:ascii="LM Sans 10" w:hAnsi="LM Sans 10"/>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qFormat/>
    <w:rsid w:val="002F3B8A"/>
    <w:pPr>
      <w:keepNext/>
      <w:keepLines/>
      <w:spacing w:before="120" w:after="120"/>
      <w:outlineLvl w:val="3"/>
    </w:pPr>
    <w:rPr>
      <w:b/>
    </w:rPr>
  </w:style>
  <w:style w:type="character" w:customStyle="1" w:styleId="High-levelHeadingChar">
    <w:name w:val="High-level Heading Char"/>
    <w:basedOn w:val="DefaultParagraphFont"/>
    <w:link w:val="High-levelHeading"/>
    <w:rsid w:val="002F3B8A"/>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link w:val="ExampleChar"/>
    <w:autoRedefine/>
    <w:qFormat/>
    <w:rsid w:val="00FA417B"/>
    <w:pPr>
      <w:numPr>
        <w:numId w:val="33"/>
      </w:numPr>
      <w:spacing w:before="200" w:after="200"/>
    </w:pPr>
    <w:rPr>
      <w:i/>
    </w:rPr>
  </w:style>
  <w:style w:type="character" w:customStyle="1" w:styleId="ExampleChar">
    <w:name w:val="Example Char"/>
    <w:basedOn w:val="DefaultParagraphFont"/>
    <w:link w:val="Example"/>
    <w:rsid w:val="00FA417B"/>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9978">
      <w:bodyDiv w:val="1"/>
      <w:marLeft w:val="0"/>
      <w:marRight w:val="0"/>
      <w:marTop w:val="0"/>
      <w:marBottom w:val="0"/>
      <w:divBdr>
        <w:top w:val="none" w:sz="0" w:space="0" w:color="auto"/>
        <w:left w:val="none" w:sz="0" w:space="0" w:color="auto"/>
        <w:bottom w:val="none" w:sz="0" w:space="0" w:color="auto"/>
        <w:right w:val="none" w:sz="0" w:space="0" w:color="auto"/>
      </w:divBdr>
    </w:div>
    <w:div w:id="3747549">
      <w:bodyDiv w:val="1"/>
      <w:marLeft w:val="0"/>
      <w:marRight w:val="0"/>
      <w:marTop w:val="0"/>
      <w:marBottom w:val="0"/>
      <w:divBdr>
        <w:top w:val="none" w:sz="0" w:space="0" w:color="auto"/>
        <w:left w:val="none" w:sz="0" w:space="0" w:color="auto"/>
        <w:bottom w:val="none" w:sz="0" w:space="0" w:color="auto"/>
        <w:right w:val="none" w:sz="0" w:space="0" w:color="auto"/>
      </w:divBdr>
    </w:div>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6031776">
      <w:bodyDiv w:val="1"/>
      <w:marLeft w:val="0"/>
      <w:marRight w:val="0"/>
      <w:marTop w:val="0"/>
      <w:marBottom w:val="0"/>
      <w:divBdr>
        <w:top w:val="none" w:sz="0" w:space="0" w:color="auto"/>
        <w:left w:val="none" w:sz="0" w:space="0" w:color="auto"/>
        <w:bottom w:val="none" w:sz="0" w:space="0" w:color="auto"/>
        <w:right w:val="none" w:sz="0" w:space="0" w:color="auto"/>
      </w:divBdr>
    </w:div>
    <w:div w:id="7605308">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16855693">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0713790">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38288797">
      <w:bodyDiv w:val="1"/>
      <w:marLeft w:val="0"/>
      <w:marRight w:val="0"/>
      <w:marTop w:val="0"/>
      <w:marBottom w:val="0"/>
      <w:divBdr>
        <w:top w:val="none" w:sz="0" w:space="0" w:color="auto"/>
        <w:left w:val="none" w:sz="0" w:space="0" w:color="auto"/>
        <w:bottom w:val="none" w:sz="0" w:space="0" w:color="auto"/>
        <w:right w:val="none" w:sz="0" w:space="0" w:color="auto"/>
      </w:divBdr>
    </w:div>
    <w:div w:id="42293924">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0640493">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2219201">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82604291">
      <w:bodyDiv w:val="1"/>
      <w:marLeft w:val="0"/>
      <w:marRight w:val="0"/>
      <w:marTop w:val="0"/>
      <w:marBottom w:val="0"/>
      <w:divBdr>
        <w:top w:val="none" w:sz="0" w:space="0" w:color="auto"/>
        <w:left w:val="none" w:sz="0" w:space="0" w:color="auto"/>
        <w:bottom w:val="none" w:sz="0" w:space="0" w:color="auto"/>
        <w:right w:val="none" w:sz="0" w:space="0" w:color="auto"/>
      </w:divBdr>
    </w:div>
    <w:div w:id="105123544">
      <w:bodyDiv w:val="1"/>
      <w:marLeft w:val="0"/>
      <w:marRight w:val="0"/>
      <w:marTop w:val="0"/>
      <w:marBottom w:val="0"/>
      <w:divBdr>
        <w:top w:val="none" w:sz="0" w:space="0" w:color="auto"/>
        <w:left w:val="none" w:sz="0" w:space="0" w:color="auto"/>
        <w:bottom w:val="none" w:sz="0" w:space="0" w:color="auto"/>
        <w:right w:val="none" w:sz="0" w:space="0" w:color="auto"/>
      </w:divBdr>
    </w:div>
    <w:div w:id="106124950">
      <w:bodyDiv w:val="1"/>
      <w:marLeft w:val="0"/>
      <w:marRight w:val="0"/>
      <w:marTop w:val="0"/>
      <w:marBottom w:val="0"/>
      <w:divBdr>
        <w:top w:val="none" w:sz="0" w:space="0" w:color="auto"/>
        <w:left w:val="none" w:sz="0" w:space="0" w:color="auto"/>
        <w:bottom w:val="none" w:sz="0" w:space="0" w:color="auto"/>
        <w:right w:val="none" w:sz="0" w:space="0" w:color="auto"/>
      </w:divBdr>
    </w:div>
    <w:div w:id="114562783">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23932348">
      <w:bodyDiv w:val="1"/>
      <w:marLeft w:val="0"/>
      <w:marRight w:val="0"/>
      <w:marTop w:val="0"/>
      <w:marBottom w:val="0"/>
      <w:divBdr>
        <w:top w:val="none" w:sz="0" w:space="0" w:color="auto"/>
        <w:left w:val="none" w:sz="0" w:space="0" w:color="auto"/>
        <w:bottom w:val="none" w:sz="0" w:space="0" w:color="auto"/>
        <w:right w:val="none" w:sz="0" w:space="0" w:color="auto"/>
      </w:divBdr>
    </w:div>
    <w:div w:id="137648506">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56044447">
      <w:bodyDiv w:val="1"/>
      <w:marLeft w:val="0"/>
      <w:marRight w:val="0"/>
      <w:marTop w:val="0"/>
      <w:marBottom w:val="0"/>
      <w:divBdr>
        <w:top w:val="none" w:sz="0" w:space="0" w:color="auto"/>
        <w:left w:val="none" w:sz="0" w:space="0" w:color="auto"/>
        <w:bottom w:val="none" w:sz="0" w:space="0" w:color="auto"/>
        <w:right w:val="none" w:sz="0" w:space="0" w:color="auto"/>
      </w:divBdr>
    </w:div>
    <w:div w:id="166479811">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1143877">
      <w:bodyDiv w:val="1"/>
      <w:marLeft w:val="0"/>
      <w:marRight w:val="0"/>
      <w:marTop w:val="0"/>
      <w:marBottom w:val="0"/>
      <w:divBdr>
        <w:top w:val="none" w:sz="0" w:space="0" w:color="auto"/>
        <w:left w:val="none" w:sz="0" w:space="0" w:color="auto"/>
        <w:bottom w:val="none" w:sz="0" w:space="0" w:color="auto"/>
        <w:right w:val="none" w:sz="0" w:space="0" w:color="auto"/>
      </w:divBdr>
    </w:div>
    <w:div w:id="17677533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2306939">
      <w:bodyDiv w:val="1"/>
      <w:marLeft w:val="0"/>
      <w:marRight w:val="0"/>
      <w:marTop w:val="0"/>
      <w:marBottom w:val="0"/>
      <w:divBdr>
        <w:top w:val="none" w:sz="0" w:space="0" w:color="auto"/>
        <w:left w:val="none" w:sz="0" w:space="0" w:color="auto"/>
        <w:bottom w:val="none" w:sz="0" w:space="0" w:color="auto"/>
        <w:right w:val="none" w:sz="0" w:space="0" w:color="auto"/>
      </w:divBdr>
    </w:div>
    <w:div w:id="193613813">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0019002">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09343682">
      <w:bodyDiv w:val="1"/>
      <w:marLeft w:val="0"/>
      <w:marRight w:val="0"/>
      <w:marTop w:val="0"/>
      <w:marBottom w:val="0"/>
      <w:divBdr>
        <w:top w:val="none" w:sz="0" w:space="0" w:color="auto"/>
        <w:left w:val="none" w:sz="0" w:space="0" w:color="auto"/>
        <w:bottom w:val="none" w:sz="0" w:space="0" w:color="auto"/>
        <w:right w:val="none" w:sz="0" w:space="0" w:color="auto"/>
      </w:divBdr>
    </w:div>
    <w:div w:id="211623617">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19752130">
      <w:bodyDiv w:val="1"/>
      <w:marLeft w:val="0"/>
      <w:marRight w:val="0"/>
      <w:marTop w:val="0"/>
      <w:marBottom w:val="0"/>
      <w:divBdr>
        <w:top w:val="none" w:sz="0" w:space="0" w:color="auto"/>
        <w:left w:val="none" w:sz="0" w:space="0" w:color="auto"/>
        <w:bottom w:val="none" w:sz="0" w:space="0" w:color="auto"/>
        <w:right w:val="none" w:sz="0" w:space="0" w:color="auto"/>
      </w:divBdr>
    </w:div>
    <w:div w:id="220487966">
      <w:bodyDiv w:val="1"/>
      <w:marLeft w:val="0"/>
      <w:marRight w:val="0"/>
      <w:marTop w:val="0"/>
      <w:marBottom w:val="0"/>
      <w:divBdr>
        <w:top w:val="none" w:sz="0" w:space="0" w:color="auto"/>
        <w:left w:val="none" w:sz="0" w:space="0" w:color="auto"/>
        <w:bottom w:val="none" w:sz="0" w:space="0" w:color="auto"/>
        <w:right w:val="none" w:sz="0" w:space="0" w:color="auto"/>
      </w:divBdr>
    </w:div>
    <w:div w:id="223831361">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36867237">
      <w:bodyDiv w:val="1"/>
      <w:marLeft w:val="0"/>
      <w:marRight w:val="0"/>
      <w:marTop w:val="0"/>
      <w:marBottom w:val="0"/>
      <w:divBdr>
        <w:top w:val="none" w:sz="0" w:space="0" w:color="auto"/>
        <w:left w:val="none" w:sz="0" w:space="0" w:color="auto"/>
        <w:bottom w:val="none" w:sz="0" w:space="0" w:color="auto"/>
        <w:right w:val="none" w:sz="0" w:space="0" w:color="auto"/>
      </w:divBdr>
    </w:div>
    <w:div w:id="237180877">
      <w:bodyDiv w:val="1"/>
      <w:marLeft w:val="0"/>
      <w:marRight w:val="0"/>
      <w:marTop w:val="0"/>
      <w:marBottom w:val="0"/>
      <w:divBdr>
        <w:top w:val="none" w:sz="0" w:space="0" w:color="auto"/>
        <w:left w:val="none" w:sz="0" w:space="0" w:color="auto"/>
        <w:bottom w:val="none" w:sz="0" w:space="0" w:color="auto"/>
        <w:right w:val="none" w:sz="0" w:space="0" w:color="auto"/>
      </w:divBdr>
    </w:div>
    <w:div w:id="248318681">
      <w:bodyDiv w:val="1"/>
      <w:marLeft w:val="0"/>
      <w:marRight w:val="0"/>
      <w:marTop w:val="0"/>
      <w:marBottom w:val="0"/>
      <w:divBdr>
        <w:top w:val="none" w:sz="0" w:space="0" w:color="auto"/>
        <w:left w:val="none" w:sz="0" w:space="0" w:color="auto"/>
        <w:bottom w:val="none" w:sz="0" w:space="0" w:color="auto"/>
        <w:right w:val="none" w:sz="0" w:space="0" w:color="auto"/>
      </w:divBdr>
    </w:div>
    <w:div w:id="249236695">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74363772">
      <w:bodyDiv w:val="1"/>
      <w:marLeft w:val="0"/>
      <w:marRight w:val="0"/>
      <w:marTop w:val="0"/>
      <w:marBottom w:val="0"/>
      <w:divBdr>
        <w:top w:val="none" w:sz="0" w:space="0" w:color="auto"/>
        <w:left w:val="none" w:sz="0" w:space="0" w:color="auto"/>
        <w:bottom w:val="none" w:sz="0" w:space="0" w:color="auto"/>
        <w:right w:val="none" w:sz="0" w:space="0" w:color="auto"/>
      </w:divBdr>
    </w:div>
    <w:div w:id="276445341">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8759133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298806295">
      <w:bodyDiv w:val="1"/>
      <w:marLeft w:val="0"/>
      <w:marRight w:val="0"/>
      <w:marTop w:val="0"/>
      <w:marBottom w:val="0"/>
      <w:divBdr>
        <w:top w:val="none" w:sz="0" w:space="0" w:color="auto"/>
        <w:left w:val="none" w:sz="0" w:space="0" w:color="auto"/>
        <w:bottom w:val="none" w:sz="0" w:space="0" w:color="auto"/>
        <w:right w:val="none" w:sz="0" w:space="0" w:color="auto"/>
      </w:divBdr>
    </w:div>
    <w:div w:id="302202162">
      <w:bodyDiv w:val="1"/>
      <w:marLeft w:val="0"/>
      <w:marRight w:val="0"/>
      <w:marTop w:val="0"/>
      <w:marBottom w:val="0"/>
      <w:divBdr>
        <w:top w:val="none" w:sz="0" w:space="0" w:color="auto"/>
        <w:left w:val="none" w:sz="0" w:space="0" w:color="auto"/>
        <w:bottom w:val="none" w:sz="0" w:space="0" w:color="auto"/>
        <w:right w:val="none" w:sz="0" w:space="0" w:color="auto"/>
      </w:divBdr>
    </w:div>
    <w:div w:id="303777310">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5305563">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1035307">
      <w:bodyDiv w:val="1"/>
      <w:marLeft w:val="0"/>
      <w:marRight w:val="0"/>
      <w:marTop w:val="0"/>
      <w:marBottom w:val="0"/>
      <w:divBdr>
        <w:top w:val="none" w:sz="0" w:space="0" w:color="auto"/>
        <w:left w:val="none" w:sz="0" w:space="0" w:color="auto"/>
        <w:bottom w:val="none" w:sz="0" w:space="0" w:color="auto"/>
        <w:right w:val="none" w:sz="0" w:space="0" w:color="auto"/>
      </w:divBdr>
    </w:div>
    <w:div w:id="331880801">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1054888">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52343545">
      <w:bodyDiv w:val="1"/>
      <w:marLeft w:val="0"/>
      <w:marRight w:val="0"/>
      <w:marTop w:val="0"/>
      <w:marBottom w:val="0"/>
      <w:divBdr>
        <w:top w:val="none" w:sz="0" w:space="0" w:color="auto"/>
        <w:left w:val="none" w:sz="0" w:space="0" w:color="auto"/>
        <w:bottom w:val="none" w:sz="0" w:space="0" w:color="auto"/>
        <w:right w:val="none" w:sz="0" w:space="0" w:color="auto"/>
      </w:divBdr>
    </w:div>
    <w:div w:id="361395737">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096398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4279098">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490785">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212263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1167629">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7994624">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40341316">
      <w:bodyDiv w:val="1"/>
      <w:marLeft w:val="0"/>
      <w:marRight w:val="0"/>
      <w:marTop w:val="0"/>
      <w:marBottom w:val="0"/>
      <w:divBdr>
        <w:top w:val="none" w:sz="0" w:space="0" w:color="auto"/>
        <w:left w:val="none" w:sz="0" w:space="0" w:color="auto"/>
        <w:bottom w:val="none" w:sz="0" w:space="0" w:color="auto"/>
        <w:right w:val="none" w:sz="0" w:space="0" w:color="auto"/>
      </w:divBdr>
    </w:div>
    <w:div w:id="443113174">
      <w:bodyDiv w:val="1"/>
      <w:marLeft w:val="0"/>
      <w:marRight w:val="0"/>
      <w:marTop w:val="0"/>
      <w:marBottom w:val="0"/>
      <w:divBdr>
        <w:top w:val="none" w:sz="0" w:space="0" w:color="auto"/>
        <w:left w:val="none" w:sz="0" w:space="0" w:color="auto"/>
        <w:bottom w:val="none" w:sz="0" w:space="0" w:color="auto"/>
        <w:right w:val="none" w:sz="0" w:space="0" w:color="auto"/>
      </w:divBdr>
    </w:div>
    <w:div w:id="451487158">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55411470">
      <w:bodyDiv w:val="1"/>
      <w:marLeft w:val="0"/>
      <w:marRight w:val="0"/>
      <w:marTop w:val="0"/>
      <w:marBottom w:val="0"/>
      <w:divBdr>
        <w:top w:val="none" w:sz="0" w:space="0" w:color="auto"/>
        <w:left w:val="none" w:sz="0" w:space="0" w:color="auto"/>
        <w:bottom w:val="none" w:sz="0" w:space="0" w:color="auto"/>
        <w:right w:val="none" w:sz="0" w:space="0" w:color="auto"/>
      </w:divBdr>
    </w:div>
    <w:div w:id="464549374">
      <w:bodyDiv w:val="1"/>
      <w:marLeft w:val="0"/>
      <w:marRight w:val="0"/>
      <w:marTop w:val="0"/>
      <w:marBottom w:val="0"/>
      <w:divBdr>
        <w:top w:val="none" w:sz="0" w:space="0" w:color="auto"/>
        <w:left w:val="none" w:sz="0" w:space="0" w:color="auto"/>
        <w:bottom w:val="none" w:sz="0" w:space="0" w:color="auto"/>
        <w:right w:val="none" w:sz="0" w:space="0" w:color="auto"/>
      </w:divBdr>
    </w:div>
    <w:div w:id="46565941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68329855">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88520977">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08520362">
      <w:bodyDiv w:val="1"/>
      <w:marLeft w:val="0"/>
      <w:marRight w:val="0"/>
      <w:marTop w:val="0"/>
      <w:marBottom w:val="0"/>
      <w:divBdr>
        <w:top w:val="none" w:sz="0" w:space="0" w:color="auto"/>
        <w:left w:val="none" w:sz="0" w:space="0" w:color="auto"/>
        <w:bottom w:val="none" w:sz="0" w:space="0" w:color="auto"/>
        <w:right w:val="none" w:sz="0" w:space="0" w:color="auto"/>
      </w:divBdr>
    </w:div>
    <w:div w:id="510728082">
      <w:bodyDiv w:val="1"/>
      <w:marLeft w:val="0"/>
      <w:marRight w:val="0"/>
      <w:marTop w:val="0"/>
      <w:marBottom w:val="0"/>
      <w:divBdr>
        <w:top w:val="none" w:sz="0" w:space="0" w:color="auto"/>
        <w:left w:val="none" w:sz="0" w:space="0" w:color="auto"/>
        <w:bottom w:val="none" w:sz="0" w:space="0" w:color="auto"/>
        <w:right w:val="none" w:sz="0" w:space="0" w:color="auto"/>
      </w:divBdr>
    </w:div>
    <w:div w:id="510998462">
      <w:bodyDiv w:val="1"/>
      <w:marLeft w:val="0"/>
      <w:marRight w:val="0"/>
      <w:marTop w:val="0"/>
      <w:marBottom w:val="0"/>
      <w:divBdr>
        <w:top w:val="none" w:sz="0" w:space="0" w:color="auto"/>
        <w:left w:val="none" w:sz="0" w:space="0" w:color="auto"/>
        <w:bottom w:val="none" w:sz="0" w:space="0" w:color="auto"/>
        <w:right w:val="none" w:sz="0" w:space="0" w:color="auto"/>
      </w:divBdr>
    </w:div>
    <w:div w:id="515655146">
      <w:bodyDiv w:val="1"/>
      <w:marLeft w:val="0"/>
      <w:marRight w:val="0"/>
      <w:marTop w:val="0"/>
      <w:marBottom w:val="0"/>
      <w:divBdr>
        <w:top w:val="none" w:sz="0" w:space="0" w:color="auto"/>
        <w:left w:val="none" w:sz="0" w:space="0" w:color="auto"/>
        <w:bottom w:val="none" w:sz="0" w:space="0" w:color="auto"/>
        <w:right w:val="none" w:sz="0" w:space="0" w:color="auto"/>
      </w:divBdr>
    </w:div>
    <w:div w:id="519245896">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34930110">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5720144">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69771527">
      <w:bodyDiv w:val="1"/>
      <w:marLeft w:val="0"/>
      <w:marRight w:val="0"/>
      <w:marTop w:val="0"/>
      <w:marBottom w:val="0"/>
      <w:divBdr>
        <w:top w:val="none" w:sz="0" w:space="0" w:color="auto"/>
        <w:left w:val="none" w:sz="0" w:space="0" w:color="auto"/>
        <w:bottom w:val="none" w:sz="0" w:space="0" w:color="auto"/>
        <w:right w:val="none" w:sz="0" w:space="0" w:color="auto"/>
      </w:divBdr>
    </w:div>
    <w:div w:id="570312956">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3127514">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0337741">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21813063">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33484161">
      <w:bodyDiv w:val="1"/>
      <w:marLeft w:val="0"/>
      <w:marRight w:val="0"/>
      <w:marTop w:val="0"/>
      <w:marBottom w:val="0"/>
      <w:divBdr>
        <w:top w:val="none" w:sz="0" w:space="0" w:color="auto"/>
        <w:left w:val="none" w:sz="0" w:space="0" w:color="auto"/>
        <w:bottom w:val="none" w:sz="0" w:space="0" w:color="auto"/>
        <w:right w:val="none" w:sz="0" w:space="0" w:color="auto"/>
      </w:divBdr>
    </w:div>
    <w:div w:id="637338600">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49215747">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63552332">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74187888">
      <w:bodyDiv w:val="1"/>
      <w:marLeft w:val="0"/>
      <w:marRight w:val="0"/>
      <w:marTop w:val="0"/>
      <w:marBottom w:val="0"/>
      <w:divBdr>
        <w:top w:val="none" w:sz="0" w:space="0" w:color="auto"/>
        <w:left w:val="none" w:sz="0" w:space="0" w:color="auto"/>
        <w:bottom w:val="none" w:sz="0" w:space="0" w:color="auto"/>
        <w:right w:val="none" w:sz="0" w:space="0" w:color="auto"/>
      </w:divBdr>
    </w:div>
    <w:div w:id="678391796">
      <w:bodyDiv w:val="1"/>
      <w:marLeft w:val="0"/>
      <w:marRight w:val="0"/>
      <w:marTop w:val="0"/>
      <w:marBottom w:val="0"/>
      <w:divBdr>
        <w:top w:val="none" w:sz="0" w:space="0" w:color="auto"/>
        <w:left w:val="none" w:sz="0" w:space="0" w:color="auto"/>
        <w:bottom w:val="none" w:sz="0" w:space="0" w:color="auto"/>
        <w:right w:val="none" w:sz="0" w:space="0" w:color="auto"/>
      </w:divBdr>
    </w:div>
    <w:div w:id="684598659">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2314590">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3701944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46420804">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6603038">
      <w:bodyDiv w:val="1"/>
      <w:marLeft w:val="0"/>
      <w:marRight w:val="0"/>
      <w:marTop w:val="0"/>
      <w:marBottom w:val="0"/>
      <w:divBdr>
        <w:top w:val="none" w:sz="0" w:space="0" w:color="auto"/>
        <w:left w:val="none" w:sz="0" w:space="0" w:color="auto"/>
        <w:bottom w:val="none" w:sz="0" w:space="0" w:color="auto"/>
        <w:right w:val="none" w:sz="0" w:space="0" w:color="auto"/>
      </w:divBdr>
    </w:div>
    <w:div w:id="777992781">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03891381">
      <w:bodyDiv w:val="1"/>
      <w:marLeft w:val="0"/>
      <w:marRight w:val="0"/>
      <w:marTop w:val="0"/>
      <w:marBottom w:val="0"/>
      <w:divBdr>
        <w:top w:val="none" w:sz="0" w:space="0" w:color="auto"/>
        <w:left w:val="none" w:sz="0" w:space="0" w:color="auto"/>
        <w:bottom w:val="none" w:sz="0" w:space="0" w:color="auto"/>
        <w:right w:val="none" w:sz="0" w:space="0" w:color="auto"/>
      </w:divBdr>
    </w:div>
    <w:div w:id="812335663">
      <w:bodyDiv w:val="1"/>
      <w:marLeft w:val="0"/>
      <w:marRight w:val="0"/>
      <w:marTop w:val="0"/>
      <w:marBottom w:val="0"/>
      <w:divBdr>
        <w:top w:val="none" w:sz="0" w:space="0" w:color="auto"/>
        <w:left w:val="none" w:sz="0" w:space="0" w:color="auto"/>
        <w:bottom w:val="none" w:sz="0" w:space="0" w:color="auto"/>
        <w:right w:val="none" w:sz="0" w:space="0" w:color="auto"/>
      </w:divBdr>
    </w:div>
    <w:div w:id="818765979">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49022893">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69997924">
      <w:bodyDiv w:val="1"/>
      <w:marLeft w:val="0"/>
      <w:marRight w:val="0"/>
      <w:marTop w:val="0"/>
      <w:marBottom w:val="0"/>
      <w:divBdr>
        <w:top w:val="none" w:sz="0" w:space="0" w:color="auto"/>
        <w:left w:val="none" w:sz="0" w:space="0" w:color="auto"/>
        <w:bottom w:val="none" w:sz="0" w:space="0" w:color="auto"/>
        <w:right w:val="none" w:sz="0" w:space="0" w:color="auto"/>
      </w:divBdr>
    </w:div>
    <w:div w:id="876115538">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138315">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82786273">
      <w:bodyDiv w:val="1"/>
      <w:marLeft w:val="0"/>
      <w:marRight w:val="0"/>
      <w:marTop w:val="0"/>
      <w:marBottom w:val="0"/>
      <w:divBdr>
        <w:top w:val="none" w:sz="0" w:space="0" w:color="auto"/>
        <w:left w:val="none" w:sz="0" w:space="0" w:color="auto"/>
        <w:bottom w:val="none" w:sz="0" w:space="0" w:color="auto"/>
        <w:right w:val="none" w:sz="0" w:space="0" w:color="auto"/>
      </w:divBdr>
    </w:div>
    <w:div w:id="888805208">
      <w:bodyDiv w:val="1"/>
      <w:marLeft w:val="0"/>
      <w:marRight w:val="0"/>
      <w:marTop w:val="0"/>
      <w:marBottom w:val="0"/>
      <w:divBdr>
        <w:top w:val="none" w:sz="0" w:space="0" w:color="auto"/>
        <w:left w:val="none" w:sz="0" w:space="0" w:color="auto"/>
        <w:bottom w:val="none" w:sz="0" w:space="0" w:color="auto"/>
        <w:right w:val="none" w:sz="0" w:space="0" w:color="auto"/>
      </w:divBdr>
    </w:div>
    <w:div w:id="890388803">
      <w:bodyDiv w:val="1"/>
      <w:marLeft w:val="0"/>
      <w:marRight w:val="0"/>
      <w:marTop w:val="0"/>
      <w:marBottom w:val="0"/>
      <w:divBdr>
        <w:top w:val="none" w:sz="0" w:space="0" w:color="auto"/>
        <w:left w:val="none" w:sz="0" w:space="0" w:color="auto"/>
        <w:bottom w:val="none" w:sz="0" w:space="0" w:color="auto"/>
        <w:right w:val="none" w:sz="0" w:space="0" w:color="auto"/>
      </w:divBdr>
    </w:div>
    <w:div w:id="891230349">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00093484">
      <w:bodyDiv w:val="1"/>
      <w:marLeft w:val="0"/>
      <w:marRight w:val="0"/>
      <w:marTop w:val="0"/>
      <w:marBottom w:val="0"/>
      <w:divBdr>
        <w:top w:val="none" w:sz="0" w:space="0" w:color="auto"/>
        <w:left w:val="none" w:sz="0" w:space="0" w:color="auto"/>
        <w:bottom w:val="none" w:sz="0" w:space="0" w:color="auto"/>
        <w:right w:val="none" w:sz="0" w:space="0" w:color="auto"/>
      </w:divBdr>
    </w:div>
    <w:div w:id="905411015">
      <w:bodyDiv w:val="1"/>
      <w:marLeft w:val="0"/>
      <w:marRight w:val="0"/>
      <w:marTop w:val="0"/>
      <w:marBottom w:val="0"/>
      <w:divBdr>
        <w:top w:val="none" w:sz="0" w:space="0" w:color="auto"/>
        <w:left w:val="none" w:sz="0" w:space="0" w:color="auto"/>
        <w:bottom w:val="none" w:sz="0" w:space="0" w:color="auto"/>
        <w:right w:val="none" w:sz="0" w:space="0" w:color="auto"/>
      </w:divBdr>
    </w:div>
    <w:div w:id="906106939">
      <w:bodyDiv w:val="1"/>
      <w:marLeft w:val="0"/>
      <w:marRight w:val="0"/>
      <w:marTop w:val="0"/>
      <w:marBottom w:val="0"/>
      <w:divBdr>
        <w:top w:val="none" w:sz="0" w:space="0" w:color="auto"/>
        <w:left w:val="none" w:sz="0" w:space="0" w:color="auto"/>
        <w:bottom w:val="none" w:sz="0" w:space="0" w:color="auto"/>
        <w:right w:val="none" w:sz="0" w:space="0" w:color="auto"/>
      </w:divBdr>
    </w:div>
    <w:div w:id="910508960">
      <w:bodyDiv w:val="1"/>
      <w:marLeft w:val="0"/>
      <w:marRight w:val="0"/>
      <w:marTop w:val="0"/>
      <w:marBottom w:val="0"/>
      <w:divBdr>
        <w:top w:val="none" w:sz="0" w:space="0" w:color="auto"/>
        <w:left w:val="none" w:sz="0" w:space="0" w:color="auto"/>
        <w:bottom w:val="none" w:sz="0" w:space="0" w:color="auto"/>
        <w:right w:val="none" w:sz="0" w:space="0" w:color="auto"/>
      </w:divBdr>
    </w:div>
    <w:div w:id="911693123">
      <w:bodyDiv w:val="1"/>
      <w:marLeft w:val="0"/>
      <w:marRight w:val="0"/>
      <w:marTop w:val="0"/>
      <w:marBottom w:val="0"/>
      <w:divBdr>
        <w:top w:val="none" w:sz="0" w:space="0" w:color="auto"/>
        <w:left w:val="none" w:sz="0" w:space="0" w:color="auto"/>
        <w:bottom w:val="none" w:sz="0" w:space="0" w:color="auto"/>
        <w:right w:val="none" w:sz="0" w:space="0" w:color="auto"/>
      </w:divBdr>
    </w:div>
    <w:div w:id="915475522">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23536624">
      <w:bodyDiv w:val="1"/>
      <w:marLeft w:val="0"/>
      <w:marRight w:val="0"/>
      <w:marTop w:val="0"/>
      <w:marBottom w:val="0"/>
      <w:divBdr>
        <w:top w:val="none" w:sz="0" w:space="0" w:color="auto"/>
        <w:left w:val="none" w:sz="0" w:space="0" w:color="auto"/>
        <w:bottom w:val="none" w:sz="0" w:space="0" w:color="auto"/>
        <w:right w:val="none" w:sz="0" w:space="0" w:color="auto"/>
      </w:divBdr>
    </w:div>
    <w:div w:id="928973344">
      <w:bodyDiv w:val="1"/>
      <w:marLeft w:val="0"/>
      <w:marRight w:val="0"/>
      <w:marTop w:val="0"/>
      <w:marBottom w:val="0"/>
      <w:divBdr>
        <w:top w:val="none" w:sz="0" w:space="0" w:color="auto"/>
        <w:left w:val="none" w:sz="0" w:space="0" w:color="auto"/>
        <w:bottom w:val="none" w:sz="0" w:space="0" w:color="auto"/>
        <w:right w:val="none" w:sz="0" w:space="0" w:color="auto"/>
      </w:divBdr>
    </w:div>
    <w:div w:id="937718366">
      <w:bodyDiv w:val="1"/>
      <w:marLeft w:val="0"/>
      <w:marRight w:val="0"/>
      <w:marTop w:val="0"/>
      <w:marBottom w:val="0"/>
      <w:divBdr>
        <w:top w:val="none" w:sz="0" w:space="0" w:color="auto"/>
        <w:left w:val="none" w:sz="0" w:space="0" w:color="auto"/>
        <w:bottom w:val="none" w:sz="0" w:space="0" w:color="auto"/>
        <w:right w:val="none" w:sz="0" w:space="0" w:color="auto"/>
      </w:divBdr>
    </w:div>
    <w:div w:id="96642633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06790031">
      <w:bodyDiv w:val="1"/>
      <w:marLeft w:val="0"/>
      <w:marRight w:val="0"/>
      <w:marTop w:val="0"/>
      <w:marBottom w:val="0"/>
      <w:divBdr>
        <w:top w:val="none" w:sz="0" w:space="0" w:color="auto"/>
        <w:left w:val="none" w:sz="0" w:space="0" w:color="auto"/>
        <w:bottom w:val="none" w:sz="0" w:space="0" w:color="auto"/>
        <w:right w:val="none" w:sz="0" w:space="0" w:color="auto"/>
      </w:divBdr>
    </w:div>
    <w:div w:id="1015811248">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28530297">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39008086">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55353455">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85759320">
      <w:bodyDiv w:val="1"/>
      <w:marLeft w:val="0"/>
      <w:marRight w:val="0"/>
      <w:marTop w:val="0"/>
      <w:marBottom w:val="0"/>
      <w:divBdr>
        <w:top w:val="none" w:sz="0" w:space="0" w:color="auto"/>
        <w:left w:val="none" w:sz="0" w:space="0" w:color="auto"/>
        <w:bottom w:val="none" w:sz="0" w:space="0" w:color="auto"/>
        <w:right w:val="none" w:sz="0" w:space="0" w:color="auto"/>
      </w:divBdr>
    </w:div>
    <w:div w:id="1089035794">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5056260">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535735">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15519217">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37187852">
      <w:bodyDiv w:val="1"/>
      <w:marLeft w:val="0"/>
      <w:marRight w:val="0"/>
      <w:marTop w:val="0"/>
      <w:marBottom w:val="0"/>
      <w:divBdr>
        <w:top w:val="none" w:sz="0" w:space="0" w:color="auto"/>
        <w:left w:val="none" w:sz="0" w:space="0" w:color="auto"/>
        <w:bottom w:val="none" w:sz="0" w:space="0" w:color="auto"/>
        <w:right w:val="none" w:sz="0" w:space="0" w:color="auto"/>
      </w:divBdr>
    </w:div>
    <w:div w:id="1137992867">
      <w:bodyDiv w:val="1"/>
      <w:marLeft w:val="0"/>
      <w:marRight w:val="0"/>
      <w:marTop w:val="0"/>
      <w:marBottom w:val="0"/>
      <w:divBdr>
        <w:top w:val="none" w:sz="0" w:space="0" w:color="auto"/>
        <w:left w:val="none" w:sz="0" w:space="0" w:color="auto"/>
        <w:bottom w:val="none" w:sz="0" w:space="0" w:color="auto"/>
        <w:right w:val="none" w:sz="0" w:space="0" w:color="auto"/>
      </w:divBdr>
    </w:div>
    <w:div w:id="1155532381">
      <w:bodyDiv w:val="1"/>
      <w:marLeft w:val="0"/>
      <w:marRight w:val="0"/>
      <w:marTop w:val="0"/>
      <w:marBottom w:val="0"/>
      <w:divBdr>
        <w:top w:val="none" w:sz="0" w:space="0" w:color="auto"/>
        <w:left w:val="none" w:sz="0" w:space="0" w:color="auto"/>
        <w:bottom w:val="none" w:sz="0" w:space="0" w:color="auto"/>
        <w:right w:val="none" w:sz="0" w:space="0" w:color="auto"/>
      </w:divBdr>
    </w:div>
    <w:div w:id="1163279386">
      <w:bodyDiv w:val="1"/>
      <w:marLeft w:val="0"/>
      <w:marRight w:val="0"/>
      <w:marTop w:val="0"/>
      <w:marBottom w:val="0"/>
      <w:divBdr>
        <w:top w:val="none" w:sz="0" w:space="0" w:color="auto"/>
        <w:left w:val="none" w:sz="0" w:space="0" w:color="auto"/>
        <w:bottom w:val="none" w:sz="0" w:space="0" w:color="auto"/>
        <w:right w:val="none" w:sz="0" w:space="0" w:color="auto"/>
      </w:divBdr>
    </w:div>
    <w:div w:id="1167479602">
      <w:bodyDiv w:val="1"/>
      <w:marLeft w:val="0"/>
      <w:marRight w:val="0"/>
      <w:marTop w:val="0"/>
      <w:marBottom w:val="0"/>
      <w:divBdr>
        <w:top w:val="none" w:sz="0" w:space="0" w:color="auto"/>
        <w:left w:val="none" w:sz="0" w:space="0" w:color="auto"/>
        <w:bottom w:val="none" w:sz="0" w:space="0" w:color="auto"/>
        <w:right w:val="none" w:sz="0" w:space="0" w:color="auto"/>
      </w:divBdr>
    </w:div>
    <w:div w:id="1171405395">
      <w:bodyDiv w:val="1"/>
      <w:marLeft w:val="0"/>
      <w:marRight w:val="0"/>
      <w:marTop w:val="0"/>
      <w:marBottom w:val="0"/>
      <w:divBdr>
        <w:top w:val="none" w:sz="0" w:space="0" w:color="auto"/>
        <w:left w:val="none" w:sz="0" w:space="0" w:color="auto"/>
        <w:bottom w:val="none" w:sz="0" w:space="0" w:color="auto"/>
        <w:right w:val="none" w:sz="0" w:space="0" w:color="auto"/>
      </w:divBdr>
    </w:div>
    <w:div w:id="1172522400">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78041489">
      <w:bodyDiv w:val="1"/>
      <w:marLeft w:val="0"/>
      <w:marRight w:val="0"/>
      <w:marTop w:val="0"/>
      <w:marBottom w:val="0"/>
      <w:divBdr>
        <w:top w:val="none" w:sz="0" w:space="0" w:color="auto"/>
        <w:left w:val="none" w:sz="0" w:space="0" w:color="auto"/>
        <w:bottom w:val="none" w:sz="0" w:space="0" w:color="auto"/>
        <w:right w:val="none" w:sz="0" w:space="0" w:color="auto"/>
      </w:divBdr>
    </w:div>
    <w:div w:id="1179390918">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3572451">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196695910">
      <w:bodyDiv w:val="1"/>
      <w:marLeft w:val="0"/>
      <w:marRight w:val="0"/>
      <w:marTop w:val="0"/>
      <w:marBottom w:val="0"/>
      <w:divBdr>
        <w:top w:val="none" w:sz="0" w:space="0" w:color="auto"/>
        <w:left w:val="none" w:sz="0" w:space="0" w:color="auto"/>
        <w:bottom w:val="none" w:sz="0" w:space="0" w:color="auto"/>
        <w:right w:val="none" w:sz="0" w:space="0" w:color="auto"/>
      </w:divBdr>
    </w:div>
    <w:div w:id="1199472106">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7452595">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1068979">
      <w:bodyDiv w:val="1"/>
      <w:marLeft w:val="0"/>
      <w:marRight w:val="0"/>
      <w:marTop w:val="0"/>
      <w:marBottom w:val="0"/>
      <w:divBdr>
        <w:top w:val="none" w:sz="0" w:space="0" w:color="auto"/>
        <w:left w:val="none" w:sz="0" w:space="0" w:color="auto"/>
        <w:bottom w:val="none" w:sz="0" w:space="0" w:color="auto"/>
        <w:right w:val="none" w:sz="0" w:space="0" w:color="auto"/>
      </w:divBdr>
    </w:div>
    <w:div w:id="1212578045">
      <w:bodyDiv w:val="1"/>
      <w:marLeft w:val="0"/>
      <w:marRight w:val="0"/>
      <w:marTop w:val="0"/>
      <w:marBottom w:val="0"/>
      <w:divBdr>
        <w:top w:val="none" w:sz="0" w:space="0" w:color="auto"/>
        <w:left w:val="none" w:sz="0" w:space="0" w:color="auto"/>
        <w:bottom w:val="none" w:sz="0" w:space="0" w:color="auto"/>
        <w:right w:val="none" w:sz="0" w:space="0" w:color="auto"/>
      </w:divBdr>
    </w:div>
    <w:div w:id="1214544118">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34202070">
      <w:bodyDiv w:val="1"/>
      <w:marLeft w:val="0"/>
      <w:marRight w:val="0"/>
      <w:marTop w:val="0"/>
      <w:marBottom w:val="0"/>
      <w:divBdr>
        <w:top w:val="none" w:sz="0" w:space="0" w:color="auto"/>
        <w:left w:val="none" w:sz="0" w:space="0" w:color="auto"/>
        <w:bottom w:val="none" w:sz="0" w:space="0" w:color="auto"/>
        <w:right w:val="none" w:sz="0" w:space="0" w:color="auto"/>
      </w:divBdr>
    </w:div>
    <w:div w:id="1234244879">
      <w:bodyDiv w:val="1"/>
      <w:marLeft w:val="0"/>
      <w:marRight w:val="0"/>
      <w:marTop w:val="0"/>
      <w:marBottom w:val="0"/>
      <w:divBdr>
        <w:top w:val="none" w:sz="0" w:space="0" w:color="auto"/>
        <w:left w:val="none" w:sz="0" w:space="0" w:color="auto"/>
        <w:bottom w:val="none" w:sz="0" w:space="0" w:color="auto"/>
        <w:right w:val="none" w:sz="0" w:space="0" w:color="auto"/>
      </w:divBdr>
    </w:div>
    <w:div w:id="1247879939">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61764747">
      <w:bodyDiv w:val="1"/>
      <w:marLeft w:val="0"/>
      <w:marRight w:val="0"/>
      <w:marTop w:val="0"/>
      <w:marBottom w:val="0"/>
      <w:divBdr>
        <w:top w:val="none" w:sz="0" w:space="0" w:color="auto"/>
        <w:left w:val="none" w:sz="0" w:space="0" w:color="auto"/>
        <w:bottom w:val="none" w:sz="0" w:space="0" w:color="auto"/>
        <w:right w:val="none" w:sz="0" w:space="0" w:color="auto"/>
      </w:divBdr>
    </w:div>
    <w:div w:id="1267889696">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281259305">
      <w:bodyDiv w:val="1"/>
      <w:marLeft w:val="0"/>
      <w:marRight w:val="0"/>
      <w:marTop w:val="0"/>
      <w:marBottom w:val="0"/>
      <w:divBdr>
        <w:top w:val="none" w:sz="0" w:space="0" w:color="auto"/>
        <w:left w:val="none" w:sz="0" w:space="0" w:color="auto"/>
        <w:bottom w:val="none" w:sz="0" w:space="0" w:color="auto"/>
        <w:right w:val="none" w:sz="0" w:space="0" w:color="auto"/>
      </w:divBdr>
    </w:div>
    <w:div w:id="1286278178">
      <w:bodyDiv w:val="1"/>
      <w:marLeft w:val="0"/>
      <w:marRight w:val="0"/>
      <w:marTop w:val="0"/>
      <w:marBottom w:val="0"/>
      <w:divBdr>
        <w:top w:val="none" w:sz="0" w:space="0" w:color="auto"/>
        <w:left w:val="none" w:sz="0" w:space="0" w:color="auto"/>
        <w:bottom w:val="none" w:sz="0" w:space="0" w:color="auto"/>
        <w:right w:val="none" w:sz="0" w:space="0" w:color="auto"/>
      </w:divBdr>
    </w:div>
    <w:div w:id="1298875960">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04386238">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25430829">
      <w:bodyDiv w:val="1"/>
      <w:marLeft w:val="0"/>
      <w:marRight w:val="0"/>
      <w:marTop w:val="0"/>
      <w:marBottom w:val="0"/>
      <w:divBdr>
        <w:top w:val="none" w:sz="0" w:space="0" w:color="auto"/>
        <w:left w:val="none" w:sz="0" w:space="0" w:color="auto"/>
        <w:bottom w:val="none" w:sz="0" w:space="0" w:color="auto"/>
        <w:right w:val="none" w:sz="0" w:space="0" w:color="auto"/>
      </w:divBdr>
    </w:div>
    <w:div w:id="1328172090">
      <w:bodyDiv w:val="1"/>
      <w:marLeft w:val="0"/>
      <w:marRight w:val="0"/>
      <w:marTop w:val="0"/>
      <w:marBottom w:val="0"/>
      <w:divBdr>
        <w:top w:val="none" w:sz="0" w:space="0" w:color="auto"/>
        <w:left w:val="none" w:sz="0" w:space="0" w:color="auto"/>
        <w:bottom w:val="none" w:sz="0" w:space="0" w:color="auto"/>
        <w:right w:val="none" w:sz="0" w:space="0" w:color="auto"/>
      </w:divBdr>
    </w:div>
    <w:div w:id="1329476376">
      <w:bodyDiv w:val="1"/>
      <w:marLeft w:val="0"/>
      <w:marRight w:val="0"/>
      <w:marTop w:val="0"/>
      <w:marBottom w:val="0"/>
      <w:divBdr>
        <w:top w:val="none" w:sz="0" w:space="0" w:color="auto"/>
        <w:left w:val="none" w:sz="0" w:space="0" w:color="auto"/>
        <w:bottom w:val="none" w:sz="0" w:space="0" w:color="auto"/>
        <w:right w:val="none" w:sz="0" w:space="0" w:color="auto"/>
      </w:divBdr>
    </w:div>
    <w:div w:id="1329945879">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36570369">
      <w:bodyDiv w:val="1"/>
      <w:marLeft w:val="0"/>
      <w:marRight w:val="0"/>
      <w:marTop w:val="0"/>
      <w:marBottom w:val="0"/>
      <w:divBdr>
        <w:top w:val="none" w:sz="0" w:space="0" w:color="auto"/>
        <w:left w:val="none" w:sz="0" w:space="0" w:color="auto"/>
        <w:bottom w:val="none" w:sz="0" w:space="0" w:color="auto"/>
        <w:right w:val="none" w:sz="0" w:space="0" w:color="auto"/>
      </w:divBdr>
    </w:div>
    <w:div w:id="1350066911">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681243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77118727">
      <w:bodyDiv w:val="1"/>
      <w:marLeft w:val="0"/>
      <w:marRight w:val="0"/>
      <w:marTop w:val="0"/>
      <w:marBottom w:val="0"/>
      <w:divBdr>
        <w:top w:val="none" w:sz="0" w:space="0" w:color="auto"/>
        <w:left w:val="none" w:sz="0" w:space="0" w:color="auto"/>
        <w:bottom w:val="none" w:sz="0" w:space="0" w:color="auto"/>
        <w:right w:val="none" w:sz="0" w:space="0" w:color="auto"/>
      </w:divBdr>
    </w:div>
    <w:div w:id="1378893825">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83483097">
      <w:bodyDiv w:val="1"/>
      <w:marLeft w:val="0"/>
      <w:marRight w:val="0"/>
      <w:marTop w:val="0"/>
      <w:marBottom w:val="0"/>
      <w:divBdr>
        <w:top w:val="none" w:sz="0" w:space="0" w:color="auto"/>
        <w:left w:val="none" w:sz="0" w:space="0" w:color="auto"/>
        <w:bottom w:val="none" w:sz="0" w:space="0" w:color="auto"/>
        <w:right w:val="none" w:sz="0" w:space="0" w:color="auto"/>
      </w:divBdr>
    </w:div>
    <w:div w:id="1387679762">
      <w:bodyDiv w:val="1"/>
      <w:marLeft w:val="0"/>
      <w:marRight w:val="0"/>
      <w:marTop w:val="0"/>
      <w:marBottom w:val="0"/>
      <w:divBdr>
        <w:top w:val="none" w:sz="0" w:space="0" w:color="auto"/>
        <w:left w:val="none" w:sz="0" w:space="0" w:color="auto"/>
        <w:bottom w:val="none" w:sz="0" w:space="0" w:color="auto"/>
        <w:right w:val="none" w:sz="0" w:space="0" w:color="auto"/>
      </w:divBdr>
    </w:div>
    <w:div w:id="1388795995">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3576255">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03259396">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0710130">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5982763">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3189955">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58140327">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24558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240254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490750588">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06699881">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16729914">
      <w:bodyDiv w:val="1"/>
      <w:marLeft w:val="0"/>
      <w:marRight w:val="0"/>
      <w:marTop w:val="0"/>
      <w:marBottom w:val="0"/>
      <w:divBdr>
        <w:top w:val="none" w:sz="0" w:space="0" w:color="auto"/>
        <w:left w:val="none" w:sz="0" w:space="0" w:color="auto"/>
        <w:bottom w:val="none" w:sz="0" w:space="0" w:color="auto"/>
        <w:right w:val="none" w:sz="0" w:space="0" w:color="auto"/>
      </w:divBdr>
    </w:div>
    <w:div w:id="1517115652">
      <w:bodyDiv w:val="1"/>
      <w:marLeft w:val="0"/>
      <w:marRight w:val="0"/>
      <w:marTop w:val="0"/>
      <w:marBottom w:val="0"/>
      <w:divBdr>
        <w:top w:val="none" w:sz="0" w:space="0" w:color="auto"/>
        <w:left w:val="none" w:sz="0" w:space="0" w:color="auto"/>
        <w:bottom w:val="none" w:sz="0" w:space="0" w:color="auto"/>
        <w:right w:val="none" w:sz="0" w:space="0" w:color="auto"/>
      </w:divBdr>
    </w:div>
    <w:div w:id="1519347853">
      <w:bodyDiv w:val="1"/>
      <w:marLeft w:val="0"/>
      <w:marRight w:val="0"/>
      <w:marTop w:val="0"/>
      <w:marBottom w:val="0"/>
      <w:divBdr>
        <w:top w:val="none" w:sz="0" w:space="0" w:color="auto"/>
        <w:left w:val="none" w:sz="0" w:space="0" w:color="auto"/>
        <w:bottom w:val="none" w:sz="0" w:space="0" w:color="auto"/>
        <w:right w:val="none" w:sz="0" w:space="0" w:color="auto"/>
      </w:divBdr>
    </w:div>
    <w:div w:id="1522163220">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176383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5895058">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0827463">
      <w:bodyDiv w:val="1"/>
      <w:marLeft w:val="0"/>
      <w:marRight w:val="0"/>
      <w:marTop w:val="0"/>
      <w:marBottom w:val="0"/>
      <w:divBdr>
        <w:top w:val="none" w:sz="0" w:space="0" w:color="auto"/>
        <w:left w:val="none" w:sz="0" w:space="0" w:color="auto"/>
        <w:bottom w:val="none" w:sz="0" w:space="0" w:color="auto"/>
        <w:right w:val="none" w:sz="0" w:space="0" w:color="auto"/>
      </w:divBdr>
    </w:div>
    <w:div w:id="1561555960">
      <w:bodyDiv w:val="1"/>
      <w:marLeft w:val="0"/>
      <w:marRight w:val="0"/>
      <w:marTop w:val="0"/>
      <w:marBottom w:val="0"/>
      <w:divBdr>
        <w:top w:val="none" w:sz="0" w:space="0" w:color="auto"/>
        <w:left w:val="none" w:sz="0" w:space="0" w:color="auto"/>
        <w:bottom w:val="none" w:sz="0" w:space="0" w:color="auto"/>
        <w:right w:val="none" w:sz="0" w:space="0" w:color="auto"/>
      </w:divBdr>
    </w:div>
    <w:div w:id="1566917067">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597204823">
      <w:bodyDiv w:val="1"/>
      <w:marLeft w:val="0"/>
      <w:marRight w:val="0"/>
      <w:marTop w:val="0"/>
      <w:marBottom w:val="0"/>
      <w:divBdr>
        <w:top w:val="none" w:sz="0" w:space="0" w:color="auto"/>
        <w:left w:val="none" w:sz="0" w:space="0" w:color="auto"/>
        <w:bottom w:val="none" w:sz="0" w:space="0" w:color="auto"/>
        <w:right w:val="none" w:sz="0" w:space="0" w:color="auto"/>
      </w:divBdr>
    </w:div>
    <w:div w:id="1601374326">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6957725">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2439320">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183773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53756731">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68710027">
      <w:bodyDiv w:val="1"/>
      <w:marLeft w:val="0"/>
      <w:marRight w:val="0"/>
      <w:marTop w:val="0"/>
      <w:marBottom w:val="0"/>
      <w:divBdr>
        <w:top w:val="none" w:sz="0" w:space="0" w:color="auto"/>
        <w:left w:val="none" w:sz="0" w:space="0" w:color="auto"/>
        <w:bottom w:val="none" w:sz="0" w:space="0" w:color="auto"/>
        <w:right w:val="none" w:sz="0" w:space="0" w:color="auto"/>
      </w:divBdr>
    </w:div>
    <w:div w:id="1670477259">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78462587">
      <w:bodyDiv w:val="1"/>
      <w:marLeft w:val="0"/>
      <w:marRight w:val="0"/>
      <w:marTop w:val="0"/>
      <w:marBottom w:val="0"/>
      <w:divBdr>
        <w:top w:val="none" w:sz="0" w:space="0" w:color="auto"/>
        <w:left w:val="none" w:sz="0" w:space="0" w:color="auto"/>
        <w:bottom w:val="none" w:sz="0" w:space="0" w:color="auto"/>
        <w:right w:val="none" w:sz="0" w:space="0" w:color="auto"/>
      </w:divBdr>
    </w:div>
    <w:div w:id="1679773655">
      <w:bodyDiv w:val="1"/>
      <w:marLeft w:val="0"/>
      <w:marRight w:val="0"/>
      <w:marTop w:val="0"/>
      <w:marBottom w:val="0"/>
      <w:divBdr>
        <w:top w:val="none" w:sz="0" w:space="0" w:color="auto"/>
        <w:left w:val="none" w:sz="0" w:space="0" w:color="auto"/>
        <w:bottom w:val="none" w:sz="0" w:space="0" w:color="auto"/>
        <w:right w:val="none" w:sz="0" w:space="0" w:color="auto"/>
      </w:divBdr>
    </w:div>
    <w:div w:id="168031009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8906596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697609563">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13071272">
      <w:bodyDiv w:val="1"/>
      <w:marLeft w:val="0"/>
      <w:marRight w:val="0"/>
      <w:marTop w:val="0"/>
      <w:marBottom w:val="0"/>
      <w:divBdr>
        <w:top w:val="none" w:sz="0" w:space="0" w:color="auto"/>
        <w:left w:val="none" w:sz="0" w:space="0" w:color="auto"/>
        <w:bottom w:val="none" w:sz="0" w:space="0" w:color="auto"/>
        <w:right w:val="none" w:sz="0" w:space="0" w:color="auto"/>
      </w:divBdr>
    </w:div>
    <w:div w:id="1714843655">
      <w:bodyDiv w:val="1"/>
      <w:marLeft w:val="0"/>
      <w:marRight w:val="0"/>
      <w:marTop w:val="0"/>
      <w:marBottom w:val="0"/>
      <w:divBdr>
        <w:top w:val="none" w:sz="0" w:space="0" w:color="auto"/>
        <w:left w:val="none" w:sz="0" w:space="0" w:color="auto"/>
        <w:bottom w:val="none" w:sz="0" w:space="0" w:color="auto"/>
        <w:right w:val="none" w:sz="0" w:space="0" w:color="auto"/>
      </w:divBdr>
    </w:div>
    <w:div w:id="1717851247">
      <w:bodyDiv w:val="1"/>
      <w:marLeft w:val="0"/>
      <w:marRight w:val="0"/>
      <w:marTop w:val="0"/>
      <w:marBottom w:val="0"/>
      <w:divBdr>
        <w:top w:val="none" w:sz="0" w:space="0" w:color="auto"/>
        <w:left w:val="none" w:sz="0" w:space="0" w:color="auto"/>
        <w:bottom w:val="none" w:sz="0" w:space="0" w:color="auto"/>
        <w:right w:val="none" w:sz="0" w:space="0" w:color="auto"/>
      </w:divBdr>
    </w:div>
    <w:div w:id="1719696950">
      <w:bodyDiv w:val="1"/>
      <w:marLeft w:val="0"/>
      <w:marRight w:val="0"/>
      <w:marTop w:val="0"/>
      <w:marBottom w:val="0"/>
      <w:divBdr>
        <w:top w:val="none" w:sz="0" w:space="0" w:color="auto"/>
        <w:left w:val="none" w:sz="0" w:space="0" w:color="auto"/>
        <w:bottom w:val="none" w:sz="0" w:space="0" w:color="auto"/>
        <w:right w:val="none" w:sz="0" w:space="0" w:color="auto"/>
      </w:divBdr>
    </w:div>
    <w:div w:id="1725911238">
      <w:bodyDiv w:val="1"/>
      <w:marLeft w:val="0"/>
      <w:marRight w:val="0"/>
      <w:marTop w:val="0"/>
      <w:marBottom w:val="0"/>
      <w:divBdr>
        <w:top w:val="none" w:sz="0" w:space="0" w:color="auto"/>
        <w:left w:val="none" w:sz="0" w:space="0" w:color="auto"/>
        <w:bottom w:val="none" w:sz="0" w:space="0" w:color="auto"/>
        <w:right w:val="none" w:sz="0" w:space="0" w:color="auto"/>
      </w:divBdr>
    </w:div>
    <w:div w:id="1731465852">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53116051">
      <w:bodyDiv w:val="1"/>
      <w:marLeft w:val="0"/>
      <w:marRight w:val="0"/>
      <w:marTop w:val="0"/>
      <w:marBottom w:val="0"/>
      <w:divBdr>
        <w:top w:val="none" w:sz="0" w:space="0" w:color="auto"/>
        <w:left w:val="none" w:sz="0" w:space="0" w:color="auto"/>
        <w:bottom w:val="none" w:sz="0" w:space="0" w:color="auto"/>
        <w:right w:val="none" w:sz="0" w:space="0" w:color="auto"/>
      </w:divBdr>
    </w:div>
    <w:div w:id="1754692926">
      <w:bodyDiv w:val="1"/>
      <w:marLeft w:val="0"/>
      <w:marRight w:val="0"/>
      <w:marTop w:val="0"/>
      <w:marBottom w:val="0"/>
      <w:divBdr>
        <w:top w:val="none" w:sz="0" w:space="0" w:color="auto"/>
        <w:left w:val="none" w:sz="0" w:space="0" w:color="auto"/>
        <w:bottom w:val="none" w:sz="0" w:space="0" w:color="auto"/>
        <w:right w:val="none" w:sz="0" w:space="0" w:color="auto"/>
      </w:divBdr>
    </w:div>
    <w:div w:id="175551368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8940717">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5465068">
      <w:bodyDiv w:val="1"/>
      <w:marLeft w:val="0"/>
      <w:marRight w:val="0"/>
      <w:marTop w:val="0"/>
      <w:marBottom w:val="0"/>
      <w:divBdr>
        <w:top w:val="none" w:sz="0" w:space="0" w:color="auto"/>
        <w:left w:val="none" w:sz="0" w:space="0" w:color="auto"/>
        <w:bottom w:val="none" w:sz="0" w:space="0" w:color="auto"/>
        <w:right w:val="none" w:sz="0" w:space="0" w:color="auto"/>
      </w:divBdr>
    </w:div>
    <w:div w:id="1785924751">
      <w:bodyDiv w:val="1"/>
      <w:marLeft w:val="0"/>
      <w:marRight w:val="0"/>
      <w:marTop w:val="0"/>
      <w:marBottom w:val="0"/>
      <w:divBdr>
        <w:top w:val="none" w:sz="0" w:space="0" w:color="auto"/>
        <w:left w:val="none" w:sz="0" w:space="0" w:color="auto"/>
        <w:bottom w:val="none" w:sz="0" w:space="0" w:color="auto"/>
        <w:right w:val="none" w:sz="0" w:space="0" w:color="auto"/>
      </w:divBdr>
    </w:div>
    <w:div w:id="1788232963">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3019221">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0415387">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0905802">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43156309">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6000249">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5829219">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3229598">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359011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895579321">
      <w:bodyDiv w:val="1"/>
      <w:marLeft w:val="0"/>
      <w:marRight w:val="0"/>
      <w:marTop w:val="0"/>
      <w:marBottom w:val="0"/>
      <w:divBdr>
        <w:top w:val="none" w:sz="0" w:space="0" w:color="auto"/>
        <w:left w:val="none" w:sz="0" w:space="0" w:color="auto"/>
        <w:bottom w:val="none" w:sz="0" w:space="0" w:color="auto"/>
        <w:right w:val="none" w:sz="0" w:space="0" w:color="auto"/>
      </w:divBdr>
    </w:div>
    <w:div w:id="1899896046">
      <w:bodyDiv w:val="1"/>
      <w:marLeft w:val="0"/>
      <w:marRight w:val="0"/>
      <w:marTop w:val="0"/>
      <w:marBottom w:val="0"/>
      <w:divBdr>
        <w:top w:val="none" w:sz="0" w:space="0" w:color="auto"/>
        <w:left w:val="none" w:sz="0" w:space="0" w:color="auto"/>
        <w:bottom w:val="none" w:sz="0" w:space="0" w:color="auto"/>
        <w:right w:val="none" w:sz="0" w:space="0" w:color="auto"/>
      </w:divBdr>
    </w:div>
    <w:div w:id="1903759237">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09877870">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19515000">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29847065">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46306553">
      <w:bodyDiv w:val="1"/>
      <w:marLeft w:val="0"/>
      <w:marRight w:val="0"/>
      <w:marTop w:val="0"/>
      <w:marBottom w:val="0"/>
      <w:divBdr>
        <w:top w:val="none" w:sz="0" w:space="0" w:color="auto"/>
        <w:left w:val="none" w:sz="0" w:space="0" w:color="auto"/>
        <w:bottom w:val="none" w:sz="0" w:space="0" w:color="auto"/>
        <w:right w:val="none" w:sz="0" w:space="0" w:color="auto"/>
      </w:divBdr>
    </w:div>
    <w:div w:id="1950697123">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5572550">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75400756">
      <w:bodyDiv w:val="1"/>
      <w:marLeft w:val="0"/>
      <w:marRight w:val="0"/>
      <w:marTop w:val="0"/>
      <w:marBottom w:val="0"/>
      <w:divBdr>
        <w:top w:val="none" w:sz="0" w:space="0" w:color="auto"/>
        <w:left w:val="none" w:sz="0" w:space="0" w:color="auto"/>
        <w:bottom w:val="none" w:sz="0" w:space="0" w:color="auto"/>
        <w:right w:val="none" w:sz="0" w:space="0" w:color="auto"/>
      </w:divBdr>
    </w:div>
    <w:div w:id="1977909223">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1998264157">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2198718">
      <w:bodyDiv w:val="1"/>
      <w:marLeft w:val="0"/>
      <w:marRight w:val="0"/>
      <w:marTop w:val="0"/>
      <w:marBottom w:val="0"/>
      <w:divBdr>
        <w:top w:val="none" w:sz="0" w:space="0" w:color="auto"/>
        <w:left w:val="none" w:sz="0" w:space="0" w:color="auto"/>
        <w:bottom w:val="none" w:sz="0" w:space="0" w:color="auto"/>
        <w:right w:val="none" w:sz="0" w:space="0" w:color="auto"/>
      </w:divBdr>
    </w:div>
    <w:div w:id="2023506114">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2389774">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71876424">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603435">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4939079">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28161515">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31589102">
      <w:bodyDiv w:val="1"/>
      <w:marLeft w:val="0"/>
      <w:marRight w:val="0"/>
      <w:marTop w:val="0"/>
      <w:marBottom w:val="0"/>
      <w:divBdr>
        <w:top w:val="none" w:sz="0" w:space="0" w:color="auto"/>
        <w:left w:val="none" w:sz="0" w:space="0" w:color="auto"/>
        <w:bottom w:val="none" w:sz="0" w:space="0" w:color="auto"/>
        <w:right w:val="none" w:sz="0" w:space="0" w:color="auto"/>
      </w:divBdr>
    </w:div>
    <w:div w:id="2134640299">
      <w:bodyDiv w:val="1"/>
      <w:marLeft w:val="0"/>
      <w:marRight w:val="0"/>
      <w:marTop w:val="0"/>
      <w:marBottom w:val="0"/>
      <w:divBdr>
        <w:top w:val="none" w:sz="0" w:space="0" w:color="auto"/>
        <w:left w:val="none" w:sz="0" w:space="0" w:color="auto"/>
        <w:bottom w:val="none" w:sz="0" w:space="0" w:color="auto"/>
        <w:right w:val="none" w:sz="0" w:space="0" w:color="auto"/>
      </w:divBdr>
    </w:div>
    <w:div w:id="2144037965">
      <w:bodyDiv w:val="1"/>
      <w:marLeft w:val="0"/>
      <w:marRight w:val="0"/>
      <w:marTop w:val="0"/>
      <w:marBottom w:val="0"/>
      <w:divBdr>
        <w:top w:val="none" w:sz="0" w:space="0" w:color="auto"/>
        <w:left w:val="none" w:sz="0" w:space="0" w:color="auto"/>
        <w:bottom w:val="none" w:sz="0" w:space="0" w:color="auto"/>
        <w:right w:val="none" w:sz="0" w:space="0" w:color="auto"/>
      </w:divBdr>
    </w:div>
    <w:div w:id="2144081656">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chart" Target="charts/chart1.xml"/><Relationship Id="rId21" Type="http://schemas.openxmlformats.org/officeDocument/2006/relationships/diagramQuickStyle" Target="diagrams/quickStyle2.xml"/><Relationship Id="rId34" Type="http://schemas.openxmlformats.org/officeDocument/2006/relationships/diagramData" Target="diagrams/data5.xml"/><Relationship Id="rId42" Type="http://schemas.openxmlformats.org/officeDocument/2006/relationships/image" Target="media/image5.emf"/><Relationship Id="rId47" Type="http://schemas.openxmlformats.org/officeDocument/2006/relationships/header" Target="header3.xm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QuickStyle" Target="diagrams/quickStyle1.xml"/><Relationship Id="rId29" Type="http://schemas.openxmlformats.org/officeDocument/2006/relationships/diagramData" Target="diagrams/data4.xml"/><Relationship Id="rId11" Type="http://schemas.openxmlformats.org/officeDocument/2006/relationships/header" Target="header1.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diagramColors" Target="diagrams/colors5.xml"/><Relationship Id="rId40" Type="http://schemas.openxmlformats.org/officeDocument/2006/relationships/image" Target="media/image3.gif"/><Relationship Id="rId45" Type="http://schemas.openxmlformats.org/officeDocument/2006/relationships/package" Target="embeddings/Microsoft_Visio_Drawing2222.vsdx"/><Relationship Id="rId5" Type="http://schemas.openxmlformats.org/officeDocument/2006/relationships/settings" Target="settings.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diagramQuickStyle" Target="diagrams/quickStyle5.xml"/><Relationship Id="rId49"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image" Target="media/image6.emf"/><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diagramLayout" Target="diagrams/layout5.xml"/><Relationship Id="rId43" Type="http://schemas.openxmlformats.org/officeDocument/2006/relationships/package" Target="embeddings/Microsoft_Visio_Drawing1111.vsdx"/><Relationship Id="rId48" Type="http://schemas.openxmlformats.org/officeDocument/2006/relationships/footer" Target="footer3.xml"/><Relationship Id="rId8" Type="http://schemas.openxmlformats.org/officeDocument/2006/relationships/endnotes" Target="endnotes.xml"/><Relationship Id="rId51"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microsoft.com/office/2007/relationships/diagramDrawing" Target="diagrams/drawing5.xml"/><Relationship Id="rId46" Type="http://schemas.openxmlformats.org/officeDocument/2006/relationships/header" Target="header2.xml"/><Relationship Id="rId20" Type="http://schemas.openxmlformats.org/officeDocument/2006/relationships/diagramLayout" Target="diagrams/layout2.xml"/><Relationship Id="rId41"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Class 1</c:v>
          </c:tx>
          <c:spPr>
            <a:ln w="19050" cap="rnd">
              <a:noFill/>
              <a:round/>
            </a:ln>
            <a:effectLst/>
          </c:spPr>
          <c:marker>
            <c:symbol val="circle"/>
            <c:size val="4"/>
            <c:spPr>
              <a:noFill/>
              <a:ln w="6350">
                <a:solidFill>
                  <a:schemeClr val="tx1"/>
                </a:solidFill>
              </a:ln>
              <a:effectLst/>
            </c:spPr>
          </c:marker>
          <c:xVal>
            <c:numRef>
              <c:f>Sheet1!$C$1:$C$20</c:f>
              <c:numCache>
                <c:formatCode>General</c:formatCode>
                <c:ptCount val="20"/>
                <c:pt idx="0">
                  <c:v>0.25411558513640364</c:v>
                </c:pt>
                <c:pt idx="1">
                  <c:v>-0.35358249507573025</c:v>
                </c:pt>
                <c:pt idx="2">
                  <c:v>-6.3620498334252318E-2</c:v>
                </c:pt>
                <c:pt idx="3">
                  <c:v>0.22428843993121561</c:v>
                </c:pt>
                <c:pt idx="4">
                  <c:v>-0.48384515161232322</c:v>
                </c:pt>
                <c:pt idx="5">
                  <c:v>9.3678610931476891E-3</c:v>
                </c:pt>
                <c:pt idx="6">
                  <c:v>8.7151170945510503E-2</c:v>
                </c:pt>
                <c:pt idx="7">
                  <c:v>-0.34252468079911069</c:v>
                </c:pt>
                <c:pt idx="8">
                  <c:v>1.4576485873499048</c:v>
                </c:pt>
                <c:pt idx="9">
                  <c:v>-1.0383796593888772</c:v>
                </c:pt>
                <c:pt idx="10">
                  <c:v>1.4018633261525388</c:v>
                </c:pt>
                <c:pt idx="11">
                  <c:v>-1.5915485620862948</c:v>
                </c:pt>
              </c:numCache>
            </c:numRef>
          </c:xVal>
          <c:yVal>
            <c:numRef>
              <c:f>Sheet1!$D$1:$D$20</c:f>
              <c:numCache>
                <c:formatCode>General</c:formatCode>
                <c:ptCount val="20"/>
                <c:pt idx="0">
                  <c:v>0.48316537697001749</c:v>
                </c:pt>
                <c:pt idx="1">
                  <c:v>1.5048791928263427</c:v>
                </c:pt>
                <c:pt idx="2">
                  <c:v>0.3092182667295359</c:v>
                </c:pt>
                <c:pt idx="3">
                  <c:v>1.5994809799480574</c:v>
                </c:pt>
                <c:pt idx="4">
                  <c:v>1.9823318778669261</c:v>
                </c:pt>
                <c:pt idx="5">
                  <c:v>0.23918584764537654</c:v>
                </c:pt>
                <c:pt idx="6">
                  <c:v>1.3029959849902926</c:v>
                </c:pt>
                <c:pt idx="7">
                  <c:v>1.8102066028750881</c:v>
                </c:pt>
                <c:pt idx="8">
                  <c:v>3.3666365828116245</c:v>
                </c:pt>
                <c:pt idx="9">
                  <c:v>0.78106929346899978</c:v>
                </c:pt>
                <c:pt idx="10">
                  <c:v>3.4452328321819357</c:v>
                </c:pt>
                <c:pt idx="11">
                  <c:v>2.7240447516193571</c:v>
                </c:pt>
              </c:numCache>
            </c:numRef>
          </c:yVal>
          <c:smooth val="0"/>
        </c:ser>
        <c:ser>
          <c:idx val="1"/>
          <c:order val="1"/>
          <c:tx>
            <c:v>Class 2</c:v>
          </c:tx>
          <c:spPr>
            <a:ln w="25400" cap="rnd">
              <a:noFill/>
              <a:round/>
            </a:ln>
            <a:effectLst/>
          </c:spPr>
          <c:marker>
            <c:symbol val="x"/>
            <c:size val="4"/>
            <c:spPr>
              <a:noFill/>
              <a:ln w="6350">
                <a:solidFill>
                  <a:schemeClr val="tx1"/>
                </a:solidFill>
              </a:ln>
              <a:effectLst/>
            </c:spPr>
          </c:marker>
          <c:xVal>
            <c:numRef>
              <c:f>Sheet1!$E$1:$E$8</c:f>
              <c:numCache>
                <c:formatCode>General</c:formatCode>
                <c:ptCount val="8"/>
                <c:pt idx="0">
                  <c:v>2.3664580852587087</c:v>
                </c:pt>
                <c:pt idx="1">
                  <c:v>1.3477809577315105</c:v>
                </c:pt>
                <c:pt idx="2">
                  <c:v>2.3117906756662299</c:v>
                </c:pt>
                <c:pt idx="3">
                  <c:v>1.7678848569280772</c:v>
                </c:pt>
                <c:pt idx="4">
                  <c:v>3.8969630934182953</c:v>
                </c:pt>
                <c:pt idx="5">
                  <c:v>2.6669666288229328</c:v>
                </c:pt>
                <c:pt idx="6">
                  <c:v>2.1512676770238026</c:v>
                </c:pt>
                <c:pt idx="7">
                  <c:v>1.5470281943267958</c:v>
                </c:pt>
              </c:numCache>
            </c:numRef>
          </c:xVal>
          <c:yVal>
            <c:numRef>
              <c:f>Sheet1!$F$1:$F$8</c:f>
              <c:numCache>
                <c:formatCode>General</c:formatCode>
                <c:ptCount val="8"/>
                <c:pt idx="0">
                  <c:v>-0.22279723993281109</c:v>
                </c:pt>
                <c:pt idx="1">
                  <c:v>0.40185782947360982</c:v>
                </c:pt>
                <c:pt idx="2">
                  <c:v>2.8264122680958836</c:v>
                </c:pt>
                <c:pt idx="3">
                  <c:v>1.0613588108883019</c:v>
                </c:pt>
                <c:pt idx="4">
                  <c:v>0.67068328673245015</c:v>
                </c:pt>
                <c:pt idx="5">
                  <c:v>1.8373388958222669</c:v>
                </c:pt>
                <c:pt idx="6">
                  <c:v>1.9085641164172493</c:v>
                </c:pt>
                <c:pt idx="7">
                  <c:v>1.9154738035925689</c:v>
                </c:pt>
              </c:numCache>
            </c:numRef>
          </c:yVal>
          <c:smooth val="0"/>
        </c:ser>
        <c:dLbls>
          <c:showLegendKey val="0"/>
          <c:showVal val="0"/>
          <c:showCatName val="0"/>
          <c:showSerName val="0"/>
          <c:showPercent val="0"/>
          <c:showBubbleSize val="0"/>
        </c:dLbls>
        <c:axId val="277497760"/>
        <c:axId val="277498320"/>
      </c:scatterChart>
      <c:valAx>
        <c:axId val="277497760"/>
        <c:scaling>
          <c:orientation val="minMax"/>
        </c:scaling>
        <c:delete val="0"/>
        <c:axPos val="b"/>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277498320"/>
        <c:crossesAt val="-0.5"/>
        <c:crossBetween val="midCat"/>
      </c:valAx>
      <c:valAx>
        <c:axId val="277498320"/>
        <c:scaling>
          <c:orientation val="minMax"/>
        </c:scaling>
        <c:delete val="0"/>
        <c:axPos val="l"/>
        <c:numFmt formatCode="General" sourceLinked="1"/>
        <c:majorTickMark val="in"/>
        <c:minorTickMark val="none"/>
        <c:tickLblPos val="nextTo"/>
        <c:spPr>
          <a:noFill/>
          <a:ln w="6350"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crossAx val="277497760"/>
        <c:crossesAt val="-2"/>
        <c:crossBetween val="midCat"/>
      </c:valAx>
      <c:spPr>
        <a:noFill/>
        <a:ln>
          <a:noFill/>
        </a:ln>
        <a:effectLst/>
      </c:spPr>
    </c:plotArea>
    <c:legend>
      <c:legendPos val="tr"/>
      <c:overlay val="1"/>
      <c:spPr>
        <a:noFill/>
        <a:ln w="6350">
          <a:solidFill>
            <a:schemeClr val="tx1"/>
          </a:solidFill>
        </a:ln>
        <a:effectLst/>
      </c:spPr>
      <c:txPr>
        <a:bodyPr rot="0" spcFirstLastPara="1" vertOverflow="ellipsis" vert="horz" wrap="square" anchor="ctr" anchorCtr="1"/>
        <a:lstStyle/>
        <a:p>
          <a:pPr>
            <a:defRPr sz="800" b="0" i="0" u="none" strike="noStrike" kern="1200" baseline="0">
              <a:solidFill>
                <a:sysClr val="windowText" lastClr="000000"/>
              </a:solidFill>
              <a:latin typeface="LM Sans 10" panose="00000500000000000000" pitchFamily="50" charset="0"/>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sz="900" baseline="0">
          <a:solidFill>
            <a:sysClr val="windowText" lastClr="000000"/>
          </a:solidFill>
          <a:latin typeface="LM Sans 10" panose="00000500000000000000" pitchFamily="50"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345D3E-0B41-40ED-8078-C7F6ED699EBF}"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6B411A8C-8AB2-4DC8-98A8-0CCB86BB8AE7}">
      <dgm:prSet phldrT="[Text]" custT="1"/>
      <dgm:spPr/>
      <dgm:t>
        <a:bodyPr/>
        <a:lstStyle/>
        <a:p>
          <a:r>
            <a:rPr lang="en-US" sz="1100">
              <a:latin typeface="LM Sans 10" panose="00000500000000000000" pitchFamily="50" charset="0"/>
            </a:rPr>
            <a:t>Nhóm bài toán trong EMR</a:t>
          </a:r>
        </a:p>
      </dgm:t>
    </dgm:pt>
    <dgm:pt modelId="{32ED2FA1-B6D3-44C7-852B-887E9340C9D6}" type="parTrans" cxnId="{81F5EF30-0C64-47EF-9DB6-CBC7BD1B0A60}">
      <dgm:prSet/>
      <dgm:spPr/>
      <dgm:t>
        <a:bodyPr/>
        <a:lstStyle/>
        <a:p>
          <a:endParaRPr lang="en-US"/>
        </a:p>
      </dgm:t>
    </dgm:pt>
    <dgm:pt modelId="{39737F41-670D-4A1E-9D89-270039B335FC}" type="sibTrans" cxnId="{81F5EF30-0C64-47EF-9DB6-CBC7BD1B0A60}">
      <dgm:prSet/>
      <dgm:spPr/>
      <dgm:t>
        <a:bodyPr/>
        <a:lstStyle/>
        <a:p>
          <a:endParaRPr lang="en-US"/>
        </a:p>
      </dgm:t>
    </dgm:pt>
    <dgm:pt modelId="{1CC0C5BB-04B8-44E5-938D-FCE46AE3C529}">
      <dgm:prSet phldrT="[Text]" custT="1"/>
      <dgm:spPr/>
      <dgm:t>
        <a:bodyPr/>
        <a:lstStyle/>
        <a:p>
          <a:r>
            <a:rPr lang="en-US" sz="1100">
              <a:latin typeface="LM Sans 10" panose="00000500000000000000" pitchFamily="50" charset="0"/>
            </a:rPr>
            <a:t>Bài toán dự đoán</a:t>
          </a:r>
        </a:p>
      </dgm:t>
    </dgm:pt>
    <dgm:pt modelId="{A16AF306-0323-4AB2-B19D-77A9098F2421}" type="parTrans" cxnId="{D103F2A4-DE5A-4175-9126-06521973241A}">
      <dgm:prSet/>
      <dgm:spPr/>
      <dgm:t>
        <a:bodyPr/>
        <a:lstStyle/>
        <a:p>
          <a:endParaRPr lang="en-US"/>
        </a:p>
      </dgm:t>
    </dgm:pt>
    <dgm:pt modelId="{2D625A58-E63D-4E45-B8DA-31177961C18A}" type="sibTrans" cxnId="{D103F2A4-DE5A-4175-9126-06521973241A}">
      <dgm:prSet/>
      <dgm:spPr/>
      <dgm:t>
        <a:bodyPr/>
        <a:lstStyle/>
        <a:p>
          <a:endParaRPr lang="en-US"/>
        </a:p>
      </dgm:t>
    </dgm:pt>
    <dgm:pt modelId="{EC645A8D-4258-4A4A-BECE-EBA6FC628F0B}">
      <dgm:prSet phldrT="[Text]" custT="1"/>
      <dgm:spPr/>
      <dgm:t>
        <a:bodyPr/>
        <a:lstStyle/>
        <a:p>
          <a:r>
            <a:rPr lang="en-US" sz="1100">
              <a:latin typeface="LM Sans 10" panose="00000500000000000000" pitchFamily="50" charset="0"/>
            </a:rPr>
            <a:t>Bài toán phát hiện</a:t>
          </a:r>
        </a:p>
      </dgm:t>
    </dgm:pt>
    <dgm:pt modelId="{ABCD5654-6AFC-43E4-B89E-2B938BB6EEC2}" type="parTrans" cxnId="{597E3BE7-B127-4ECE-B1C9-875360D74A54}">
      <dgm:prSet/>
      <dgm:spPr/>
      <dgm:t>
        <a:bodyPr/>
        <a:lstStyle/>
        <a:p>
          <a:endParaRPr lang="en-US"/>
        </a:p>
      </dgm:t>
    </dgm:pt>
    <dgm:pt modelId="{846E43B9-F801-4982-9361-1F613BC1B87C}" type="sibTrans" cxnId="{597E3BE7-B127-4ECE-B1C9-875360D74A54}">
      <dgm:prSet/>
      <dgm:spPr/>
      <dgm:t>
        <a:bodyPr/>
        <a:lstStyle/>
        <a:p>
          <a:endParaRPr lang="en-US"/>
        </a:p>
      </dgm:t>
    </dgm:pt>
    <dgm:pt modelId="{C2BB8D5E-E4BF-4DA9-8618-8B4BBC4B0D77}">
      <dgm:prSet phldrT="[Text]" custT="1"/>
      <dgm:spPr/>
      <dgm:t>
        <a:bodyPr/>
        <a:lstStyle/>
        <a:p>
          <a:r>
            <a:rPr lang="en-US" sz="1100">
              <a:latin typeface="LM Sans 10" panose="00000500000000000000" pitchFamily="50" charset="0"/>
            </a:rPr>
            <a:t>Bài toán tìm hiểu sự kết hợp</a:t>
          </a:r>
        </a:p>
      </dgm:t>
    </dgm:pt>
    <dgm:pt modelId="{218B7655-C1E7-4C55-8A6B-57FF5E0286F8}" type="parTrans" cxnId="{061D593F-984A-4210-8099-ECF02821C64E}">
      <dgm:prSet/>
      <dgm:spPr/>
      <dgm:t>
        <a:bodyPr/>
        <a:lstStyle/>
        <a:p>
          <a:endParaRPr lang="en-US"/>
        </a:p>
      </dgm:t>
    </dgm:pt>
    <dgm:pt modelId="{67036AD8-10B4-4AF0-9F7B-FFC0DEDD9234}" type="sibTrans" cxnId="{061D593F-984A-4210-8099-ECF02821C64E}">
      <dgm:prSet/>
      <dgm:spPr/>
      <dgm:t>
        <a:bodyPr/>
        <a:lstStyle/>
        <a:p>
          <a:endParaRPr lang="en-US"/>
        </a:p>
      </dgm:t>
    </dgm:pt>
    <dgm:pt modelId="{84AA2CEB-5650-4B94-9692-91046205CCFB}">
      <dgm:prSet phldrT="[Text]" custT="1"/>
      <dgm:spPr/>
      <dgm:t>
        <a:bodyPr/>
        <a:lstStyle/>
        <a:p>
          <a:r>
            <a:rPr lang="en-US" sz="1100">
              <a:latin typeface="LM Sans 10" panose="00000500000000000000" pitchFamily="50" charset="0"/>
            </a:rPr>
            <a:t>Bài toán rút trích thông tin</a:t>
          </a:r>
        </a:p>
      </dgm:t>
    </dgm:pt>
    <dgm:pt modelId="{B0999B38-5F64-4FC6-8842-9C5679E6D990}" type="parTrans" cxnId="{DF3DA563-F68C-487B-90C7-85C5CCD0F5C9}">
      <dgm:prSet/>
      <dgm:spPr/>
      <dgm:t>
        <a:bodyPr/>
        <a:lstStyle/>
        <a:p>
          <a:endParaRPr lang="en-US"/>
        </a:p>
      </dgm:t>
    </dgm:pt>
    <dgm:pt modelId="{07DA9D19-14A5-4B0F-A106-84DB9F248226}" type="sibTrans" cxnId="{DF3DA563-F68C-487B-90C7-85C5CCD0F5C9}">
      <dgm:prSet/>
      <dgm:spPr/>
      <dgm:t>
        <a:bodyPr/>
        <a:lstStyle/>
        <a:p>
          <a:endParaRPr lang="en-US"/>
        </a:p>
      </dgm:t>
    </dgm:pt>
    <dgm:pt modelId="{214B3BF8-5855-47E5-BEEF-ED1D0C71E13F}" type="pres">
      <dgm:prSet presAssocID="{33345D3E-0B41-40ED-8078-C7F6ED699EBF}" presName="hierChild1" presStyleCnt="0">
        <dgm:presLayoutVars>
          <dgm:orgChart val="1"/>
          <dgm:chPref val="1"/>
          <dgm:dir/>
          <dgm:animOne val="branch"/>
          <dgm:animLvl val="lvl"/>
          <dgm:resizeHandles/>
        </dgm:presLayoutVars>
      </dgm:prSet>
      <dgm:spPr/>
      <dgm:t>
        <a:bodyPr/>
        <a:lstStyle/>
        <a:p>
          <a:endParaRPr lang="en-US"/>
        </a:p>
      </dgm:t>
    </dgm:pt>
    <dgm:pt modelId="{E9AFEDEB-6359-4654-8720-C7861026CCE2}" type="pres">
      <dgm:prSet presAssocID="{6B411A8C-8AB2-4DC8-98A8-0CCB86BB8AE7}" presName="hierRoot1" presStyleCnt="0">
        <dgm:presLayoutVars>
          <dgm:hierBranch val="init"/>
        </dgm:presLayoutVars>
      </dgm:prSet>
      <dgm:spPr/>
      <dgm:t>
        <a:bodyPr/>
        <a:lstStyle/>
        <a:p>
          <a:endParaRPr lang="en-US"/>
        </a:p>
      </dgm:t>
    </dgm:pt>
    <dgm:pt modelId="{66BDF6B5-3F52-40D4-BC2B-B0C1320E4AE8}" type="pres">
      <dgm:prSet presAssocID="{6B411A8C-8AB2-4DC8-98A8-0CCB86BB8AE7}" presName="rootComposite1" presStyleCnt="0"/>
      <dgm:spPr/>
      <dgm:t>
        <a:bodyPr/>
        <a:lstStyle/>
        <a:p>
          <a:endParaRPr lang="en-US"/>
        </a:p>
      </dgm:t>
    </dgm:pt>
    <dgm:pt modelId="{77A09002-37E7-4C58-804E-E73029D7F840}" type="pres">
      <dgm:prSet presAssocID="{6B411A8C-8AB2-4DC8-98A8-0CCB86BB8AE7}" presName="rootText1" presStyleLbl="node0" presStyleIdx="0" presStyleCnt="1" custScaleX="68302" custScaleY="68302">
        <dgm:presLayoutVars>
          <dgm:chPref val="3"/>
        </dgm:presLayoutVars>
      </dgm:prSet>
      <dgm:spPr/>
      <dgm:t>
        <a:bodyPr/>
        <a:lstStyle/>
        <a:p>
          <a:endParaRPr lang="en-US"/>
        </a:p>
      </dgm:t>
    </dgm:pt>
    <dgm:pt modelId="{1D4D4550-94B6-41C2-8B59-57947C724E32}" type="pres">
      <dgm:prSet presAssocID="{6B411A8C-8AB2-4DC8-98A8-0CCB86BB8AE7}" presName="rootConnector1" presStyleLbl="node1" presStyleIdx="0" presStyleCnt="0"/>
      <dgm:spPr/>
      <dgm:t>
        <a:bodyPr/>
        <a:lstStyle/>
        <a:p>
          <a:endParaRPr lang="en-US"/>
        </a:p>
      </dgm:t>
    </dgm:pt>
    <dgm:pt modelId="{5DF9F330-6C4E-4229-8269-0B9BF8222710}" type="pres">
      <dgm:prSet presAssocID="{6B411A8C-8AB2-4DC8-98A8-0CCB86BB8AE7}" presName="hierChild2" presStyleCnt="0"/>
      <dgm:spPr/>
      <dgm:t>
        <a:bodyPr/>
        <a:lstStyle/>
        <a:p>
          <a:endParaRPr lang="en-US"/>
        </a:p>
      </dgm:t>
    </dgm:pt>
    <dgm:pt modelId="{3408ED3D-7875-4B26-BF29-9F0063F12119}" type="pres">
      <dgm:prSet presAssocID="{A16AF306-0323-4AB2-B19D-77A9098F2421}" presName="Name37" presStyleLbl="parChTrans1D2" presStyleIdx="0" presStyleCnt="4"/>
      <dgm:spPr/>
      <dgm:t>
        <a:bodyPr/>
        <a:lstStyle/>
        <a:p>
          <a:endParaRPr lang="en-US"/>
        </a:p>
      </dgm:t>
    </dgm:pt>
    <dgm:pt modelId="{D61D5F04-9783-4429-A622-94B80531DF27}" type="pres">
      <dgm:prSet presAssocID="{1CC0C5BB-04B8-44E5-938D-FCE46AE3C529}" presName="hierRoot2" presStyleCnt="0">
        <dgm:presLayoutVars>
          <dgm:hierBranch val="init"/>
        </dgm:presLayoutVars>
      </dgm:prSet>
      <dgm:spPr/>
      <dgm:t>
        <a:bodyPr/>
        <a:lstStyle/>
        <a:p>
          <a:endParaRPr lang="en-US"/>
        </a:p>
      </dgm:t>
    </dgm:pt>
    <dgm:pt modelId="{7123C5D7-F3C3-44BB-BF6B-89F2ADBDF807}" type="pres">
      <dgm:prSet presAssocID="{1CC0C5BB-04B8-44E5-938D-FCE46AE3C529}" presName="rootComposite" presStyleCnt="0"/>
      <dgm:spPr/>
      <dgm:t>
        <a:bodyPr/>
        <a:lstStyle/>
        <a:p>
          <a:endParaRPr lang="en-US"/>
        </a:p>
      </dgm:t>
    </dgm:pt>
    <dgm:pt modelId="{24FE5404-A7F7-4C4C-8A22-94AE77EDADBA}" type="pres">
      <dgm:prSet presAssocID="{1CC0C5BB-04B8-44E5-938D-FCE46AE3C529}" presName="rootText" presStyleLbl="node2" presStyleIdx="0" presStyleCnt="4" custScaleX="68302" custScaleY="68302">
        <dgm:presLayoutVars>
          <dgm:chPref val="3"/>
        </dgm:presLayoutVars>
      </dgm:prSet>
      <dgm:spPr/>
      <dgm:t>
        <a:bodyPr/>
        <a:lstStyle/>
        <a:p>
          <a:endParaRPr lang="en-US"/>
        </a:p>
      </dgm:t>
    </dgm:pt>
    <dgm:pt modelId="{FE89A596-604F-4424-A763-C48182863A29}" type="pres">
      <dgm:prSet presAssocID="{1CC0C5BB-04B8-44E5-938D-FCE46AE3C529}" presName="rootConnector" presStyleLbl="node2" presStyleIdx="0" presStyleCnt="4"/>
      <dgm:spPr/>
      <dgm:t>
        <a:bodyPr/>
        <a:lstStyle/>
        <a:p>
          <a:endParaRPr lang="en-US"/>
        </a:p>
      </dgm:t>
    </dgm:pt>
    <dgm:pt modelId="{87C5126D-25D2-4EFF-931E-3A0B0A17DF57}" type="pres">
      <dgm:prSet presAssocID="{1CC0C5BB-04B8-44E5-938D-FCE46AE3C529}" presName="hierChild4" presStyleCnt="0"/>
      <dgm:spPr/>
      <dgm:t>
        <a:bodyPr/>
        <a:lstStyle/>
        <a:p>
          <a:endParaRPr lang="en-US"/>
        </a:p>
      </dgm:t>
    </dgm:pt>
    <dgm:pt modelId="{6EE38AFC-2207-42D1-A89A-C27EBA7433FE}" type="pres">
      <dgm:prSet presAssocID="{1CC0C5BB-04B8-44E5-938D-FCE46AE3C529}" presName="hierChild5" presStyleCnt="0"/>
      <dgm:spPr/>
      <dgm:t>
        <a:bodyPr/>
        <a:lstStyle/>
        <a:p>
          <a:endParaRPr lang="en-US"/>
        </a:p>
      </dgm:t>
    </dgm:pt>
    <dgm:pt modelId="{EC31D3A8-D892-450B-9B9F-67CEEBD53FA6}" type="pres">
      <dgm:prSet presAssocID="{ABCD5654-6AFC-43E4-B89E-2B938BB6EEC2}" presName="Name37" presStyleLbl="parChTrans1D2" presStyleIdx="1" presStyleCnt="4"/>
      <dgm:spPr/>
      <dgm:t>
        <a:bodyPr/>
        <a:lstStyle/>
        <a:p>
          <a:endParaRPr lang="en-US"/>
        </a:p>
      </dgm:t>
    </dgm:pt>
    <dgm:pt modelId="{9EFBA0A0-7585-4EF3-A9A7-F9C956BCC3EC}" type="pres">
      <dgm:prSet presAssocID="{EC645A8D-4258-4A4A-BECE-EBA6FC628F0B}" presName="hierRoot2" presStyleCnt="0">
        <dgm:presLayoutVars>
          <dgm:hierBranch val="init"/>
        </dgm:presLayoutVars>
      </dgm:prSet>
      <dgm:spPr/>
      <dgm:t>
        <a:bodyPr/>
        <a:lstStyle/>
        <a:p>
          <a:endParaRPr lang="en-US"/>
        </a:p>
      </dgm:t>
    </dgm:pt>
    <dgm:pt modelId="{3B35A8D7-503C-4A44-825D-BAF34C80948B}" type="pres">
      <dgm:prSet presAssocID="{EC645A8D-4258-4A4A-BECE-EBA6FC628F0B}" presName="rootComposite" presStyleCnt="0"/>
      <dgm:spPr/>
      <dgm:t>
        <a:bodyPr/>
        <a:lstStyle/>
        <a:p>
          <a:endParaRPr lang="en-US"/>
        </a:p>
      </dgm:t>
    </dgm:pt>
    <dgm:pt modelId="{E08044A0-33B1-4452-8C19-F2C9FAA00E45}" type="pres">
      <dgm:prSet presAssocID="{EC645A8D-4258-4A4A-BECE-EBA6FC628F0B}" presName="rootText" presStyleLbl="node2" presStyleIdx="1" presStyleCnt="4" custScaleX="68302" custScaleY="68302">
        <dgm:presLayoutVars>
          <dgm:chPref val="3"/>
        </dgm:presLayoutVars>
      </dgm:prSet>
      <dgm:spPr/>
      <dgm:t>
        <a:bodyPr/>
        <a:lstStyle/>
        <a:p>
          <a:endParaRPr lang="en-US"/>
        </a:p>
      </dgm:t>
    </dgm:pt>
    <dgm:pt modelId="{6FE38035-F466-4547-8F6C-993A05E42E56}" type="pres">
      <dgm:prSet presAssocID="{EC645A8D-4258-4A4A-BECE-EBA6FC628F0B}" presName="rootConnector" presStyleLbl="node2" presStyleIdx="1" presStyleCnt="4"/>
      <dgm:spPr/>
      <dgm:t>
        <a:bodyPr/>
        <a:lstStyle/>
        <a:p>
          <a:endParaRPr lang="en-US"/>
        </a:p>
      </dgm:t>
    </dgm:pt>
    <dgm:pt modelId="{BCB31228-0A52-41D3-8CA5-83524F6D7B8B}" type="pres">
      <dgm:prSet presAssocID="{EC645A8D-4258-4A4A-BECE-EBA6FC628F0B}" presName="hierChild4" presStyleCnt="0"/>
      <dgm:spPr/>
      <dgm:t>
        <a:bodyPr/>
        <a:lstStyle/>
        <a:p>
          <a:endParaRPr lang="en-US"/>
        </a:p>
      </dgm:t>
    </dgm:pt>
    <dgm:pt modelId="{7C074851-EE58-48B6-9C70-4B35E8F54F98}" type="pres">
      <dgm:prSet presAssocID="{EC645A8D-4258-4A4A-BECE-EBA6FC628F0B}" presName="hierChild5" presStyleCnt="0"/>
      <dgm:spPr/>
      <dgm:t>
        <a:bodyPr/>
        <a:lstStyle/>
        <a:p>
          <a:endParaRPr lang="en-US"/>
        </a:p>
      </dgm:t>
    </dgm:pt>
    <dgm:pt modelId="{2BA344A5-3D26-4074-82C1-9CF21FD1A2BC}" type="pres">
      <dgm:prSet presAssocID="{218B7655-C1E7-4C55-8A6B-57FF5E0286F8}" presName="Name37" presStyleLbl="parChTrans1D2" presStyleIdx="2" presStyleCnt="4"/>
      <dgm:spPr/>
      <dgm:t>
        <a:bodyPr/>
        <a:lstStyle/>
        <a:p>
          <a:endParaRPr lang="en-US"/>
        </a:p>
      </dgm:t>
    </dgm:pt>
    <dgm:pt modelId="{4428E7E4-4DD5-4F30-8DF3-2D2C7809FB35}" type="pres">
      <dgm:prSet presAssocID="{C2BB8D5E-E4BF-4DA9-8618-8B4BBC4B0D77}" presName="hierRoot2" presStyleCnt="0">
        <dgm:presLayoutVars>
          <dgm:hierBranch val="init"/>
        </dgm:presLayoutVars>
      </dgm:prSet>
      <dgm:spPr/>
      <dgm:t>
        <a:bodyPr/>
        <a:lstStyle/>
        <a:p>
          <a:endParaRPr lang="en-US"/>
        </a:p>
      </dgm:t>
    </dgm:pt>
    <dgm:pt modelId="{A83DCBF6-0084-40A5-B1EE-2A4841C8EBC7}" type="pres">
      <dgm:prSet presAssocID="{C2BB8D5E-E4BF-4DA9-8618-8B4BBC4B0D77}" presName="rootComposite" presStyleCnt="0"/>
      <dgm:spPr/>
      <dgm:t>
        <a:bodyPr/>
        <a:lstStyle/>
        <a:p>
          <a:endParaRPr lang="en-US"/>
        </a:p>
      </dgm:t>
    </dgm:pt>
    <dgm:pt modelId="{E433FCA2-8322-49AC-8EE5-2099793B0A0D}" type="pres">
      <dgm:prSet presAssocID="{C2BB8D5E-E4BF-4DA9-8618-8B4BBC4B0D77}" presName="rootText" presStyleLbl="node2" presStyleIdx="2" presStyleCnt="4" custScaleX="68302" custScaleY="68302">
        <dgm:presLayoutVars>
          <dgm:chPref val="3"/>
        </dgm:presLayoutVars>
      </dgm:prSet>
      <dgm:spPr/>
      <dgm:t>
        <a:bodyPr/>
        <a:lstStyle/>
        <a:p>
          <a:endParaRPr lang="en-US"/>
        </a:p>
      </dgm:t>
    </dgm:pt>
    <dgm:pt modelId="{322802BC-81DA-428E-B5E0-4358D9969419}" type="pres">
      <dgm:prSet presAssocID="{C2BB8D5E-E4BF-4DA9-8618-8B4BBC4B0D77}" presName="rootConnector" presStyleLbl="node2" presStyleIdx="2" presStyleCnt="4"/>
      <dgm:spPr/>
      <dgm:t>
        <a:bodyPr/>
        <a:lstStyle/>
        <a:p>
          <a:endParaRPr lang="en-US"/>
        </a:p>
      </dgm:t>
    </dgm:pt>
    <dgm:pt modelId="{709E6EBD-8F70-43AD-AAFD-F0C5CCDDD415}" type="pres">
      <dgm:prSet presAssocID="{C2BB8D5E-E4BF-4DA9-8618-8B4BBC4B0D77}" presName="hierChild4" presStyleCnt="0"/>
      <dgm:spPr/>
      <dgm:t>
        <a:bodyPr/>
        <a:lstStyle/>
        <a:p>
          <a:endParaRPr lang="en-US"/>
        </a:p>
      </dgm:t>
    </dgm:pt>
    <dgm:pt modelId="{9ADE9C44-25CB-4D8A-A470-8375AEC2338C}" type="pres">
      <dgm:prSet presAssocID="{C2BB8D5E-E4BF-4DA9-8618-8B4BBC4B0D77}" presName="hierChild5" presStyleCnt="0"/>
      <dgm:spPr/>
      <dgm:t>
        <a:bodyPr/>
        <a:lstStyle/>
        <a:p>
          <a:endParaRPr lang="en-US"/>
        </a:p>
      </dgm:t>
    </dgm:pt>
    <dgm:pt modelId="{1131E66D-AF26-468F-9644-3B961E4D491A}" type="pres">
      <dgm:prSet presAssocID="{B0999B38-5F64-4FC6-8842-9C5679E6D990}" presName="Name37" presStyleLbl="parChTrans1D2" presStyleIdx="3" presStyleCnt="4"/>
      <dgm:spPr/>
      <dgm:t>
        <a:bodyPr/>
        <a:lstStyle/>
        <a:p>
          <a:endParaRPr lang="en-US"/>
        </a:p>
      </dgm:t>
    </dgm:pt>
    <dgm:pt modelId="{763AC4D5-3F3C-4142-A7C3-0C65895E4CAF}" type="pres">
      <dgm:prSet presAssocID="{84AA2CEB-5650-4B94-9692-91046205CCFB}" presName="hierRoot2" presStyleCnt="0">
        <dgm:presLayoutVars>
          <dgm:hierBranch val="init"/>
        </dgm:presLayoutVars>
      </dgm:prSet>
      <dgm:spPr/>
      <dgm:t>
        <a:bodyPr/>
        <a:lstStyle/>
        <a:p>
          <a:endParaRPr lang="en-US"/>
        </a:p>
      </dgm:t>
    </dgm:pt>
    <dgm:pt modelId="{BB83DE97-CF92-45C6-8C95-13030C8F5626}" type="pres">
      <dgm:prSet presAssocID="{84AA2CEB-5650-4B94-9692-91046205CCFB}" presName="rootComposite" presStyleCnt="0"/>
      <dgm:spPr/>
      <dgm:t>
        <a:bodyPr/>
        <a:lstStyle/>
        <a:p>
          <a:endParaRPr lang="en-US"/>
        </a:p>
      </dgm:t>
    </dgm:pt>
    <dgm:pt modelId="{B3956DD9-759A-4C8E-8763-477C5B83E32F}" type="pres">
      <dgm:prSet presAssocID="{84AA2CEB-5650-4B94-9692-91046205CCFB}" presName="rootText" presStyleLbl="node2" presStyleIdx="3" presStyleCnt="4" custScaleX="68302" custScaleY="68302">
        <dgm:presLayoutVars>
          <dgm:chPref val="3"/>
        </dgm:presLayoutVars>
      </dgm:prSet>
      <dgm:spPr/>
      <dgm:t>
        <a:bodyPr/>
        <a:lstStyle/>
        <a:p>
          <a:endParaRPr lang="en-US"/>
        </a:p>
      </dgm:t>
    </dgm:pt>
    <dgm:pt modelId="{C1879E52-3B84-4A4F-BC51-917D2E4028BA}" type="pres">
      <dgm:prSet presAssocID="{84AA2CEB-5650-4B94-9692-91046205CCFB}" presName="rootConnector" presStyleLbl="node2" presStyleIdx="3" presStyleCnt="4"/>
      <dgm:spPr/>
      <dgm:t>
        <a:bodyPr/>
        <a:lstStyle/>
        <a:p>
          <a:endParaRPr lang="en-US"/>
        </a:p>
      </dgm:t>
    </dgm:pt>
    <dgm:pt modelId="{8B0C3A19-47BD-4DA3-BAA8-1D543F52B5B2}" type="pres">
      <dgm:prSet presAssocID="{84AA2CEB-5650-4B94-9692-91046205CCFB}" presName="hierChild4" presStyleCnt="0"/>
      <dgm:spPr/>
      <dgm:t>
        <a:bodyPr/>
        <a:lstStyle/>
        <a:p>
          <a:endParaRPr lang="en-US"/>
        </a:p>
      </dgm:t>
    </dgm:pt>
    <dgm:pt modelId="{83536366-6300-4B2C-9B56-395186462A9F}" type="pres">
      <dgm:prSet presAssocID="{84AA2CEB-5650-4B94-9692-91046205CCFB}" presName="hierChild5" presStyleCnt="0"/>
      <dgm:spPr/>
      <dgm:t>
        <a:bodyPr/>
        <a:lstStyle/>
        <a:p>
          <a:endParaRPr lang="en-US"/>
        </a:p>
      </dgm:t>
    </dgm:pt>
    <dgm:pt modelId="{92E6091B-2C21-4582-B5C5-017C3ECA6AE4}" type="pres">
      <dgm:prSet presAssocID="{6B411A8C-8AB2-4DC8-98A8-0CCB86BB8AE7}" presName="hierChild3" presStyleCnt="0"/>
      <dgm:spPr/>
      <dgm:t>
        <a:bodyPr/>
        <a:lstStyle/>
        <a:p>
          <a:endParaRPr lang="en-US"/>
        </a:p>
      </dgm:t>
    </dgm:pt>
  </dgm:ptLst>
  <dgm:cxnLst>
    <dgm:cxn modelId="{597E3BE7-B127-4ECE-B1C9-875360D74A54}" srcId="{6B411A8C-8AB2-4DC8-98A8-0CCB86BB8AE7}" destId="{EC645A8D-4258-4A4A-BECE-EBA6FC628F0B}" srcOrd="1" destOrd="0" parTransId="{ABCD5654-6AFC-43E4-B89E-2B938BB6EEC2}" sibTransId="{846E43B9-F801-4982-9361-1F613BC1B87C}"/>
    <dgm:cxn modelId="{DF3DA563-F68C-487B-90C7-85C5CCD0F5C9}" srcId="{6B411A8C-8AB2-4DC8-98A8-0CCB86BB8AE7}" destId="{84AA2CEB-5650-4B94-9692-91046205CCFB}" srcOrd="3" destOrd="0" parTransId="{B0999B38-5F64-4FC6-8842-9C5679E6D990}" sibTransId="{07DA9D19-14A5-4B0F-A106-84DB9F248226}"/>
    <dgm:cxn modelId="{585FDCD1-76E5-4A99-B5FD-EA560C189DDE}" type="presOf" srcId="{84AA2CEB-5650-4B94-9692-91046205CCFB}" destId="{B3956DD9-759A-4C8E-8763-477C5B83E32F}" srcOrd="0" destOrd="0" presId="urn:microsoft.com/office/officeart/2005/8/layout/orgChart1"/>
    <dgm:cxn modelId="{9CED2DF5-D170-4C13-BC53-01002D8FACBB}" type="presOf" srcId="{A16AF306-0323-4AB2-B19D-77A9098F2421}" destId="{3408ED3D-7875-4B26-BF29-9F0063F12119}" srcOrd="0" destOrd="0" presId="urn:microsoft.com/office/officeart/2005/8/layout/orgChart1"/>
    <dgm:cxn modelId="{81F5EF30-0C64-47EF-9DB6-CBC7BD1B0A60}" srcId="{33345D3E-0B41-40ED-8078-C7F6ED699EBF}" destId="{6B411A8C-8AB2-4DC8-98A8-0CCB86BB8AE7}" srcOrd="0" destOrd="0" parTransId="{32ED2FA1-B6D3-44C7-852B-887E9340C9D6}" sibTransId="{39737F41-670D-4A1E-9D89-270039B335FC}"/>
    <dgm:cxn modelId="{AC083F60-2FDF-40A6-BBA1-244D131D5FB5}" type="presOf" srcId="{1CC0C5BB-04B8-44E5-938D-FCE46AE3C529}" destId="{24FE5404-A7F7-4C4C-8A22-94AE77EDADBA}" srcOrd="0" destOrd="0" presId="urn:microsoft.com/office/officeart/2005/8/layout/orgChart1"/>
    <dgm:cxn modelId="{212779AF-55C1-47D4-BE9D-318312D084D0}" type="presOf" srcId="{33345D3E-0B41-40ED-8078-C7F6ED699EBF}" destId="{214B3BF8-5855-47E5-BEEF-ED1D0C71E13F}" srcOrd="0" destOrd="0" presId="urn:microsoft.com/office/officeart/2005/8/layout/orgChart1"/>
    <dgm:cxn modelId="{314A5EEA-CEE8-41FB-A085-2E3CD83497CC}" type="presOf" srcId="{6B411A8C-8AB2-4DC8-98A8-0CCB86BB8AE7}" destId="{1D4D4550-94B6-41C2-8B59-57947C724E32}" srcOrd="1" destOrd="0" presId="urn:microsoft.com/office/officeart/2005/8/layout/orgChart1"/>
    <dgm:cxn modelId="{3AB1D71A-5209-4350-B59E-E9D9A3072370}" type="presOf" srcId="{218B7655-C1E7-4C55-8A6B-57FF5E0286F8}" destId="{2BA344A5-3D26-4074-82C1-9CF21FD1A2BC}" srcOrd="0" destOrd="0" presId="urn:microsoft.com/office/officeart/2005/8/layout/orgChart1"/>
    <dgm:cxn modelId="{1F6F351C-0CAD-40E2-8D1B-7277990E079D}" type="presOf" srcId="{B0999B38-5F64-4FC6-8842-9C5679E6D990}" destId="{1131E66D-AF26-468F-9644-3B961E4D491A}" srcOrd="0" destOrd="0" presId="urn:microsoft.com/office/officeart/2005/8/layout/orgChart1"/>
    <dgm:cxn modelId="{65B4B65A-CD0F-42BE-A130-03DBACB1F363}" type="presOf" srcId="{1CC0C5BB-04B8-44E5-938D-FCE46AE3C529}" destId="{FE89A596-604F-4424-A763-C48182863A29}" srcOrd="1" destOrd="0" presId="urn:microsoft.com/office/officeart/2005/8/layout/orgChart1"/>
    <dgm:cxn modelId="{4D5B7C84-02E6-4F81-BEA9-3175C19D9016}" type="presOf" srcId="{C2BB8D5E-E4BF-4DA9-8618-8B4BBC4B0D77}" destId="{E433FCA2-8322-49AC-8EE5-2099793B0A0D}" srcOrd="0" destOrd="0" presId="urn:microsoft.com/office/officeart/2005/8/layout/orgChart1"/>
    <dgm:cxn modelId="{D103F2A4-DE5A-4175-9126-06521973241A}" srcId="{6B411A8C-8AB2-4DC8-98A8-0CCB86BB8AE7}" destId="{1CC0C5BB-04B8-44E5-938D-FCE46AE3C529}" srcOrd="0" destOrd="0" parTransId="{A16AF306-0323-4AB2-B19D-77A9098F2421}" sibTransId="{2D625A58-E63D-4E45-B8DA-31177961C18A}"/>
    <dgm:cxn modelId="{504385DD-D738-42A7-A942-444640FD40F1}" type="presOf" srcId="{ABCD5654-6AFC-43E4-B89E-2B938BB6EEC2}" destId="{EC31D3A8-D892-450B-9B9F-67CEEBD53FA6}" srcOrd="0" destOrd="0" presId="urn:microsoft.com/office/officeart/2005/8/layout/orgChart1"/>
    <dgm:cxn modelId="{B57D649B-62B1-4F9A-A49D-191EEB2D6A7B}" type="presOf" srcId="{84AA2CEB-5650-4B94-9692-91046205CCFB}" destId="{C1879E52-3B84-4A4F-BC51-917D2E4028BA}" srcOrd="1" destOrd="0" presId="urn:microsoft.com/office/officeart/2005/8/layout/orgChart1"/>
    <dgm:cxn modelId="{061D593F-984A-4210-8099-ECF02821C64E}" srcId="{6B411A8C-8AB2-4DC8-98A8-0CCB86BB8AE7}" destId="{C2BB8D5E-E4BF-4DA9-8618-8B4BBC4B0D77}" srcOrd="2" destOrd="0" parTransId="{218B7655-C1E7-4C55-8A6B-57FF5E0286F8}" sibTransId="{67036AD8-10B4-4AF0-9F7B-FFC0DEDD9234}"/>
    <dgm:cxn modelId="{545730FD-2FC0-4B56-93CC-7294221C1FB1}" type="presOf" srcId="{C2BB8D5E-E4BF-4DA9-8618-8B4BBC4B0D77}" destId="{322802BC-81DA-428E-B5E0-4358D9969419}" srcOrd="1" destOrd="0" presId="urn:microsoft.com/office/officeart/2005/8/layout/orgChart1"/>
    <dgm:cxn modelId="{69C9AF77-465A-4A82-9E0C-2BE44A48EC87}" type="presOf" srcId="{6B411A8C-8AB2-4DC8-98A8-0CCB86BB8AE7}" destId="{77A09002-37E7-4C58-804E-E73029D7F840}" srcOrd="0" destOrd="0" presId="urn:microsoft.com/office/officeart/2005/8/layout/orgChart1"/>
    <dgm:cxn modelId="{E3B77C31-5CBF-4E47-B173-76BEABB80DDE}" type="presOf" srcId="{EC645A8D-4258-4A4A-BECE-EBA6FC628F0B}" destId="{6FE38035-F466-4547-8F6C-993A05E42E56}" srcOrd="1" destOrd="0" presId="urn:microsoft.com/office/officeart/2005/8/layout/orgChart1"/>
    <dgm:cxn modelId="{751EE258-B249-4B9B-B5D0-9B719B5E2D6B}" type="presOf" srcId="{EC645A8D-4258-4A4A-BECE-EBA6FC628F0B}" destId="{E08044A0-33B1-4452-8C19-F2C9FAA00E45}" srcOrd="0" destOrd="0" presId="urn:microsoft.com/office/officeart/2005/8/layout/orgChart1"/>
    <dgm:cxn modelId="{64B9176A-9BF0-4DFB-BC3A-17288C8B3004}" type="presParOf" srcId="{214B3BF8-5855-47E5-BEEF-ED1D0C71E13F}" destId="{E9AFEDEB-6359-4654-8720-C7861026CCE2}" srcOrd="0" destOrd="0" presId="urn:microsoft.com/office/officeart/2005/8/layout/orgChart1"/>
    <dgm:cxn modelId="{BAE7F8DF-50F0-49AA-8936-89BD4993136C}" type="presParOf" srcId="{E9AFEDEB-6359-4654-8720-C7861026CCE2}" destId="{66BDF6B5-3F52-40D4-BC2B-B0C1320E4AE8}" srcOrd="0" destOrd="0" presId="urn:microsoft.com/office/officeart/2005/8/layout/orgChart1"/>
    <dgm:cxn modelId="{3155015F-B25C-4E45-AE41-A8083D3E31DB}" type="presParOf" srcId="{66BDF6B5-3F52-40D4-BC2B-B0C1320E4AE8}" destId="{77A09002-37E7-4C58-804E-E73029D7F840}" srcOrd="0" destOrd="0" presId="urn:microsoft.com/office/officeart/2005/8/layout/orgChart1"/>
    <dgm:cxn modelId="{AF597E9A-0EFC-4F92-95B1-333553A035BA}" type="presParOf" srcId="{66BDF6B5-3F52-40D4-BC2B-B0C1320E4AE8}" destId="{1D4D4550-94B6-41C2-8B59-57947C724E32}" srcOrd="1" destOrd="0" presId="urn:microsoft.com/office/officeart/2005/8/layout/orgChart1"/>
    <dgm:cxn modelId="{B3292920-495C-4D3A-8504-7C2ECB2225CC}" type="presParOf" srcId="{E9AFEDEB-6359-4654-8720-C7861026CCE2}" destId="{5DF9F330-6C4E-4229-8269-0B9BF8222710}" srcOrd="1" destOrd="0" presId="urn:microsoft.com/office/officeart/2005/8/layout/orgChart1"/>
    <dgm:cxn modelId="{949D0206-1674-4150-BA44-8449F5AEC1F3}" type="presParOf" srcId="{5DF9F330-6C4E-4229-8269-0B9BF8222710}" destId="{3408ED3D-7875-4B26-BF29-9F0063F12119}" srcOrd="0" destOrd="0" presId="urn:microsoft.com/office/officeart/2005/8/layout/orgChart1"/>
    <dgm:cxn modelId="{F5E300AF-C57B-444E-BAA0-0BF9DDCF7C24}" type="presParOf" srcId="{5DF9F330-6C4E-4229-8269-0B9BF8222710}" destId="{D61D5F04-9783-4429-A622-94B80531DF27}" srcOrd="1" destOrd="0" presId="urn:microsoft.com/office/officeart/2005/8/layout/orgChart1"/>
    <dgm:cxn modelId="{71C9C61C-5A46-4218-87E2-6711BC70DBFF}" type="presParOf" srcId="{D61D5F04-9783-4429-A622-94B80531DF27}" destId="{7123C5D7-F3C3-44BB-BF6B-89F2ADBDF807}" srcOrd="0" destOrd="0" presId="urn:microsoft.com/office/officeart/2005/8/layout/orgChart1"/>
    <dgm:cxn modelId="{4E87FF59-6786-42FB-AB7F-89019D263B64}" type="presParOf" srcId="{7123C5D7-F3C3-44BB-BF6B-89F2ADBDF807}" destId="{24FE5404-A7F7-4C4C-8A22-94AE77EDADBA}" srcOrd="0" destOrd="0" presId="urn:microsoft.com/office/officeart/2005/8/layout/orgChart1"/>
    <dgm:cxn modelId="{C49441C1-2F6C-4441-A466-EA5DDFAE6C9F}" type="presParOf" srcId="{7123C5D7-F3C3-44BB-BF6B-89F2ADBDF807}" destId="{FE89A596-604F-4424-A763-C48182863A29}" srcOrd="1" destOrd="0" presId="urn:microsoft.com/office/officeart/2005/8/layout/orgChart1"/>
    <dgm:cxn modelId="{A7429C9A-CD23-438C-89CB-DD76B4C17DBF}" type="presParOf" srcId="{D61D5F04-9783-4429-A622-94B80531DF27}" destId="{87C5126D-25D2-4EFF-931E-3A0B0A17DF57}" srcOrd="1" destOrd="0" presId="urn:microsoft.com/office/officeart/2005/8/layout/orgChart1"/>
    <dgm:cxn modelId="{BCC209DC-BD22-4A90-92ED-1FE2D71E7DAF}" type="presParOf" srcId="{D61D5F04-9783-4429-A622-94B80531DF27}" destId="{6EE38AFC-2207-42D1-A89A-C27EBA7433FE}" srcOrd="2" destOrd="0" presId="urn:microsoft.com/office/officeart/2005/8/layout/orgChart1"/>
    <dgm:cxn modelId="{0A0BED3C-0629-4907-A54B-2F74B7F575D1}" type="presParOf" srcId="{5DF9F330-6C4E-4229-8269-0B9BF8222710}" destId="{EC31D3A8-D892-450B-9B9F-67CEEBD53FA6}" srcOrd="2" destOrd="0" presId="urn:microsoft.com/office/officeart/2005/8/layout/orgChart1"/>
    <dgm:cxn modelId="{B09E25DF-E6C3-4986-A8BB-7F1D2969FF03}" type="presParOf" srcId="{5DF9F330-6C4E-4229-8269-0B9BF8222710}" destId="{9EFBA0A0-7585-4EF3-A9A7-F9C956BCC3EC}" srcOrd="3" destOrd="0" presId="urn:microsoft.com/office/officeart/2005/8/layout/orgChart1"/>
    <dgm:cxn modelId="{0835AB02-6BFD-4434-BBE1-2FCE5258B9D2}" type="presParOf" srcId="{9EFBA0A0-7585-4EF3-A9A7-F9C956BCC3EC}" destId="{3B35A8D7-503C-4A44-825D-BAF34C80948B}" srcOrd="0" destOrd="0" presId="urn:microsoft.com/office/officeart/2005/8/layout/orgChart1"/>
    <dgm:cxn modelId="{30D54F2F-80F1-41E4-8C90-D36DFF050501}" type="presParOf" srcId="{3B35A8D7-503C-4A44-825D-BAF34C80948B}" destId="{E08044A0-33B1-4452-8C19-F2C9FAA00E45}" srcOrd="0" destOrd="0" presId="urn:microsoft.com/office/officeart/2005/8/layout/orgChart1"/>
    <dgm:cxn modelId="{5F8F0112-BBBE-4448-8BF0-FDC7644507A2}" type="presParOf" srcId="{3B35A8D7-503C-4A44-825D-BAF34C80948B}" destId="{6FE38035-F466-4547-8F6C-993A05E42E56}" srcOrd="1" destOrd="0" presId="urn:microsoft.com/office/officeart/2005/8/layout/orgChart1"/>
    <dgm:cxn modelId="{698F102F-12BE-428A-BDA8-A2CAB0A05082}" type="presParOf" srcId="{9EFBA0A0-7585-4EF3-A9A7-F9C956BCC3EC}" destId="{BCB31228-0A52-41D3-8CA5-83524F6D7B8B}" srcOrd="1" destOrd="0" presId="urn:microsoft.com/office/officeart/2005/8/layout/orgChart1"/>
    <dgm:cxn modelId="{1ADBF1F3-1906-4DA8-BA35-C4ADEA877A07}" type="presParOf" srcId="{9EFBA0A0-7585-4EF3-A9A7-F9C956BCC3EC}" destId="{7C074851-EE58-48B6-9C70-4B35E8F54F98}" srcOrd="2" destOrd="0" presId="urn:microsoft.com/office/officeart/2005/8/layout/orgChart1"/>
    <dgm:cxn modelId="{06FA0B92-EEAC-4F22-8D7E-BF302C9B2BF8}" type="presParOf" srcId="{5DF9F330-6C4E-4229-8269-0B9BF8222710}" destId="{2BA344A5-3D26-4074-82C1-9CF21FD1A2BC}" srcOrd="4" destOrd="0" presId="urn:microsoft.com/office/officeart/2005/8/layout/orgChart1"/>
    <dgm:cxn modelId="{AE3FE143-CDCA-4031-A664-35873DF661C1}" type="presParOf" srcId="{5DF9F330-6C4E-4229-8269-0B9BF8222710}" destId="{4428E7E4-4DD5-4F30-8DF3-2D2C7809FB35}" srcOrd="5" destOrd="0" presId="urn:microsoft.com/office/officeart/2005/8/layout/orgChart1"/>
    <dgm:cxn modelId="{778D2F46-BD14-49E8-9175-75E227F1C23D}" type="presParOf" srcId="{4428E7E4-4DD5-4F30-8DF3-2D2C7809FB35}" destId="{A83DCBF6-0084-40A5-B1EE-2A4841C8EBC7}" srcOrd="0" destOrd="0" presId="urn:microsoft.com/office/officeart/2005/8/layout/orgChart1"/>
    <dgm:cxn modelId="{34AD960F-7B8A-4CBC-90CB-BFDA9476A433}" type="presParOf" srcId="{A83DCBF6-0084-40A5-B1EE-2A4841C8EBC7}" destId="{E433FCA2-8322-49AC-8EE5-2099793B0A0D}" srcOrd="0" destOrd="0" presId="urn:microsoft.com/office/officeart/2005/8/layout/orgChart1"/>
    <dgm:cxn modelId="{50014DB2-F87B-4144-BC03-51178D33F173}" type="presParOf" srcId="{A83DCBF6-0084-40A5-B1EE-2A4841C8EBC7}" destId="{322802BC-81DA-428E-B5E0-4358D9969419}" srcOrd="1" destOrd="0" presId="urn:microsoft.com/office/officeart/2005/8/layout/orgChart1"/>
    <dgm:cxn modelId="{73D7999B-F805-4320-AA6D-7FBA8D0960E8}" type="presParOf" srcId="{4428E7E4-4DD5-4F30-8DF3-2D2C7809FB35}" destId="{709E6EBD-8F70-43AD-AAFD-F0C5CCDDD415}" srcOrd="1" destOrd="0" presId="urn:microsoft.com/office/officeart/2005/8/layout/orgChart1"/>
    <dgm:cxn modelId="{58949CCC-C7DE-4254-9454-E705D3BC4644}" type="presParOf" srcId="{4428E7E4-4DD5-4F30-8DF3-2D2C7809FB35}" destId="{9ADE9C44-25CB-4D8A-A470-8375AEC2338C}" srcOrd="2" destOrd="0" presId="urn:microsoft.com/office/officeart/2005/8/layout/orgChart1"/>
    <dgm:cxn modelId="{FCCBF67D-6CEB-4C37-93C5-11589282C675}" type="presParOf" srcId="{5DF9F330-6C4E-4229-8269-0B9BF8222710}" destId="{1131E66D-AF26-468F-9644-3B961E4D491A}" srcOrd="6" destOrd="0" presId="urn:microsoft.com/office/officeart/2005/8/layout/orgChart1"/>
    <dgm:cxn modelId="{13ADBB7F-A463-4074-8CF5-E9AE98030D93}" type="presParOf" srcId="{5DF9F330-6C4E-4229-8269-0B9BF8222710}" destId="{763AC4D5-3F3C-4142-A7C3-0C65895E4CAF}" srcOrd="7" destOrd="0" presId="urn:microsoft.com/office/officeart/2005/8/layout/orgChart1"/>
    <dgm:cxn modelId="{5A126682-34F1-409E-8DF3-EA8AEEBCC2E5}" type="presParOf" srcId="{763AC4D5-3F3C-4142-A7C3-0C65895E4CAF}" destId="{BB83DE97-CF92-45C6-8C95-13030C8F5626}" srcOrd="0" destOrd="0" presId="urn:microsoft.com/office/officeart/2005/8/layout/orgChart1"/>
    <dgm:cxn modelId="{EF2570FA-00EB-40B8-83FD-7C57A0544236}" type="presParOf" srcId="{BB83DE97-CF92-45C6-8C95-13030C8F5626}" destId="{B3956DD9-759A-4C8E-8763-477C5B83E32F}" srcOrd="0" destOrd="0" presId="urn:microsoft.com/office/officeart/2005/8/layout/orgChart1"/>
    <dgm:cxn modelId="{99381183-2EE3-477F-9C5F-3806719579EA}" type="presParOf" srcId="{BB83DE97-CF92-45C6-8C95-13030C8F5626}" destId="{C1879E52-3B84-4A4F-BC51-917D2E4028BA}" srcOrd="1" destOrd="0" presId="urn:microsoft.com/office/officeart/2005/8/layout/orgChart1"/>
    <dgm:cxn modelId="{A81FC820-E354-4CB1-A382-DF104E70EE61}" type="presParOf" srcId="{763AC4D5-3F3C-4142-A7C3-0C65895E4CAF}" destId="{8B0C3A19-47BD-4DA3-BAA8-1D543F52B5B2}" srcOrd="1" destOrd="0" presId="urn:microsoft.com/office/officeart/2005/8/layout/orgChart1"/>
    <dgm:cxn modelId="{89A6322F-B7ED-4F87-AAAB-71AE56B9DC30}" type="presParOf" srcId="{763AC4D5-3F3C-4142-A7C3-0C65895E4CAF}" destId="{83536366-6300-4B2C-9B56-395186462A9F}" srcOrd="2" destOrd="0" presId="urn:microsoft.com/office/officeart/2005/8/layout/orgChart1"/>
    <dgm:cxn modelId="{674D7CB0-FF06-4B99-978C-4E5AAF22CDBE}" type="presParOf" srcId="{E9AFEDEB-6359-4654-8720-C7861026CCE2}" destId="{92E6091B-2C21-4582-B5C5-017C3ECA6AE4}"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44FA98B-768C-4735-B8D6-D1AE13122174}"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639DEDD2-C00C-4D90-A8B8-C1FDA690E12D}">
      <dgm:prSet phldrT="[Text]" custT="1"/>
      <dgm:spPr/>
      <dgm:t>
        <a:bodyPr/>
        <a:lstStyle/>
        <a:p>
          <a:pPr algn="ctr"/>
          <a:r>
            <a:rPr lang="en-US" sz="1100">
              <a:latin typeface="LM Sans 10" panose="00000500000000000000" pitchFamily="50" charset="0"/>
            </a:rPr>
            <a:t>Bài toán dự đoán</a:t>
          </a:r>
        </a:p>
      </dgm:t>
    </dgm:pt>
    <dgm:pt modelId="{B1066A05-5ADE-4C6F-B2FD-09E2D582D324}" type="parTrans" cxnId="{183BF162-9CA0-4016-9A9A-96B5F3A81B5E}">
      <dgm:prSet/>
      <dgm:spPr/>
      <dgm:t>
        <a:bodyPr/>
        <a:lstStyle/>
        <a:p>
          <a:pPr algn="ctr"/>
          <a:endParaRPr lang="en-US"/>
        </a:p>
      </dgm:t>
    </dgm:pt>
    <dgm:pt modelId="{A8936698-B9DD-4833-A84D-B8922B036636}" type="sibTrans" cxnId="{183BF162-9CA0-4016-9A9A-96B5F3A81B5E}">
      <dgm:prSet/>
      <dgm:spPr/>
      <dgm:t>
        <a:bodyPr/>
        <a:lstStyle/>
        <a:p>
          <a:pPr algn="ctr"/>
          <a:endParaRPr lang="en-US"/>
        </a:p>
      </dgm:t>
    </dgm:pt>
    <dgm:pt modelId="{2A943410-9F88-41CF-9C03-4DE206C12CDD}">
      <dgm:prSet phldrT="[Text]" custT="1"/>
      <dgm:spPr/>
      <dgm:t>
        <a:bodyPr/>
        <a:lstStyle/>
        <a:p>
          <a:pPr algn="ctr"/>
          <a:r>
            <a:rPr lang="en-US" sz="1100">
              <a:latin typeface="LM Sans 10" panose="00000500000000000000" pitchFamily="50" charset="0"/>
            </a:rPr>
            <a:t>Dự đoán bệnh</a:t>
          </a:r>
        </a:p>
      </dgm:t>
    </dgm:pt>
    <dgm:pt modelId="{536537D5-A8C6-4111-96A9-9F7319F94E4B}" type="parTrans" cxnId="{1AB0624E-0DBA-451E-9CC2-8F91FBBF3885}">
      <dgm:prSet/>
      <dgm:spPr/>
      <dgm:t>
        <a:bodyPr/>
        <a:lstStyle/>
        <a:p>
          <a:pPr algn="ctr"/>
          <a:endParaRPr lang="en-US" sz="1100">
            <a:latin typeface="LM Sans 10" panose="00000500000000000000" pitchFamily="50" charset="0"/>
          </a:endParaRPr>
        </a:p>
      </dgm:t>
    </dgm:pt>
    <dgm:pt modelId="{16140D21-885D-452E-B15C-5AEFCBE3C72D}" type="sibTrans" cxnId="{1AB0624E-0DBA-451E-9CC2-8F91FBBF3885}">
      <dgm:prSet/>
      <dgm:spPr/>
      <dgm:t>
        <a:bodyPr/>
        <a:lstStyle/>
        <a:p>
          <a:pPr algn="ctr"/>
          <a:endParaRPr lang="en-US"/>
        </a:p>
      </dgm:t>
    </dgm:pt>
    <dgm:pt modelId="{4B77A381-0FE9-4DE7-AE17-6F28B87D35C7}">
      <dgm:prSet phldrT="[Text]" custT="1"/>
      <dgm:spPr/>
      <dgm:t>
        <a:bodyPr/>
        <a:lstStyle/>
        <a:p>
          <a:pPr algn="ctr"/>
          <a:r>
            <a:rPr lang="en-US" sz="1100">
              <a:latin typeface="LM Sans 10" panose="00000500000000000000" pitchFamily="50" charset="0"/>
            </a:rPr>
            <a:t>Dự đoán rủi ro</a:t>
          </a:r>
        </a:p>
      </dgm:t>
    </dgm:pt>
    <dgm:pt modelId="{0781BB0D-18B9-4618-94C3-3BC3BEEC4C73}" type="parTrans" cxnId="{62BBD1FF-6871-4552-9B99-F3A0C3C6297C}">
      <dgm:prSet/>
      <dgm:spPr/>
      <dgm:t>
        <a:bodyPr/>
        <a:lstStyle/>
        <a:p>
          <a:pPr algn="ctr"/>
          <a:endParaRPr lang="en-US" sz="1100">
            <a:latin typeface="LM Sans 10" panose="00000500000000000000" pitchFamily="50" charset="0"/>
          </a:endParaRPr>
        </a:p>
      </dgm:t>
    </dgm:pt>
    <dgm:pt modelId="{58B9128B-6B3B-4521-A304-C5C786A099B3}" type="sibTrans" cxnId="{62BBD1FF-6871-4552-9B99-F3A0C3C6297C}">
      <dgm:prSet/>
      <dgm:spPr/>
      <dgm:t>
        <a:bodyPr/>
        <a:lstStyle/>
        <a:p>
          <a:pPr algn="ctr"/>
          <a:endParaRPr lang="en-US"/>
        </a:p>
      </dgm:t>
    </dgm:pt>
    <dgm:pt modelId="{12F913D9-FB73-4E25-AB30-E0225958F1FC}">
      <dgm:prSet phldrT="[Text]" custT="1"/>
      <dgm:spPr/>
      <dgm:t>
        <a:bodyPr/>
        <a:lstStyle/>
        <a:p>
          <a:pPr algn="ctr"/>
          <a:r>
            <a:rPr lang="en-US" sz="1100">
              <a:latin typeface="LM Sans 10" panose="00000500000000000000" pitchFamily="50" charset="0"/>
            </a:rPr>
            <a:t>Khả năng tái nhập viện</a:t>
          </a:r>
        </a:p>
      </dgm:t>
    </dgm:pt>
    <dgm:pt modelId="{15CFCC63-654C-4664-8374-C3479DA464B4}" type="parTrans" cxnId="{E0C0CFC8-6AB0-436D-9A42-183C9E5B3C4A}">
      <dgm:prSet/>
      <dgm:spPr/>
      <dgm:t>
        <a:bodyPr/>
        <a:lstStyle/>
        <a:p>
          <a:pPr algn="ctr"/>
          <a:endParaRPr lang="en-US" sz="1100">
            <a:latin typeface="LM Sans 10" panose="00000500000000000000" pitchFamily="50" charset="0"/>
          </a:endParaRPr>
        </a:p>
      </dgm:t>
    </dgm:pt>
    <dgm:pt modelId="{65E04474-998B-44FC-A6FF-558E987C45FC}" type="sibTrans" cxnId="{E0C0CFC8-6AB0-436D-9A42-183C9E5B3C4A}">
      <dgm:prSet/>
      <dgm:spPr/>
      <dgm:t>
        <a:bodyPr/>
        <a:lstStyle/>
        <a:p>
          <a:pPr algn="ctr"/>
          <a:endParaRPr lang="en-US"/>
        </a:p>
      </dgm:t>
    </dgm:pt>
    <dgm:pt modelId="{9FB4528E-07BF-49A0-9BAE-E1258E49C259}">
      <dgm:prSet phldrT="[Text]" custT="1"/>
      <dgm:spPr/>
      <dgm:t>
        <a:bodyPr/>
        <a:lstStyle/>
        <a:p>
          <a:pPr algn="ctr"/>
          <a:r>
            <a:rPr lang="en-US" sz="1100">
              <a:latin typeface="LM Sans 10" panose="00000500000000000000" pitchFamily="50" charset="0"/>
            </a:rPr>
            <a:t>Bệnh suy tim</a:t>
          </a:r>
        </a:p>
      </dgm:t>
    </dgm:pt>
    <dgm:pt modelId="{70EF1E61-A7E2-4873-973A-1674C9E344AE}" type="parTrans" cxnId="{8D8CC0C1-B4CD-4905-B524-814E79DC6A15}">
      <dgm:prSet/>
      <dgm:spPr/>
      <dgm:t>
        <a:bodyPr/>
        <a:lstStyle/>
        <a:p>
          <a:pPr algn="ctr"/>
          <a:endParaRPr lang="en-US" sz="1100">
            <a:latin typeface="LM Sans 10" panose="00000500000000000000" pitchFamily="50" charset="0"/>
          </a:endParaRPr>
        </a:p>
      </dgm:t>
    </dgm:pt>
    <dgm:pt modelId="{E7BAD1D1-7FDD-4CD1-B3F7-409D49E7A55B}" type="sibTrans" cxnId="{8D8CC0C1-B4CD-4905-B524-814E79DC6A15}">
      <dgm:prSet/>
      <dgm:spPr/>
      <dgm:t>
        <a:bodyPr/>
        <a:lstStyle/>
        <a:p>
          <a:pPr algn="ctr"/>
          <a:endParaRPr lang="en-US"/>
        </a:p>
      </dgm:t>
    </dgm:pt>
    <dgm:pt modelId="{F2536003-3931-4E70-9206-641D94A76ED1}">
      <dgm:prSet phldrT="[Text]" custT="1"/>
      <dgm:spPr/>
      <dgm:t>
        <a:bodyPr/>
        <a:lstStyle/>
        <a:p>
          <a:pPr algn="ctr"/>
          <a:r>
            <a:rPr lang="en-US" sz="1100">
              <a:latin typeface="LM Sans 10" panose="00000500000000000000" pitchFamily="50" charset="0"/>
            </a:rPr>
            <a:t>Phân tích rủi ro định kì</a:t>
          </a:r>
        </a:p>
      </dgm:t>
    </dgm:pt>
    <dgm:pt modelId="{3D4397BA-82F4-4B80-9810-9A319D792CBD}" type="parTrans" cxnId="{7B7DCFDF-5D30-4E5D-BAD8-6AB1B06D4B7C}">
      <dgm:prSet/>
      <dgm:spPr/>
      <dgm:t>
        <a:bodyPr/>
        <a:lstStyle/>
        <a:p>
          <a:pPr algn="ctr"/>
          <a:endParaRPr lang="en-US" sz="1100">
            <a:latin typeface="LM Sans 10" panose="00000500000000000000" pitchFamily="50" charset="0"/>
          </a:endParaRPr>
        </a:p>
      </dgm:t>
    </dgm:pt>
    <dgm:pt modelId="{AE49B6F4-4F8E-4E4F-855D-397BDEF71346}" type="sibTrans" cxnId="{7B7DCFDF-5D30-4E5D-BAD8-6AB1B06D4B7C}">
      <dgm:prSet/>
      <dgm:spPr/>
      <dgm:t>
        <a:bodyPr/>
        <a:lstStyle/>
        <a:p>
          <a:pPr algn="ctr"/>
          <a:endParaRPr lang="en-US"/>
        </a:p>
      </dgm:t>
    </dgm:pt>
    <dgm:pt modelId="{F019FBF7-1B28-4713-A37B-07911BFD3C61}">
      <dgm:prSet phldrT="[Text]" custT="1"/>
      <dgm:spPr/>
      <dgm:t>
        <a:bodyPr/>
        <a:lstStyle/>
        <a:p>
          <a:pPr algn="ctr"/>
          <a:r>
            <a:rPr lang="en-US" sz="1100">
              <a:latin typeface="LM Sans 10" panose="00000500000000000000" pitchFamily="50" charset="0"/>
            </a:rPr>
            <a:t>Rủi ro trước khi phẫu thuật</a:t>
          </a:r>
        </a:p>
      </dgm:t>
    </dgm:pt>
    <dgm:pt modelId="{41B45B26-F0B5-4B23-8314-F55BCACFC59A}" type="parTrans" cxnId="{FF291A1E-086B-4FA4-A850-3A1F8E1A3176}">
      <dgm:prSet/>
      <dgm:spPr/>
      <dgm:t>
        <a:bodyPr/>
        <a:lstStyle/>
        <a:p>
          <a:pPr algn="ctr"/>
          <a:endParaRPr lang="en-US" sz="1100">
            <a:latin typeface="LM Sans 10" panose="00000500000000000000" pitchFamily="50" charset="0"/>
          </a:endParaRPr>
        </a:p>
      </dgm:t>
    </dgm:pt>
    <dgm:pt modelId="{8B94D77D-8962-4297-A0D4-441A6C935E58}" type="sibTrans" cxnId="{FF291A1E-086B-4FA4-A850-3A1F8E1A3176}">
      <dgm:prSet/>
      <dgm:spPr/>
      <dgm:t>
        <a:bodyPr/>
        <a:lstStyle/>
        <a:p>
          <a:pPr algn="ctr"/>
          <a:endParaRPr lang="en-US"/>
        </a:p>
      </dgm:t>
    </dgm:pt>
    <dgm:pt modelId="{4A0BEDA8-6459-4D0F-A8A0-823890D4C2F0}" type="pres">
      <dgm:prSet presAssocID="{544FA98B-768C-4735-B8D6-D1AE13122174}" presName="hierChild1" presStyleCnt="0">
        <dgm:presLayoutVars>
          <dgm:orgChart val="1"/>
          <dgm:chPref val="1"/>
          <dgm:dir/>
          <dgm:animOne val="branch"/>
          <dgm:animLvl val="lvl"/>
          <dgm:resizeHandles/>
        </dgm:presLayoutVars>
      </dgm:prSet>
      <dgm:spPr/>
      <dgm:t>
        <a:bodyPr/>
        <a:lstStyle/>
        <a:p>
          <a:endParaRPr lang="en-US"/>
        </a:p>
      </dgm:t>
    </dgm:pt>
    <dgm:pt modelId="{AA6605D3-8178-4FC0-9069-38B8BAB1C15D}" type="pres">
      <dgm:prSet presAssocID="{639DEDD2-C00C-4D90-A8B8-C1FDA690E12D}" presName="hierRoot1" presStyleCnt="0">
        <dgm:presLayoutVars>
          <dgm:hierBranch val="init"/>
        </dgm:presLayoutVars>
      </dgm:prSet>
      <dgm:spPr/>
      <dgm:t>
        <a:bodyPr/>
        <a:lstStyle/>
        <a:p>
          <a:endParaRPr lang="en-US"/>
        </a:p>
      </dgm:t>
    </dgm:pt>
    <dgm:pt modelId="{C9300A13-E066-45D0-A782-86E0802E1333}" type="pres">
      <dgm:prSet presAssocID="{639DEDD2-C00C-4D90-A8B8-C1FDA690E12D}" presName="rootComposite1" presStyleCnt="0"/>
      <dgm:spPr/>
      <dgm:t>
        <a:bodyPr/>
        <a:lstStyle/>
        <a:p>
          <a:endParaRPr lang="en-US"/>
        </a:p>
      </dgm:t>
    </dgm:pt>
    <dgm:pt modelId="{8E5E67D8-851C-447F-9673-B060E3A0AAE8}" type="pres">
      <dgm:prSet presAssocID="{639DEDD2-C00C-4D90-A8B8-C1FDA690E12D}" presName="rootText1" presStyleLbl="node0" presStyleIdx="0" presStyleCnt="1" custScaleX="62093" custScaleY="62093">
        <dgm:presLayoutVars>
          <dgm:chPref val="3"/>
        </dgm:presLayoutVars>
      </dgm:prSet>
      <dgm:spPr/>
      <dgm:t>
        <a:bodyPr/>
        <a:lstStyle/>
        <a:p>
          <a:endParaRPr lang="en-US"/>
        </a:p>
      </dgm:t>
    </dgm:pt>
    <dgm:pt modelId="{A996F592-8914-49A3-9AC2-8C2D455F17D7}" type="pres">
      <dgm:prSet presAssocID="{639DEDD2-C00C-4D90-A8B8-C1FDA690E12D}" presName="rootConnector1" presStyleLbl="node1" presStyleIdx="0" presStyleCnt="0"/>
      <dgm:spPr/>
      <dgm:t>
        <a:bodyPr/>
        <a:lstStyle/>
        <a:p>
          <a:endParaRPr lang="en-US"/>
        </a:p>
      </dgm:t>
    </dgm:pt>
    <dgm:pt modelId="{23FAC434-52D8-4D76-8AD0-3B16ED1CFFD3}" type="pres">
      <dgm:prSet presAssocID="{639DEDD2-C00C-4D90-A8B8-C1FDA690E12D}" presName="hierChild2" presStyleCnt="0"/>
      <dgm:spPr/>
      <dgm:t>
        <a:bodyPr/>
        <a:lstStyle/>
        <a:p>
          <a:endParaRPr lang="en-US"/>
        </a:p>
      </dgm:t>
    </dgm:pt>
    <dgm:pt modelId="{71C9A030-98C2-49AF-8262-8F0CB3A83CB7}" type="pres">
      <dgm:prSet presAssocID="{536537D5-A8C6-4111-96A9-9F7319F94E4B}" presName="Name64" presStyleLbl="parChTrans1D2" presStyleIdx="0" presStyleCnt="2"/>
      <dgm:spPr/>
      <dgm:t>
        <a:bodyPr/>
        <a:lstStyle/>
        <a:p>
          <a:endParaRPr lang="en-US"/>
        </a:p>
      </dgm:t>
    </dgm:pt>
    <dgm:pt modelId="{51D78842-4044-470C-A6AC-39DE1721A627}" type="pres">
      <dgm:prSet presAssocID="{2A943410-9F88-41CF-9C03-4DE206C12CDD}" presName="hierRoot2" presStyleCnt="0">
        <dgm:presLayoutVars>
          <dgm:hierBranch val="init"/>
        </dgm:presLayoutVars>
      </dgm:prSet>
      <dgm:spPr/>
      <dgm:t>
        <a:bodyPr/>
        <a:lstStyle/>
        <a:p>
          <a:endParaRPr lang="en-US"/>
        </a:p>
      </dgm:t>
    </dgm:pt>
    <dgm:pt modelId="{7B98C679-354E-4FC6-A911-8DDC2840388E}" type="pres">
      <dgm:prSet presAssocID="{2A943410-9F88-41CF-9C03-4DE206C12CDD}" presName="rootComposite" presStyleCnt="0"/>
      <dgm:spPr/>
      <dgm:t>
        <a:bodyPr/>
        <a:lstStyle/>
        <a:p>
          <a:endParaRPr lang="en-US"/>
        </a:p>
      </dgm:t>
    </dgm:pt>
    <dgm:pt modelId="{22A73DE8-06A3-4738-8DF1-1BB00FC3DF3D}" type="pres">
      <dgm:prSet presAssocID="{2A943410-9F88-41CF-9C03-4DE206C12CDD}" presName="rootText" presStyleLbl="node2" presStyleIdx="0" presStyleCnt="2" custScaleX="62093" custScaleY="62093">
        <dgm:presLayoutVars>
          <dgm:chPref val="3"/>
        </dgm:presLayoutVars>
      </dgm:prSet>
      <dgm:spPr/>
      <dgm:t>
        <a:bodyPr/>
        <a:lstStyle/>
        <a:p>
          <a:endParaRPr lang="en-US"/>
        </a:p>
      </dgm:t>
    </dgm:pt>
    <dgm:pt modelId="{0492F675-A193-4D84-86CD-F3F7FA2DCFDE}" type="pres">
      <dgm:prSet presAssocID="{2A943410-9F88-41CF-9C03-4DE206C12CDD}" presName="rootConnector" presStyleLbl="node2" presStyleIdx="0" presStyleCnt="2"/>
      <dgm:spPr/>
      <dgm:t>
        <a:bodyPr/>
        <a:lstStyle/>
        <a:p>
          <a:endParaRPr lang="en-US"/>
        </a:p>
      </dgm:t>
    </dgm:pt>
    <dgm:pt modelId="{BE2C9BFF-F14A-402F-A4E5-035AABB5EB84}" type="pres">
      <dgm:prSet presAssocID="{2A943410-9F88-41CF-9C03-4DE206C12CDD}" presName="hierChild4" presStyleCnt="0"/>
      <dgm:spPr/>
      <dgm:t>
        <a:bodyPr/>
        <a:lstStyle/>
        <a:p>
          <a:endParaRPr lang="en-US"/>
        </a:p>
      </dgm:t>
    </dgm:pt>
    <dgm:pt modelId="{20E79F55-B4A4-463C-8D86-769FB2C518B3}" type="pres">
      <dgm:prSet presAssocID="{70EF1E61-A7E2-4873-973A-1674C9E344AE}" presName="Name64" presStyleLbl="parChTrans1D3" presStyleIdx="0" presStyleCnt="4"/>
      <dgm:spPr/>
      <dgm:t>
        <a:bodyPr/>
        <a:lstStyle/>
        <a:p>
          <a:endParaRPr lang="en-US"/>
        </a:p>
      </dgm:t>
    </dgm:pt>
    <dgm:pt modelId="{51ECF3A8-B1D0-4393-9066-F53E524A395C}" type="pres">
      <dgm:prSet presAssocID="{9FB4528E-07BF-49A0-9BAE-E1258E49C259}" presName="hierRoot2" presStyleCnt="0">
        <dgm:presLayoutVars>
          <dgm:hierBranch val="init"/>
        </dgm:presLayoutVars>
      </dgm:prSet>
      <dgm:spPr/>
      <dgm:t>
        <a:bodyPr/>
        <a:lstStyle/>
        <a:p>
          <a:endParaRPr lang="en-US"/>
        </a:p>
      </dgm:t>
    </dgm:pt>
    <dgm:pt modelId="{0D3614FB-3021-4A65-ADC3-F1F1FDAB7586}" type="pres">
      <dgm:prSet presAssocID="{9FB4528E-07BF-49A0-9BAE-E1258E49C259}" presName="rootComposite" presStyleCnt="0"/>
      <dgm:spPr/>
      <dgm:t>
        <a:bodyPr/>
        <a:lstStyle/>
        <a:p>
          <a:endParaRPr lang="en-US"/>
        </a:p>
      </dgm:t>
    </dgm:pt>
    <dgm:pt modelId="{F24EE831-1235-47FA-9496-71A15D59EDF1}" type="pres">
      <dgm:prSet presAssocID="{9FB4528E-07BF-49A0-9BAE-E1258E49C259}" presName="rootText" presStyleLbl="node3" presStyleIdx="0" presStyleCnt="4" custScaleX="62093" custScaleY="62093">
        <dgm:presLayoutVars>
          <dgm:chPref val="3"/>
        </dgm:presLayoutVars>
      </dgm:prSet>
      <dgm:spPr/>
      <dgm:t>
        <a:bodyPr/>
        <a:lstStyle/>
        <a:p>
          <a:endParaRPr lang="en-US"/>
        </a:p>
      </dgm:t>
    </dgm:pt>
    <dgm:pt modelId="{F095DBB7-88E7-4C31-ACDA-04B3D009F70B}" type="pres">
      <dgm:prSet presAssocID="{9FB4528E-07BF-49A0-9BAE-E1258E49C259}" presName="rootConnector" presStyleLbl="node3" presStyleIdx="0" presStyleCnt="4"/>
      <dgm:spPr/>
      <dgm:t>
        <a:bodyPr/>
        <a:lstStyle/>
        <a:p>
          <a:endParaRPr lang="en-US"/>
        </a:p>
      </dgm:t>
    </dgm:pt>
    <dgm:pt modelId="{954E9C50-D2E6-4039-85EC-C31F4644B706}" type="pres">
      <dgm:prSet presAssocID="{9FB4528E-07BF-49A0-9BAE-E1258E49C259}" presName="hierChild4" presStyleCnt="0"/>
      <dgm:spPr/>
      <dgm:t>
        <a:bodyPr/>
        <a:lstStyle/>
        <a:p>
          <a:endParaRPr lang="en-US"/>
        </a:p>
      </dgm:t>
    </dgm:pt>
    <dgm:pt modelId="{7BD3E642-2F0A-4A2E-9B99-6AE57413E791}" type="pres">
      <dgm:prSet presAssocID="{9FB4528E-07BF-49A0-9BAE-E1258E49C259}" presName="hierChild5" presStyleCnt="0"/>
      <dgm:spPr/>
      <dgm:t>
        <a:bodyPr/>
        <a:lstStyle/>
        <a:p>
          <a:endParaRPr lang="en-US"/>
        </a:p>
      </dgm:t>
    </dgm:pt>
    <dgm:pt modelId="{EB16DAD4-65F1-4E32-A5BA-54C7E8B8F49C}" type="pres">
      <dgm:prSet presAssocID="{2A943410-9F88-41CF-9C03-4DE206C12CDD}" presName="hierChild5" presStyleCnt="0"/>
      <dgm:spPr/>
      <dgm:t>
        <a:bodyPr/>
        <a:lstStyle/>
        <a:p>
          <a:endParaRPr lang="en-US"/>
        </a:p>
      </dgm:t>
    </dgm:pt>
    <dgm:pt modelId="{62C46F37-B0A9-4F56-8C59-08355FCC9F6B}" type="pres">
      <dgm:prSet presAssocID="{0781BB0D-18B9-4618-94C3-3BC3BEEC4C73}" presName="Name64" presStyleLbl="parChTrans1D2" presStyleIdx="1" presStyleCnt="2"/>
      <dgm:spPr/>
      <dgm:t>
        <a:bodyPr/>
        <a:lstStyle/>
        <a:p>
          <a:endParaRPr lang="en-US"/>
        </a:p>
      </dgm:t>
    </dgm:pt>
    <dgm:pt modelId="{2AF8B750-0B00-4F39-9229-46944C0B7871}" type="pres">
      <dgm:prSet presAssocID="{4B77A381-0FE9-4DE7-AE17-6F28B87D35C7}" presName="hierRoot2" presStyleCnt="0">
        <dgm:presLayoutVars>
          <dgm:hierBranch val="init"/>
        </dgm:presLayoutVars>
      </dgm:prSet>
      <dgm:spPr/>
      <dgm:t>
        <a:bodyPr/>
        <a:lstStyle/>
        <a:p>
          <a:endParaRPr lang="en-US"/>
        </a:p>
      </dgm:t>
    </dgm:pt>
    <dgm:pt modelId="{8E5197D4-D762-46DF-B50C-1D625746B004}" type="pres">
      <dgm:prSet presAssocID="{4B77A381-0FE9-4DE7-AE17-6F28B87D35C7}" presName="rootComposite" presStyleCnt="0"/>
      <dgm:spPr/>
      <dgm:t>
        <a:bodyPr/>
        <a:lstStyle/>
        <a:p>
          <a:endParaRPr lang="en-US"/>
        </a:p>
      </dgm:t>
    </dgm:pt>
    <dgm:pt modelId="{8C0FB2CF-6962-4612-A99F-1523B036E972}" type="pres">
      <dgm:prSet presAssocID="{4B77A381-0FE9-4DE7-AE17-6F28B87D35C7}" presName="rootText" presStyleLbl="node2" presStyleIdx="1" presStyleCnt="2" custScaleX="62093" custScaleY="62093">
        <dgm:presLayoutVars>
          <dgm:chPref val="3"/>
        </dgm:presLayoutVars>
      </dgm:prSet>
      <dgm:spPr/>
      <dgm:t>
        <a:bodyPr/>
        <a:lstStyle/>
        <a:p>
          <a:endParaRPr lang="en-US"/>
        </a:p>
      </dgm:t>
    </dgm:pt>
    <dgm:pt modelId="{1635696E-0F08-4266-8F4A-BA4C5CCB131D}" type="pres">
      <dgm:prSet presAssocID="{4B77A381-0FE9-4DE7-AE17-6F28B87D35C7}" presName="rootConnector" presStyleLbl="node2" presStyleIdx="1" presStyleCnt="2"/>
      <dgm:spPr/>
      <dgm:t>
        <a:bodyPr/>
        <a:lstStyle/>
        <a:p>
          <a:endParaRPr lang="en-US"/>
        </a:p>
      </dgm:t>
    </dgm:pt>
    <dgm:pt modelId="{8D9F969A-966C-4A93-AEA6-B6E9D0A9FECF}" type="pres">
      <dgm:prSet presAssocID="{4B77A381-0FE9-4DE7-AE17-6F28B87D35C7}" presName="hierChild4" presStyleCnt="0"/>
      <dgm:spPr/>
      <dgm:t>
        <a:bodyPr/>
        <a:lstStyle/>
        <a:p>
          <a:endParaRPr lang="en-US"/>
        </a:p>
      </dgm:t>
    </dgm:pt>
    <dgm:pt modelId="{0E38AC11-30D6-46F1-9A9D-32B32C6C4104}" type="pres">
      <dgm:prSet presAssocID="{15CFCC63-654C-4664-8374-C3479DA464B4}" presName="Name64" presStyleLbl="parChTrans1D3" presStyleIdx="1" presStyleCnt="4"/>
      <dgm:spPr/>
      <dgm:t>
        <a:bodyPr/>
        <a:lstStyle/>
        <a:p>
          <a:endParaRPr lang="en-US"/>
        </a:p>
      </dgm:t>
    </dgm:pt>
    <dgm:pt modelId="{BABBB19D-550D-49F0-AFE1-C2402D64D1A5}" type="pres">
      <dgm:prSet presAssocID="{12F913D9-FB73-4E25-AB30-E0225958F1FC}" presName="hierRoot2" presStyleCnt="0">
        <dgm:presLayoutVars>
          <dgm:hierBranch val="init"/>
        </dgm:presLayoutVars>
      </dgm:prSet>
      <dgm:spPr/>
      <dgm:t>
        <a:bodyPr/>
        <a:lstStyle/>
        <a:p>
          <a:endParaRPr lang="en-US"/>
        </a:p>
      </dgm:t>
    </dgm:pt>
    <dgm:pt modelId="{78E1D6FB-9B20-4B4E-B6F4-3312366607C7}" type="pres">
      <dgm:prSet presAssocID="{12F913D9-FB73-4E25-AB30-E0225958F1FC}" presName="rootComposite" presStyleCnt="0"/>
      <dgm:spPr/>
      <dgm:t>
        <a:bodyPr/>
        <a:lstStyle/>
        <a:p>
          <a:endParaRPr lang="en-US"/>
        </a:p>
      </dgm:t>
    </dgm:pt>
    <dgm:pt modelId="{1EEEEAA0-BDBD-432A-85B2-452044BC2A8F}" type="pres">
      <dgm:prSet presAssocID="{12F913D9-FB73-4E25-AB30-E0225958F1FC}" presName="rootText" presStyleLbl="node3" presStyleIdx="1" presStyleCnt="4" custScaleX="62093" custScaleY="62093">
        <dgm:presLayoutVars>
          <dgm:chPref val="3"/>
        </dgm:presLayoutVars>
      </dgm:prSet>
      <dgm:spPr/>
      <dgm:t>
        <a:bodyPr/>
        <a:lstStyle/>
        <a:p>
          <a:endParaRPr lang="en-US"/>
        </a:p>
      </dgm:t>
    </dgm:pt>
    <dgm:pt modelId="{2D070600-3FFB-4384-A7EC-E99AC69D92D4}" type="pres">
      <dgm:prSet presAssocID="{12F913D9-FB73-4E25-AB30-E0225958F1FC}" presName="rootConnector" presStyleLbl="node3" presStyleIdx="1" presStyleCnt="4"/>
      <dgm:spPr/>
      <dgm:t>
        <a:bodyPr/>
        <a:lstStyle/>
        <a:p>
          <a:endParaRPr lang="en-US"/>
        </a:p>
      </dgm:t>
    </dgm:pt>
    <dgm:pt modelId="{60D2A064-D854-4637-B8BC-A598AE1508FF}" type="pres">
      <dgm:prSet presAssocID="{12F913D9-FB73-4E25-AB30-E0225958F1FC}" presName="hierChild4" presStyleCnt="0"/>
      <dgm:spPr/>
      <dgm:t>
        <a:bodyPr/>
        <a:lstStyle/>
        <a:p>
          <a:endParaRPr lang="en-US"/>
        </a:p>
      </dgm:t>
    </dgm:pt>
    <dgm:pt modelId="{4017FEAD-A05D-42BD-AC38-BD599D21DB17}" type="pres">
      <dgm:prSet presAssocID="{12F913D9-FB73-4E25-AB30-E0225958F1FC}" presName="hierChild5" presStyleCnt="0"/>
      <dgm:spPr/>
      <dgm:t>
        <a:bodyPr/>
        <a:lstStyle/>
        <a:p>
          <a:endParaRPr lang="en-US"/>
        </a:p>
      </dgm:t>
    </dgm:pt>
    <dgm:pt modelId="{E6E15EE1-9CFF-4BF6-89E6-B2078CF271DA}" type="pres">
      <dgm:prSet presAssocID="{3D4397BA-82F4-4B80-9810-9A319D792CBD}" presName="Name64" presStyleLbl="parChTrans1D3" presStyleIdx="2" presStyleCnt="4"/>
      <dgm:spPr/>
      <dgm:t>
        <a:bodyPr/>
        <a:lstStyle/>
        <a:p>
          <a:endParaRPr lang="en-US"/>
        </a:p>
      </dgm:t>
    </dgm:pt>
    <dgm:pt modelId="{757AC193-A7D0-4767-BFDA-129853A6B628}" type="pres">
      <dgm:prSet presAssocID="{F2536003-3931-4E70-9206-641D94A76ED1}" presName="hierRoot2" presStyleCnt="0">
        <dgm:presLayoutVars>
          <dgm:hierBranch val="init"/>
        </dgm:presLayoutVars>
      </dgm:prSet>
      <dgm:spPr/>
      <dgm:t>
        <a:bodyPr/>
        <a:lstStyle/>
        <a:p>
          <a:endParaRPr lang="en-US"/>
        </a:p>
      </dgm:t>
    </dgm:pt>
    <dgm:pt modelId="{F5C30B91-068E-43FC-9362-552813E4C632}" type="pres">
      <dgm:prSet presAssocID="{F2536003-3931-4E70-9206-641D94A76ED1}" presName="rootComposite" presStyleCnt="0"/>
      <dgm:spPr/>
      <dgm:t>
        <a:bodyPr/>
        <a:lstStyle/>
        <a:p>
          <a:endParaRPr lang="en-US"/>
        </a:p>
      </dgm:t>
    </dgm:pt>
    <dgm:pt modelId="{4E27151B-5235-41BD-8CD5-32F2D5D2E9FF}" type="pres">
      <dgm:prSet presAssocID="{F2536003-3931-4E70-9206-641D94A76ED1}" presName="rootText" presStyleLbl="node3" presStyleIdx="2" presStyleCnt="4" custScaleX="62093" custScaleY="62093">
        <dgm:presLayoutVars>
          <dgm:chPref val="3"/>
        </dgm:presLayoutVars>
      </dgm:prSet>
      <dgm:spPr/>
      <dgm:t>
        <a:bodyPr/>
        <a:lstStyle/>
        <a:p>
          <a:endParaRPr lang="en-US"/>
        </a:p>
      </dgm:t>
    </dgm:pt>
    <dgm:pt modelId="{3725AEFF-706B-4A7B-B9A0-238490510BF3}" type="pres">
      <dgm:prSet presAssocID="{F2536003-3931-4E70-9206-641D94A76ED1}" presName="rootConnector" presStyleLbl="node3" presStyleIdx="2" presStyleCnt="4"/>
      <dgm:spPr/>
      <dgm:t>
        <a:bodyPr/>
        <a:lstStyle/>
        <a:p>
          <a:endParaRPr lang="en-US"/>
        </a:p>
      </dgm:t>
    </dgm:pt>
    <dgm:pt modelId="{E932F3FF-473C-4207-8677-3CA614A4DB11}" type="pres">
      <dgm:prSet presAssocID="{F2536003-3931-4E70-9206-641D94A76ED1}" presName="hierChild4" presStyleCnt="0"/>
      <dgm:spPr/>
      <dgm:t>
        <a:bodyPr/>
        <a:lstStyle/>
        <a:p>
          <a:endParaRPr lang="en-US"/>
        </a:p>
      </dgm:t>
    </dgm:pt>
    <dgm:pt modelId="{FF092039-D371-4FF0-AEB8-A57C4D35CBDA}" type="pres">
      <dgm:prSet presAssocID="{F2536003-3931-4E70-9206-641D94A76ED1}" presName="hierChild5" presStyleCnt="0"/>
      <dgm:spPr/>
      <dgm:t>
        <a:bodyPr/>
        <a:lstStyle/>
        <a:p>
          <a:endParaRPr lang="en-US"/>
        </a:p>
      </dgm:t>
    </dgm:pt>
    <dgm:pt modelId="{45584576-267E-4072-AD81-F287BEEA5D83}" type="pres">
      <dgm:prSet presAssocID="{41B45B26-F0B5-4B23-8314-F55BCACFC59A}" presName="Name64" presStyleLbl="parChTrans1D3" presStyleIdx="3" presStyleCnt="4"/>
      <dgm:spPr/>
      <dgm:t>
        <a:bodyPr/>
        <a:lstStyle/>
        <a:p>
          <a:endParaRPr lang="en-US"/>
        </a:p>
      </dgm:t>
    </dgm:pt>
    <dgm:pt modelId="{5FE37109-4634-4A9F-946C-1C603A4F7AE9}" type="pres">
      <dgm:prSet presAssocID="{F019FBF7-1B28-4713-A37B-07911BFD3C61}" presName="hierRoot2" presStyleCnt="0">
        <dgm:presLayoutVars>
          <dgm:hierBranch val="init"/>
        </dgm:presLayoutVars>
      </dgm:prSet>
      <dgm:spPr/>
      <dgm:t>
        <a:bodyPr/>
        <a:lstStyle/>
        <a:p>
          <a:endParaRPr lang="en-US"/>
        </a:p>
      </dgm:t>
    </dgm:pt>
    <dgm:pt modelId="{724F5D0C-8BCD-482F-A857-B4968700E32A}" type="pres">
      <dgm:prSet presAssocID="{F019FBF7-1B28-4713-A37B-07911BFD3C61}" presName="rootComposite" presStyleCnt="0"/>
      <dgm:spPr/>
      <dgm:t>
        <a:bodyPr/>
        <a:lstStyle/>
        <a:p>
          <a:endParaRPr lang="en-US"/>
        </a:p>
      </dgm:t>
    </dgm:pt>
    <dgm:pt modelId="{9E9D683A-30E7-4C2C-B3BD-0BE9B9477DAD}" type="pres">
      <dgm:prSet presAssocID="{F019FBF7-1B28-4713-A37B-07911BFD3C61}" presName="rootText" presStyleLbl="node3" presStyleIdx="3" presStyleCnt="4" custScaleX="62093" custScaleY="62093">
        <dgm:presLayoutVars>
          <dgm:chPref val="3"/>
        </dgm:presLayoutVars>
      </dgm:prSet>
      <dgm:spPr/>
      <dgm:t>
        <a:bodyPr/>
        <a:lstStyle/>
        <a:p>
          <a:endParaRPr lang="en-US"/>
        </a:p>
      </dgm:t>
    </dgm:pt>
    <dgm:pt modelId="{F13851D0-3441-497F-B5F3-9332051DA3CE}" type="pres">
      <dgm:prSet presAssocID="{F019FBF7-1B28-4713-A37B-07911BFD3C61}" presName="rootConnector" presStyleLbl="node3" presStyleIdx="3" presStyleCnt="4"/>
      <dgm:spPr/>
      <dgm:t>
        <a:bodyPr/>
        <a:lstStyle/>
        <a:p>
          <a:endParaRPr lang="en-US"/>
        </a:p>
      </dgm:t>
    </dgm:pt>
    <dgm:pt modelId="{B52E8745-7BA4-47B1-812E-10ED45988999}" type="pres">
      <dgm:prSet presAssocID="{F019FBF7-1B28-4713-A37B-07911BFD3C61}" presName="hierChild4" presStyleCnt="0"/>
      <dgm:spPr/>
      <dgm:t>
        <a:bodyPr/>
        <a:lstStyle/>
        <a:p>
          <a:endParaRPr lang="en-US"/>
        </a:p>
      </dgm:t>
    </dgm:pt>
    <dgm:pt modelId="{4BEA1CC3-D8DB-477D-BA26-358C6164E32B}" type="pres">
      <dgm:prSet presAssocID="{F019FBF7-1B28-4713-A37B-07911BFD3C61}" presName="hierChild5" presStyleCnt="0"/>
      <dgm:spPr/>
      <dgm:t>
        <a:bodyPr/>
        <a:lstStyle/>
        <a:p>
          <a:endParaRPr lang="en-US"/>
        </a:p>
      </dgm:t>
    </dgm:pt>
    <dgm:pt modelId="{74219CB5-06FB-424E-8869-9D5F68EF2A58}" type="pres">
      <dgm:prSet presAssocID="{4B77A381-0FE9-4DE7-AE17-6F28B87D35C7}" presName="hierChild5" presStyleCnt="0"/>
      <dgm:spPr/>
      <dgm:t>
        <a:bodyPr/>
        <a:lstStyle/>
        <a:p>
          <a:endParaRPr lang="en-US"/>
        </a:p>
      </dgm:t>
    </dgm:pt>
    <dgm:pt modelId="{E6DA6692-5ADE-4C9F-A8D9-CB36C8EDDD7F}" type="pres">
      <dgm:prSet presAssocID="{639DEDD2-C00C-4D90-A8B8-C1FDA690E12D}" presName="hierChild3" presStyleCnt="0"/>
      <dgm:spPr/>
      <dgm:t>
        <a:bodyPr/>
        <a:lstStyle/>
        <a:p>
          <a:endParaRPr lang="en-US"/>
        </a:p>
      </dgm:t>
    </dgm:pt>
  </dgm:ptLst>
  <dgm:cxnLst>
    <dgm:cxn modelId="{DE30F5EF-0F7E-48EA-B1AC-C7B2679E34C7}" type="presOf" srcId="{12F913D9-FB73-4E25-AB30-E0225958F1FC}" destId="{2D070600-3FFB-4384-A7EC-E99AC69D92D4}" srcOrd="1" destOrd="0" presId="urn:microsoft.com/office/officeart/2009/3/layout/HorizontalOrganizationChart"/>
    <dgm:cxn modelId="{183BF162-9CA0-4016-9A9A-96B5F3A81B5E}" srcId="{544FA98B-768C-4735-B8D6-D1AE13122174}" destId="{639DEDD2-C00C-4D90-A8B8-C1FDA690E12D}" srcOrd="0" destOrd="0" parTransId="{B1066A05-5ADE-4C6F-B2FD-09E2D582D324}" sibTransId="{A8936698-B9DD-4833-A84D-B8922B036636}"/>
    <dgm:cxn modelId="{334FE91C-A4BD-4509-ADCE-F922C8642A9A}" type="presOf" srcId="{544FA98B-768C-4735-B8D6-D1AE13122174}" destId="{4A0BEDA8-6459-4D0F-A8A0-823890D4C2F0}" srcOrd="0" destOrd="0" presId="urn:microsoft.com/office/officeart/2009/3/layout/HorizontalOrganizationChart"/>
    <dgm:cxn modelId="{1FF83E38-FF17-48AB-942E-D2D402820452}" type="presOf" srcId="{F2536003-3931-4E70-9206-641D94A76ED1}" destId="{3725AEFF-706B-4A7B-B9A0-238490510BF3}" srcOrd="1" destOrd="0" presId="urn:microsoft.com/office/officeart/2009/3/layout/HorizontalOrganizationChart"/>
    <dgm:cxn modelId="{05D34FA7-24BC-4065-B3C1-1B69914A45B0}" type="presOf" srcId="{4B77A381-0FE9-4DE7-AE17-6F28B87D35C7}" destId="{8C0FB2CF-6962-4612-A99F-1523B036E972}" srcOrd="0" destOrd="0" presId="urn:microsoft.com/office/officeart/2009/3/layout/HorizontalOrganizationChart"/>
    <dgm:cxn modelId="{8D8CC0C1-B4CD-4905-B524-814E79DC6A15}" srcId="{2A943410-9F88-41CF-9C03-4DE206C12CDD}" destId="{9FB4528E-07BF-49A0-9BAE-E1258E49C259}" srcOrd="0" destOrd="0" parTransId="{70EF1E61-A7E2-4873-973A-1674C9E344AE}" sibTransId="{E7BAD1D1-7FDD-4CD1-B3F7-409D49E7A55B}"/>
    <dgm:cxn modelId="{FF291A1E-086B-4FA4-A850-3A1F8E1A3176}" srcId="{4B77A381-0FE9-4DE7-AE17-6F28B87D35C7}" destId="{F019FBF7-1B28-4713-A37B-07911BFD3C61}" srcOrd="2" destOrd="0" parTransId="{41B45B26-F0B5-4B23-8314-F55BCACFC59A}" sibTransId="{8B94D77D-8962-4297-A0D4-441A6C935E58}"/>
    <dgm:cxn modelId="{3E486441-477D-4ABE-AD3D-CD12852673CD}" type="presOf" srcId="{41B45B26-F0B5-4B23-8314-F55BCACFC59A}" destId="{45584576-267E-4072-AD81-F287BEEA5D83}" srcOrd="0" destOrd="0" presId="urn:microsoft.com/office/officeart/2009/3/layout/HorizontalOrganizationChart"/>
    <dgm:cxn modelId="{1AB0624E-0DBA-451E-9CC2-8F91FBBF3885}" srcId="{639DEDD2-C00C-4D90-A8B8-C1FDA690E12D}" destId="{2A943410-9F88-41CF-9C03-4DE206C12CDD}" srcOrd="0" destOrd="0" parTransId="{536537D5-A8C6-4111-96A9-9F7319F94E4B}" sibTransId="{16140D21-885D-452E-B15C-5AEFCBE3C72D}"/>
    <dgm:cxn modelId="{03AFCE23-FB3F-4E69-BEC6-6044E7E7E2F4}" type="presOf" srcId="{2A943410-9F88-41CF-9C03-4DE206C12CDD}" destId="{22A73DE8-06A3-4738-8DF1-1BB00FC3DF3D}" srcOrd="0" destOrd="0" presId="urn:microsoft.com/office/officeart/2009/3/layout/HorizontalOrganizationChart"/>
    <dgm:cxn modelId="{97B4DB66-FB33-4E76-8B91-E823753E5545}" type="presOf" srcId="{F2536003-3931-4E70-9206-641D94A76ED1}" destId="{4E27151B-5235-41BD-8CD5-32F2D5D2E9FF}" srcOrd="0" destOrd="0" presId="urn:microsoft.com/office/officeart/2009/3/layout/HorizontalOrganizationChart"/>
    <dgm:cxn modelId="{DB27AAC0-E7D0-414E-A202-FB82CD983A20}" type="presOf" srcId="{9FB4528E-07BF-49A0-9BAE-E1258E49C259}" destId="{F095DBB7-88E7-4C31-ACDA-04B3D009F70B}" srcOrd="1" destOrd="0" presId="urn:microsoft.com/office/officeart/2009/3/layout/HorizontalOrganizationChart"/>
    <dgm:cxn modelId="{E0C0CFC8-6AB0-436D-9A42-183C9E5B3C4A}" srcId="{4B77A381-0FE9-4DE7-AE17-6F28B87D35C7}" destId="{12F913D9-FB73-4E25-AB30-E0225958F1FC}" srcOrd="0" destOrd="0" parTransId="{15CFCC63-654C-4664-8374-C3479DA464B4}" sibTransId="{65E04474-998B-44FC-A6FF-558E987C45FC}"/>
    <dgm:cxn modelId="{7D006321-FD8F-456A-92BD-3459C27B62A7}" type="presOf" srcId="{9FB4528E-07BF-49A0-9BAE-E1258E49C259}" destId="{F24EE831-1235-47FA-9496-71A15D59EDF1}" srcOrd="0" destOrd="0" presId="urn:microsoft.com/office/officeart/2009/3/layout/HorizontalOrganizationChart"/>
    <dgm:cxn modelId="{62BBD1FF-6871-4552-9B99-F3A0C3C6297C}" srcId="{639DEDD2-C00C-4D90-A8B8-C1FDA690E12D}" destId="{4B77A381-0FE9-4DE7-AE17-6F28B87D35C7}" srcOrd="1" destOrd="0" parTransId="{0781BB0D-18B9-4618-94C3-3BC3BEEC4C73}" sibTransId="{58B9128B-6B3B-4521-A304-C5C786A099B3}"/>
    <dgm:cxn modelId="{202C7076-DC44-4515-BEC6-B38CD68D0669}" type="presOf" srcId="{12F913D9-FB73-4E25-AB30-E0225958F1FC}" destId="{1EEEEAA0-BDBD-432A-85B2-452044BC2A8F}" srcOrd="0" destOrd="0" presId="urn:microsoft.com/office/officeart/2009/3/layout/HorizontalOrganizationChart"/>
    <dgm:cxn modelId="{7B7DCFDF-5D30-4E5D-BAD8-6AB1B06D4B7C}" srcId="{4B77A381-0FE9-4DE7-AE17-6F28B87D35C7}" destId="{F2536003-3931-4E70-9206-641D94A76ED1}" srcOrd="1" destOrd="0" parTransId="{3D4397BA-82F4-4B80-9810-9A319D792CBD}" sibTransId="{AE49B6F4-4F8E-4E4F-855D-397BDEF71346}"/>
    <dgm:cxn modelId="{A0A2B0E0-AC9A-42F0-BF8A-775CE9594F05}" type="presOf" srcId="{0781BB0D-18B9-4618-94C3-3BC3BEEC4C73}" destId="{62C46F37-B0A9-4F56-8C59-08355FCC9F6B}" srcOrd="0" destOrd="0" presId="urn:microsoft.com/office/officeart/2009/3/layout/HorizontalOrganizationChart"/>
    <dgm:cxn modelId="{6DF0DA4E-138D-49A6-8DCB-A83C823BDE61}" type="presOf" srcId="{F019FBF7-1B28-4713-A37B-07911BFD3C61}" destId="{F13851D0-3441-497F-B5F3-9332051DA3CE}" srcOrd="1" destOrd="0" presId="urn:microsoft.com/office/officeart/2009/3/layout/HorizontalOrganizationChart"/>
    <dgm:cxn modelId="{BD2F7D13-0171-40BF-852C-51E3784F32F9}" type="presOf" srcId="{2A943410-9F88-41CF-9C03-4DE206C12CDD}" destId="{0492F675-A193-4D84-86CD-F3F7FA2DCFDE}" srcOrd="1" destOrd="0" presId="urn:microsoft.com/office/officeart/2009/3/layout/HorizontalOrganizationChart"/>
    <dgm:cxn modelId="{202FDAF1-33C7-45B7-A8D3-E4C294A580EF}" type="presOf" srcId="{536537D5-A8C6-4111-96A9-9F7319F94E4B}" destId="{71C9A030-98C2-49AF-8262-8F0CB3A83CB7}" srcOrd="0" destOrd="0" presId="urn:microsoft.com/office/officeart/2009/3/layout/HorizontalOrganizationChart"/>
    <dgm:cxn modelId="{330A7B4F-FCE1-480C-891C-003B69EB457E}" type="presOf" srcId="{639DEDD2-C00C-4D90-A8B8-C1FDA690E12D}" destId="{8E5E67D8-851C-447F-9673-B060E3A0AAE8}" srcOrd="0" destOrd="0" presId="urn:microsoft.com/office/officeart/2009/3/layout/HorizontalOrganizationChart"/>
    <dgm:cxn modelId="{0C62DABB-28B4-449F-8F73-489CA4FC5B13}" type="presOf" srcId="{4B77A381-0FE9-4DE7-AE17-6F28B87D35C7}" destId="{1635696E-0F08-4266-8F4A-BA4C5CCB131D}" srcOrd="1" destOrd="0" presId="urn:microsoft.com/office/officeart/2009/3/layout/HorizontalOrganizationChart"/>
    <dgm:cxn modelId="{86C4067E-B7D2-4DCA-A8BD-E9FC113A17E0}" type="presOf" srcId="{70EF1E61-A7E2-4873-973A-1674C9E344AE}" destId="{20E79F55-B4A4-463C-8D86-769FB2C518B3}" srcOrd="0" destOrd="0" presId="urn:microsoft.com/office/officeart/2009/3/layout/HorizontalOrganizationChart"/>
    <dgm:cxn modelId="{6A685961-F560-4191-957F-29D6E2BA962A}" type="presOf" srcId="{15CFCC63-654C-4664-8374-C3479DA464B4}" destId="{0E38AC11-30D6-46F1-9A9D-32B32C6C4104}" srcOrd="0" destOrd="0" presId="urn:microsoft.com/office/officeart/2009/3/layout/HorizontalOrganizationChart"/>
    <dgm:cxn modelId="{8C0147DB-F378-46B5-9670-CEDD01240B9B}" type="presOf" srcId="{3D4397BA-82F4-4B80-9810-9A319D792CBD}" destId="{E6E15EE1-9CFF-4BF6-89E6-B2078CF271DA}" srcOrd="0" destOrd="0" presId="urn:microsoft.com/office/officeart/2009/3/layout/HorizontalOrganizationChart"/>
    <dgm:cxn modelId="{B228E7B3-8A71-4535-BB9D-17BC94F285DD}" type="presOf" srcId="{639DEDD2-C00C-4D90-A8B8-C1FDA690E12D}" destId="{A996F592-8914-49A3-9AC2-8C2D455F17D7}" srcOrd="1" destOrd="0" presId="urn:microsoft.com/office/officeart/2009/3/layout/HorizontalOrganizationChart"/>
    <dgm:cxn modelId="{F61A44A0-7DF4-4736-9D90-23986D7F9028}" type="presOf" srcId="{F019FBF7-1B28-4713-A37B-07911BFD3C61}" destId="{9E9D683A-30E7-4C2C-B3BD-0BE9B9477DAD}" srcOrd="0" destOrd="0" presId="urn:microsoft.com/office/officeart/2009/3/layout/HorizontalOrganizationChart"/>
    <dgm:cxn modelId="{F54C59BA-52C5-4F76-ABC7-EC0641BD95F0}" type="presParOf" srcId="{4A0BEDA8-6459-4D0F-A8A0-823890D4C2F0}" destId="{AA6605D3-8178-4FC0-9069-38B8BAB1C15D}" srcOrd="0" destOrd="0" presId="urn:microsoft.com/office/officeart/2009/3/layout/HorizontalOrganizationChart"/>
    <dgm:cxn modelId="{DBD3B8A1-0A37-454B-9B9B-F8F6DD798515}" type="presParOf" srcId="{AA6605D3-8178-4FC0-9069-38B8BAB1C15D}" destId="{C9300A13-E066-45D0-A782-86E0802E1333}" srcOrd="0" destOrd="0" presId="urn:microsoft.com/office/officeart/2009/3/layout/HorizontalOrganizationChart"/>
    <dgm:cxn modelId="{DC355F6E-CF5A-42D8-BA5A-13C3809B3EDF}" type="presParOf" srcId="{C9300A13-E066-45D0-A782-86E0802E1333}" destId="{8E5E67D8-851C-447F-9673-B060E3A0AAE8}" srcOrd="0" destOrd="0" presId="urn:microsoft.com/office/officeart/2009/3/layout/HorizontalOrganizationChart"/>
    <dgm:cxn modelId="{E4052E9A-93FF-4EA7-9214-E2FBBB5CC30A}" type="presParOf" srcId="{C9300A13-E066-45D0-A782-86E0802E1333}" destId="{A996F592-8914-49A3-9AC2-8C2D455F17D7}" srcOrd="1" destOrd="0" presId="urn:microsoft.com/office/officeart/2009/3/layout/HorizontalOrganizationChart"/>
    <dgm:cxn modelId="{CAEF5140-7461-48E1-8481-3A7E6C2F0CA0}" type="presParOf" srcId="{AA6605D3-8178-4FC0-9069-38B8BAB1C15D}" destId="{23FAC434-52D8-4D76-8AD0-3B16ED1CFFD3}" srcOrd="1" destOrd="0" presId="urn:microsoft.com/office/officeart/2009/3/layout/HorizontalOrganizationChart"/>
    <dgm:cxn modelId="{F7278F33-98E9-4BCE-90F6-5AB66B09319D}" type="presParOf" srcId="{23FAC434-52D8-4D76-8AD0-3B16ED1CFFD3}" destId="{71C9A030-98C2-49AF-8262-8F0CB3A83CB7}" srcOrd="0" destOrd="0" presId="urn:microsoft.com/office/officeart/2009/3/layout/HorizontalOrganizationChart"/>
    <dgm:cxn modelId="{CC9198BE-57C1-454D-968B-7367AA4CCD42}" type="presParOf" srcId="{23FAC434-52D8-4D76-8AD0-3B16ED1CFFD3}" destId="{51D78842-4044-470C-A6AC-39DE1721A627}" srcOrd="1" destOrd="0" presId="urn:microsoft.com/office/officeart/2009/3/layout/HorizontalOrganizationChart"/>
    <dgm:cxn modelId="{7E3FC211-AF27-4E2C-9D43-F7289862B9CB}" type="presParOf" srcId="{51D78842-4044-470C-A6AC-39DE1721A627}" destId="{7B98C679-354E-4FC6-A911-8DDC2840388E}" srcOrd="0" destOrd="0" presId="urn:microsoft.com/office/officeart/2009/3/layout/HorizontalOrganizationChart"/>
    <dgm:cxn modelId="{1024DA43-AA15-4063-B381-393EF7F6F6A7}" type="presParOf" srcId="{7B98C679-354E-4FC6-A911-8DDC2840388E}" destId="{22A73DE8-06A3-4738-8DF1-1BB00FC3DF3D}" srcOrd="0" destOrd="0" presId="urn:microsoft.com/office/officeart/2009/3/layout/HorizontalOrganizationChart"/>
    <dgm:cxn modelId="{F0A9CF85-DCFF-4255-9B29-3A46A2C38644}" type="presParOf" srcId="{7B98C679-354E-4FC6-A911-8DDC2840388E}" destId="{0492F675-A193-4D84-86CD-F3F7FA2DCFDE}" srcOrd="1" destOrd="0" presId="urn:microsoft.com/office/officeart/2009/3/layout/HorizontalOrganizationChart"/>
    <dgm:cxn modelId="{10C983F6-F777-4AD8-A900-843C16E9698E}" type="presParOf" srcId="{51D78842-4044-470C-A6AC-39DE1721A627}" destId="{BE2C9BFF-F14A-402F-A4E5-035AABB5EB84}" srcOrd="1" destOrd="0" presId="urn:microsoft.com/office/officeart/2009/3/layout/HorizontalOrganizationChart"/>
    <dgm:cxn modelId="{3026357C-3B20-4252-A122-5E9A5CA5B9F8}" type="presParOf" srcId="{BE2C9BFF-F14A-402F-A4E5-035AABB5EB84}" destId="{20E79F55-B4A4-463C-8D86-769FB2C518B3}" srcOrd="0" destOrd="0" presId="urn:microsoft.com/office/officeart/2009/3/layout/HorizontalOrganizationChart"/>
    <dgm:cxn modelId="{49BEC13B-E25E-4DB7-B401-7504A1471E6C}" type="presParOf" srcId="{BE2C9BFF-F14A-402F-A4E5-035AABB5EB84}" destId="{51ECF3A8-B1D0-4393-9066-F53E524A395C}" srcOrd="1" destOrd="0" presId="urn:microsoft.com/office/officeart/2009/3/layout/HorizontalOrganizationChart"/>
    <dgm:cxn modelId="{DBFC3501-5519-40CD-A5E7-4BE0A281BA0C}" type="presParOf" srcId="{51ECF3A8-B1D0-4393-9066-F53E524A395C}" destId="{0D3614FB-3021-4A65-ADC3-F1F1FDAB7586}" srcOrd="0" destOrd="0" presId="urn:microsoft.com/office/officeart/2009/3/layout/HorizontalOrganizationChart"/>
    <dgm:cxn modelId="{E23D0C66-0060-4C73-B3EC-32DAC95024ED}" type="presParOf" srcId="{0D3614FB-3021-4A65-ADC3-F1F1FDAB7586}" destId="{F24EE831-1235-47FA-9496-71A15D59EDF1}" srcOrd="0" destOrd="0" presId="urn:microsoft.com/office/officeart/2009/3/layout/HorizontalOrganizationChart"/>
    <dgm:cxn modelId="{630B7C86-9D53-4BDA-BE86-1270AADBB74D}" type="presParOf" srcId="{0D3614FB-3021-4A65-ADC3-F1F1FDAB7586}" destId="{F095DBB7-88E7-4C31-ACDA-04B3D009F70B}" srcOrd="1" destOrd="0" presId="urn:microsoft.com/office/officeart/2009/3/layout/HorizontalOrganizationChart"/>
    <dgm:cxn modelId="{3CFC1195-AE22-4FB5-9E3F-9BE18C60ACA8}" type="presParOf" srcId="{51ECF3A8-B1D0-4393-9066-F53E524A395C}" destId="{954E9C50-D2E6-4039-85EC-C31F4644B706}" srcOrd="1" destOrd="0" presId="urn:microsoft.com/office/officeart/2009/3/layout/HorizontalOrganizationChart"/>
    <dgm:cxn modelId="{3A923A51-7B37-41F0-B313-A21DF1A82546}" type="presParOf" srcId="{51ECF3A8-B1D0-4393-9066-F53E524A395C}" destId="{7BD3E642-2F0A-4A2E-9B99-6AE57413E791}" srcOrd="2" destOrd="0" presId="urn:microsoft.com/office/officeart/2009/3/layout/HorizontalOrganizationChart"/>
    <dgm:cxn modelId="{DC788958-C9F9-4803-981F-978EA07D7D7B}" type="presParOf" srcId="{51D78842-4044-470C-A6AC-39DE1721A627}" destId="{EB16DAD4-65F1-4E32-A5BA-54C7E8B8F49C}" srcOrd="2" destOrd="0" presId="urn:microsoft.com/office/officeart/2009/3/layout/HorizontalOrganizationChart"/>
    <dgm:cxn modelId="{27E0CE76-ABA2-4DE1-9227-333F04BC8D0E}" type="presParOf" srcId="{23FAC434-52D8-4D76-8AD0-3B16ED1CFFD3}" destId="{62C46F37-B0A9-4F56-8C59-08355FCC9F6B}" srcOrd="2" destOrd="0" presId="urn:microsoft.com/office/officeart/2009/3/layout/HorizontalOrganizationChart"/>
    <dgm:cxn modelId="{C97515AC-B369-4BF5-84BA-BB0825875B5D}" type="presParOf" srcId="{23FAC434-52D8-4D76-8AD0-3B16ED1CFFD3}" destId="{2AF8B750-0B00-4F39-9229-46944C0B7871}" srcOrd="3" destOrd="0" presId="urn:microsoft.com/office/officeart/2009/3/layout/HorizontalOrganizationChart"/>
    <dgm:cxn modelId="{F2F6C15E-6D24-44BF-B604-BF78970F1FA2}" type="presParOf" srcId="{2AF8B750-0B00-4F39-9229-46944C0B7871}" destId="{8E5197D4-D762-46DF-B50C-1D625746B004}" srcOrd="0" destOrd="0" presId="urn:microsoft.com/office/officeart/2009/3/layout/HorizontalOrganizationChart"/>
    <dgm:cxn modelId="{CDD2C8F7-474B-432B-9557-90FA57AF4848}" type="presParOf" srcId="{8E5197D4-D762-46DF-B50C-1D625746B004}" destId="{8C0FB2CF-6962-4612-A99F-1523B036E972}" srcOrd="0" destOrd="0" presId="urn:microsoft.com/office/officeart/2009/3/layout/HorizontalOrganizationChart"/>
    <dgm:cxn modelId="{4FE9CB52-13B8-46C8-BD47-2FF2BC4EB11F}" type="presParOf" srcId="{8E5197D4-D762-46DF-B50C-1D625746B004}" destId="{1635696E-0F08-4266-8F4A-BA4C5CCB131D}" srcOrd="1" destOrd="0" presId="urn:microsoft.com/office/officeart/2009/3/layout/HorizontalOrganizationChart"/>
    <dgm:cxn modelId="{DE7C2DA7-44AE-4459-95A7-41C181F54BBD}" type="presParOf" srcId="{2AF8B750-0B00-4F39-9229-46944C0B7871}" destId="{8D9F969A-966C-4A93-AEA6-B6E9D0A9FECF}" srcOrd="1" destOrd="0" presId="urn:microsoft.com/office/officeart/2009/3/layout/HorizontalOrganizationChart"/>
    <dgm:cxn modelId="{3EE3F863-8843-4FD6-8B09-9232AB62F6E5}" type="presParOf" srcId="{8D9F969A-966C-4A93-AEA6-B6E9D0A9FECF}" destId="{0E38AC11-30D6-46F1-9A9D-32B32C6C4104}" srcOrd="0" destOrd="0" presId="urn:microsoft.com/office/officeart/2009/3/layout/HorizontalOrganizationChart"/>
    <dgm:cxn modelId="{1E52F124-6F44-472D-8983-E81455E672E5}" type="presParOf" srcId="{8D9F969A-966C-4A93-AEA6-B6E9D0A9FECF}" destId="{BABBB19D-550D-49F0-AFE1-C2402D64D1A5}" srcOrd="1" destOrd="0" presId="urn:microsoft.com/office/officeart/2009/3/layout/HorizontalOrganizationChart"/>
    <dgm:cxn modelId="{9DB2A0D0-74AF-43C3-98FF-2E6030CFF8D2}" type="presParOf" srcId="{BABBB19D-550D-49F0-AFE1-C2402D64D1A5}" destId="{78E1D6FB-9B20-4B4E-B6F4-3312366607C7}" srcOrd="0" destOrd="0" presId="urn:microsoft.com/office/officeart/2009/3/layout/HorizontalOrganizationChart"/>
    <dgm:cxn modelId="{09C137A6-C938-4891-A953-534B939E5426}" type="presParOf" srcId="{78E1D6FB-9B20-4B4E-B6F4-3312366607C7}" destId="{1EEEEAA0-BDBD-432A-85B2-452044BC2A8F}" srcOrd="0" destOrd="0" presId="urn:microsoft.com/office/officeart/2009/3/layout/HorizontalOrganizationChart"/>
    <dgm:cxn modelId="{F470DAFD-A2C9-4A93-8D2A-B7441F0D0070}" type="presParOf" srcId="{78E1D6FB-9B20-4B4E-B6F4-3312366607C7}" destId="{2D070600-3FFB-4384-A7EC-E99AC69D92D4}" srcOrd="1" destOrd="0" presId="urn:microsoft.com/office/officeart/2009/3/layout/HorizontalOrganizationChart"/>
    <dgm:cxn modelId="{E1E81864-CC5D-436D-94F1-7D74CCF29932}" type="presParOf" srcId="{BABBB19D-550D-49F0-AFE1-C2402D64D1A5}" destId="{60D2A064-D854-4637-B8BC-A598AE1508FF}" srcOrd="1" destOrd="0" presId="urn:microsoft.com/office/officeart/2009/3/layout/HorizontalOrganizationChart"/>
    <dgm:cxn modelId="{082416E6-74D9-4403-A793-3E203D654A4A}" type="presParOf" srcId="{BABBB19D-550D-49F0-AFE1-C2402D64D1A5}" destId="{4017FEAD-A05D-42BD-AC38-BD599D21DB17}" srcOrd="2" destOrd="0" presId="urn:microsoft.com/office/officeart/2009/3/layout/HorizontalOrganizationChart"/>
    <dgm:cxn modelId="{779A5A52-7C76-4D37-B357-E1ADA1A7EDD2}" type="presParOf" srcId="{8D9F969A-966C-4A93-AEA6-B6E9D0A9FECF}" destId="{E6E15EE1-9CFF-4BF6-89E6-B2078CF271DA}" srcOrd="2" destOrd="0" presId="urn:microsoft.com/office/officeart/2009/3/layout/HorizontalOrganizationChart"/>
    <dgm:cxn modelId="{35791133-350B-4178-926B-A8A05453086B}" type="presParOf" srcId="{8D9F969A-966C-4A93-AEA6-B6E9D0A9FECF}" destId="{757AC193-A7D0-4767-BFDA-129853A6B628}" srcOrd="3" destOrd="0" presId="urn:microsoft.com/office/officeart/2009/3/layout/HorizontalOrganizationChart"/>
    <dgm:cxn modelId="{2641DF88-62FC-458C-811B-9B93548A5ABD}" type="presParOf" srcId="{757AC193-A7D0-4767-BFDA-129853A6B628}" destId="{F5C30B91-068E-43FC-9362-552813E4C632}" srcOrd="0" destOrd="0" presId="urn:microsoft.com/office/officeart/2009/3/layout/HorizontalOrganizationChart"/>
    <dgm:cxn modelId="{16198C65-3321-4A5A-91D0-265B9E5013F5}" type="presParOf" srcId="{F5C30B91-068E-43FC-9362-552813E4C632}" destId="{4E27151B-5235-41BD-8CD5-32F2D5D2E9FF}" srcOrd="0" destOrd="0" presId="urn:microsoft.com/office/officeart/2009/3/layout/HorizontalOrganizationChart"/>
    <dgm:cxn modelId="{E4565BAD-4A5A-4723-BC91-7BA9076C21CB}" type="presParOf" srcId="{F5C30B91-068E-43FC-9362-552813E4C632}" destId="{3725AEFF-706B-4A7B-B9A0-238490510BF3}" srcOrd="1" destOrd="0" presId="urn:microsoft.com/office/officeart/2009/3/layout/HorizontalOrganizationChart"/>
    <dgm:cxn modelId="{2C9A5DAB-3A68-4891-BA50-4CBA4CCA0EF3}" type="presParOf" srcId="{757AC193-A7D0-4767-BFDA-129853A6B628}" destId="{E932F3FF-473C-4207-8677-3CA614A4DB11}" srcOrd="1" destOrd="0" presId="urn:microsoft.com/office/officeart/2009/3/layout/HorizontalOrganizationChart"/>
    <dgm:cxn modelId="{20DE8B85-AA4C-443F-9583-2B4E440CA42B}" type="presParOf" srcId="{757AC193-A7D0-4767-BFDA-129853A6B628}" destId="{FF092039-D371-4FF0-AEB8-A57C4D35CBDA}" srcOrd="2" destOrd="0" presId="urn:microsoft.com/office/officeart/2009/3/layout/HorizontalOrganizationChart"/>
    <dgm:cxn modelId="{339AF07D-1F67-4878-BC79-488D4C952DBF}" type="presParOf" srcId="{8D9F969A-966C-4A93-AEA6-B6E9D0A9FECF}" destId="{45584576-267E-4072-AD81-F287BEEA5D83}" srcOrd="4" destOrd="0" presId="urn:microsoft.com/office/officeart/2009/3/layout/HorizontalOrganizationChart"/>
    <dgm:cxn modelId="{F89AC676-E700-45AA-9394-17449C93E616}" type="presParOf" srcId="{8D9F969A-966C-4A93-AEA6-B6E9D0A9FECF}" destId="{5FE37109-4634-4A9F-946C-1C603A4F7AE9}" srcOrd="5" destOrd="0" presId="urn:microsoft.com/office/officeart/2009/3/layout/HorizontalOrganizationChart"/>
    <dgm:cxn modelId="{76CF897E-F578-40F1-8DE1-99A0C54B8B1B}" type="presParOf" srcId="{5FE37109-4634-4A9F-946C-1C603A4F7AE9}" destId="{724F5D0C-8BCD-482F-A857-B4968700E32A}" srcOrd="0" destOrd="0" presId="urn:microsoft.com/office/officeart/2009/3/layout/HorizontalOrganizationChart"/>
    <dgm:cxn modelId="{50610D97-FCE2-4C55-AF1C-CE02A9E27F36}" type="presParOf" srcId="{724F5D0C-8BCD-482F-A857-B4968700E32A}" destId="{9E9D683A-30E7-4C2C-B3BD-0BE9B9477DAD}" srcOrd="0" destOrd="0" presId="urn:microsoft.com/office/officeart/2009/3/layout/HorizontalOrganizationChart"/>
    <dgm:cxn modelId="{0EC126EA-7F6A-4814-88F4-42086ED46798}" type="presParOf" srcId="{724F5D0C-8BCD-482F-A857-B4968700E32A}" destId="{F13851D0-3441-497F-B5F3-9332051DA3CE}" srcOrd="1" destOrd="0" presId="urn:microsoft.com/office/officeart/2009/3/layout/HorizontalOrganizationChart"/>
    <dgm:cxn modelId="{25DC4D67-DF29-4A2E-BFAB-8BC0BDF93B31}" type="presParOf" srcId="{5FE37109-4634-4A9F-946C-1C603A4F7AE9}" destId="{B52E8745-7BA4-47B1-812E-10ED45988999}" srcOrd="1" destOrd="0" presId="urn:microsoft.com/office/officeart/2009/3/layout/HorizontalOrganizationChart"/>
    <dgm:cxn modelId="{F9617882-29F3-4452-B229-D24603214B59}" type="presParOf" srcId="{5FE37109-4634-4A9F-946C-1C603A4F7AE9}" destId="{4BEA1CC3-D8DB-477D-BA26-358C6164E32B}" srcOrd="2" destOrd="0" presId="urn:microsoft.com/office/officeart/2009/3/layout/HorizontalOrganizationChart"/>
    <dgm:cxn modelId="{2835F8CD-31C3-4945-B391-6EF584905826}" type="presParOf" srcId="{2AF8B750-0B00-4F39-9229-46944C0B7871}" destId="{74219CB5-06FB-424E-8869-9D5F68EF2A58}" srcOrd="2" destOrd="0" presId="urn:microsoft.com/office/officeart/2009/3/layout/HorizontalOrganizationChart"/>
    <dgm:cxn modelId="{60C17DED-156D-424D-B08E-83A17486E16E}" type="presParOf" srcId="{AA6605D3-8178-4FC0-9069-38B8BAB1C15D}" destId="{E6DA6692-5ADE-4C9F-A8D9-CB36C8EDDD7F}" srcOrd="2" destOrd="0" presId="urn:microsoft.com/office/officeart/2009/3/layout/HorizontalOrganizationChar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87460C9-6159-48A0-AAD2-CC97524DF899}"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04A279BA-DEA9-488F-8D23-561CF58358E4}">
      <dgm:prSet phldrT="[Text]" custT="1"/>
      <dgm:spPr/>
      <dgm:t>
        <a:bodyPr/>
        <a:lstStyle/>
        <a:p>
          <a:r>
            <a:rPr lang="en-US" sz="1100">
              <a:latin typeface="LM Sans 10" panose="00000500000000000000" pitchFamily="50" charset="0"/>
            </a:rPr>
            <a:t>Bài toán phát hiện</a:t>
          </a:r>
        </a:p>
      </dgm:t>
    </dgm:pt>
    <dgm:pt modelId="{B6528697-9586-48A8-B64A-E8C4229F9AC8}" type="parTrans" cxnId="{18776A87-76E5-4BE3-B0C5-A7EA1B1F894D}">
      <dgm:prSet/>
      <dgm:spPr/>
      <dgm:t>
        <a:bodyPr/>
        <a:lstStyle/>
        <a:p>
          <a:endParaRPr lang="en-US"/>
        </a:p>
      </dgm:t>
    </dgm:pt>
    <dgm:pt modelId="{1E2D7010-A57C-42B2-A317-ED96AB7FAF02}" type="sibTrans" cxnId="{18776A87-76E5-4BE3-B0C5-A7EA1B1F894D}">
      <dgm:prSet/>
      <dgm:spPr/>
      <dgm:t>
        <a:bodyPr/>
        <a:lstStyle/>
        <a:p>
          <a:endParaRPr lang="en-US"/>
        </a:p>
      </dgm:t>
    </dgm:pt>
    <dgm:pt modelId="{48FFA782-9C01-4244-B34F-36E13BA4C5D0}">
      <dgm:prSet phldrT="[Text]" custT="1"/>
      <dgm:spPr/>
      <dgm:t>
        <a:bodyPr/>
        <a:lstStyle/>
        <a:p>
          <a:r>
            <a:rPr lang="en-US" sz="1100">
              <a:latin typeface="LM Sans 10" panose="00000500000000000000" pitchFamily="50" charset="0"/>
            </a:rPr>
            <a:t>Phát hiện bệnh</a:t>
          </a:r>
        </a:p>
      </dgm:t>
    </dgm:pt>
    <dgm:pt modelId="{1B56ECF6-EB23-499C-89B6-D2AF51F2D4D2}" type="parTrans" cxnId="{6ECC2F35-CB37-45A8-8F7E-0BD741BBC63A}">
      <dgm:prSet/>
      <dgm:spPr/>
      <dgm:t>
        <a:bodyPr/>
        <a:lstStyle/>
        <a:p>
          <a:endParaRPr lang="en-US"/>
        </a:p>
      </dgm:t>
    </dgm:pt>
    <dgm:pt modelId="{31CE8638-1D76-4C32-9F38-92BA868E8BC9}" type="sibTrans" cxnId="{6ECC2F35-CB37-45A8-8F7E-0BD741BBC63A}">
      <dgm:prSet/>
      <dgm:spPr/>
      <dgm:t>
        <a:bodyPr/>
        <a:lstStyle/>
        <a:p>
          <a:endParaRPr lang="en-US"/>
        </a:p>
      </dgm:t>
    </dgm:pt>
    <dgm:pt modelId="{0AAD89C0-4693-4159-B775-4F3421F1BF24}">
      <dgm:prSet phldrT="[Text]" custT="1"/>
      <dgm:spPr/>
      <dgm:t>
        <a:bodyPr/>
        <a:lstStyle/>
        <a:p>
          <a:r>
            <a:rPr lang="en-US" sz="1100">
              <a:latin typeface="LM Sans 10" panose="00000500000000000000" pitchFamily="50" charset="0"/>
            </a:rPr>
            <a:t>Phát hiện tính chất bệnh</a:t>
          </a:r>
        </a:p>
      </dgm:t>
    </dgm:pt>
    <dgm:pt modelId="{C869D866-B9E8-45F5-8B1D-AF3666146721}" type="parTrans" cxnId="{7EDCDF09-3610-4EFF-819E-DA0026419932}">
      <dgm:prSet/>
      <dgm:spPr/>
      <dgm:t>
        <a:bodyPr/>
        <a:lstStyle/>
        <a:p>
          <a:endParaRPr lang="en-US"/>
        </a:p>
      </dgm:t>
    </dgm:pt>
    <dgm:pt modelId="{09B8981C-E41B-4077-B16C-B7EFD1114643}" type="sibTrans" cxnId="{7EDCDF09-3610-4EFF-819E-DA0026419932}">
      <dgm:prSet/>
      <dgm:spPr/>
      <dgm:t>
        <a:bodyPr/>
        <a:lstStyle/>
        <a:p>
          <a:endParaRPr lang="en-US"/>
        </a:p>
      </dgm:t>
    </dgm:pt>
    <dgm:pt modelId="{00548C38-A3C0-437D-A5F6-E2BF1A5B0942}">
      <dgm:prSet phldrT="[Text]" custT="1"/>
      <dgm:spPr/>
      <dgm:t>
        <a:bodyPr/>
        <a:lstStyle/>
        <a:p>
          <a:r>
            <a:rPr lang="en-US" sz="1100">
              <a:latin typeface="LM Sans 10" panose="00000500000000000000" pitchFamily="50" charset="0"/>
            </a:rPr>
            <a:t>Bệnh tim</a:t>
          </a:r>
        </a:p>
      </dgm:t>
    </dgm:pt>
    <dgm:pt modelId="{DE163FCE-637D-4492-9EA5-FD9DBDF3F31E}" type="parTrans" cxnId="{96DDE97D-7E04-4D25-8687-53DFA0BEF88E}">
      <dgm:prSet/>
      <dgm:spPr/>
      <dgm:t>
        <a:bodyPr/>
        <a:lstStyle/>
        <a:p>
          <a:endParaRPr lang="en-US"/>
        </a:p>
      </dgm:t>
    </dgm:pt>
    <dgm:pt modelId="{0FAD9211-0F9A-48F5-8D83-BDCFDA79F9D1}" type="sibTrans" cxnId="{96DDE97D-7E04-4D25-8687-53DFA0BEF88E}">
      <dgm:prSet/>
      <dgm:spPr/>
      <dgm:t>
        <a:bodyPr/>
        <a:lstStyle/>
        <a:p>
          <a:endParaRPr lang="en-US"/>
        </a:p>
      </dgm:t>
    </dgm:pt>
    <dgm:pt modelId="{CC6B5867-39F6-4702-8FF3-D6BEA9D8F0BD}">
      <dgm:prSet phldrT="[Text]" custT="1"/>
      <dgm:spPr/>
      <dgm:t>
        <a:bodyPr/>
        <a:lstStyle/>
        <a:p>
          <a:r>
            <a:rPr lang="en-US" sz="1100">
              <a:latin typeface="LM Sans 10" panose="00000500000000000000" pitchFamily="50" charset="0"/>
            </a:rPr>
            <a:t>Bệnh ung thư</a:t>
          </a:r>
        </a:p>
      </dgm:t>
    </dgm:pt>
    <dgm:pt modelId="{734C8444-C0DC-44BD-901A-587D8E8CC45F}" type="parTrans" cxnId="{3B423CB3-D237-4642-8452-8C9D860490DA}">
      <dgm:prSet/>
      <dgm:spPr/>
      <dgm:t>
        <a:bodyPr/>
        <a:lstStyle/>
        <a:p>
          <a:endParaRPr lang="en-US"/>
        </a:p>
      </dgm:t>
    </dgm:pt>
    <dgm:pt modelId="{E382E052-A715-41E6-A83F-AD26A840B282}" type="sibTrans" cxnId="{3B423CB3-D237-4642-8452-8C9D860490DA}">
      <dgm:prSet/>
      <dgm:spPr/>
      <dgm:t>
        <a:bodyPr/>
        <a:lstStyle/>
        <a:p>
          <a:endParaRPr lang="en-US"/>
        </a:p>
      </dgm:t>
    </dgm:pt>
    <dgm:pt modelId="{0E7DFD96-D5FC-462C-AF38-F07EF41B0C1C}">
      <dgm:prSet phldrT="[Text]" custT="1"/>
      <dgm:spPr/>
      <dgm:t>
        <a:bodyPr/>
        <a:lstStyle/>
        <a:p>
          <a:r>
            <a:rPr lang="en-US" sz="1100">
              <a:latin typeface="LM Sans 10" panose="00000500000000000000" pitchFamily="50" charset="0"/>
            </a:rPr>
            <a:t>Xuất huyết đường tiêu hóa</a:t>
          </a:r>
        </a:p>
      </dgm:t>
    </dgm:pt>
    <dgm:pt modelId="{80D6803E-C61A-4948-AF37-97609A25FDFF}" type="parTrans" cxnId="{D9FB162D-8BDA-43DE-9C46-1D4DB4B5A3DB}">
      <dgm:prSet/>
      <dgm:spPr/>
      <dgm:t>
        <a:bodyPr/>
        <a:lstStyle/>
        <a:p>
          <a:endParaRPr lang="en-US"/>
        </a:p>
      </dgm:t>
    </dgm:pt>
    <dgm:pt modelId="{2ED33391-6DE2-488E-BE8E-4BBE705DCA5E}" type="sibTrans" cxnId="{D9FB162D-8BDA-43DE-9C46-1D4DB4B5A3DB}">
      <dgm:prSet/>
      <dgm:spPr/>
      <dgm:t>
        <a:bodyPr/>
        <a:lstStyle/>
        <a:p>
          <a:endParaRPr lang="en-US"/>
        </a:p>
      </dgm:t>
    </dgm:pt>
    <dgm:pt modelId="{E88C1C6A-1B01-4BD1-A8D0-B7EA7D1A74A6}" type="pres">
      <dgm:prSet presAssocID="{187460C9-6159-48A0-AAD2-CC97524DF899}" presName="hierChild1" presStyleCnt="0">
        <dgm:presLayoutVars>
          <dgm:orgChart val="1"/>
          <dgm:chPref val="1"/>
          <dgm:dir/>
          <dgm:animOne val="branch"/>
          <dgm:animLvl val="lvl"/>
          <dgm:resizeHandles/>
        </dgm:presLayoutVars>
      </dgm:prSet>
      <dgm:spPr/>
      <dgm:t>
        <a:bodyPr/>
        <a:lstStyle/>
        <a:p>
          <a:endParaRPr lang="en-US"/>
        </a:p>
      </dgm:t>
    </dgm:pt>
    <dgm:pt modelId="{830F58A8-C48A-4B1A-A446-EAC0CB317B96}" type="pres">
      <dgm:prSet presAssocID="{04A279BA-DEA9-488F-8D23-561CF58358E4}" presName="hierRoot1" presStyleCnt="0">
        <dgm:presLayoutVars>
          <dgm:hierBranch val="init"/>
        </dgm:presLayoutVars>
      </dgm:prSet>
      <dgm:spPr/>
      <dgm:t>
        <a:bodyPr/>
        <a:lstStyle/>
        <a:p>
          <a:endParaRPr lang="en-US"/>
        </a:p>
      </dgm:t>
    </dgm:pt>
    <dgm:pt modelId="{75884247-B412-41CC-86A3-4FFE7191C7DB}" type="pres">
      <dgm:prSet presAssocID="{04A279BA-DEA9-488F-8D23-561CF58358E4}" presName="rootComposite1" presStyleCnt="0"/>
      <dgm:spPr/>
      <dgm:t>
        <a:bodyPr/>
        <a:lstStyle/>
        <a:p>
          <a:endParaRPr lang="en-US"/>
        </a:p>
      </dgm:t>
    </dgm:pt>
    <dgm:pt modelId="{212FF554-8FF4-4D29-9BF6-B4BDAE545E33}" type="pres">
      <dgm:prSet presAssocID="{04A279BA-DEA9-488F-8D23-561CF58358E4}" presName="rootText1" presStyleLbl="node0" presStyleIdx="0" presStyleCnt="1" custScaleX="38555" custScaleY="38555">
        <dgm:presLayoutVars>
          <dgm:chPref val="3"/>
        </dgm:presLayoutVars>
      </dgm:prSet>
      <dgm:spPr/>
      <dgm:t>
        <a:bodyPr/>
        <a:lstStyle/>
        <a:p>
          <a:endParaRPr lang="en-US"/>
        </a:p>
      </dgm:t>
    </dgm:pt>
    <dgm:pt modelId="{434957ED-9990-4247-B687-842FBC063A26}" type="pres">
      <dgm:prSet presAssocID="{04A279BA-DEA9-488F-8D23-561CF58358E4}" presName="rootConnector1" presStyleLbl="node1" presStyleIdx="0" presStyleCnt="0"/>
      <dgm:spPr/>
      <dgm:t>
        <a:bodyPr/>
        <a:lstStyle/>
        <a:p>
          <a:endParaRPr lang="en-US"/>
        </a:p>
      </dgm:t>
    </dgm:pt>
    <dgm:pt modelId="{759B88C9-8D71-4F99-93CE-9FA8163D88C9}" type="pres">
      <dgm:prSet presAssocID="{04A279BA-DEA9-488F-8D23-561CF58358E4}" presName="hierChild2" presStyleCnt="0"/>
      <dgm:spPr/>
      <dgm:t>
        <a:bodyPr/>
        <a:lstStyle/>
        <a:p>
          <a:endParaRPr lang="en-US"/>
        </a:p>
      </dgm:t>
    </dgm:pt>
    <dgm:pt modelId="{EA0EB95D-BC0A-41E9-8FAE-4CE1A6272274}" type="pres">
      <dgm:prSet presAssocID="{1B56ECF6-EB23-499C-89B6-D2AF51F2D4D2}" presName="Name64" presStyleLbl="parChTrans1D2" presStyleIdx="0" presStyleCnt="2"/>
      <dgm:spPr/>
      <dgm:t>
        <a:bodyPr/>
        <a:lstStyle/>
        <a:p>
          <a:endParaRPr lang="en-US"/>
        </a:p>
      </dgm:t>
    </dgm:pt>
    <dgm:pt modelId="{2C79DF0A-629A-4041-8734-57047A8F003C}" type="pres">
      <dgm:prSet presAssocID="{48FFA782-9C01-4244-B34F-36E13BA4C5D0}" presName="hierRoot2" presStyleCnt="0">
        <dgm:presLayoutVars>
          <dgm:hierBranch val="init"/>
        </dgm:presLayoutVars>
      </dgm:prSet>
      <dgm:spPr/>
      <dgm:t>
        <a:bodyPr/>
        <a:lstStyle/>
        <a:p>
          <a:endParaRPr lang="en-US"/>
        </a:p>
      </dgm:t>
    </dgm:pt>
    <dgm:pt modelId="{A7F2B5B7-9CB3-4439-AB06-BA1CDCA595D6}" type="pres">
      <dgm:prSet presAssocID="{48FFA782-9C01-4244-B34F-36E13BA4C5D0}" presName="rootComposite" presStyleCnt="0"/>
      <dgm:spPr/>
      <dgm:t>
        <a:bodyPr/>
        <a:lstStyle/>
        <a:p>
          <a:endParaRPr lang="en-US"/>
        </a:p>
      </dgm:t>
    </dgm:pt>
    <dgm:pt modelId="{166C6100-9B69-44DB-A5F7-5181C57E6A24}" type="pres">
      <dgm:prSet presAssocID="{48FFA782-9C01-4244-B34F-36E13BA4C5D0}" presName="rootText" presStyleLbl="node2" presStyleIdx="0" presStyleCnt="2" custScaleX="38555" custScaleY="38555">
        <dgm:presLayoutVars>
          <dgm:chPref val="3"/>
        </dgm:presLayoutVars>
      </dgm:prSet>
      <dgm:spPr/>
      <dgm:t>
        <a:bodyPr/>
        <a:lstStyle/>
        <a:p>
          <a:endParaRPr lang="en-US"/>
        </a:p>
      </dgm:t>
    </dgm:pt>
    <dgm:pt modelId="{D467C962-9F07-4C0B-B87A-CF6A311C4579}" type="pres">
      <dgm:prSet presAssocID="{48FFA782-9C01-4244-B34F-36E13BA4C5D0}" presName="rootConnector" presStyleLbl="node2" presStyleIdx="0" presStyleCnt="2"/>
      <dgm:spPr/>
      <dgm:t>
        <a:bodyPr/>
        <a:lstStyle/>
        <a:p>
          <a:endParaRPr lang="en-US"/>
        </a:p>
      </dgm:t>
    </dgm:pt>
    <dgm:pt modelId="{B8879ED5-5CC4-4C70-B787-A464F21E5A82}" type="pres">
      <dgm:prSet presAssocID="{48FFA782-9C01-4244-B34F-36E13BA4C5D0}" presName="hierChild4" presStyleCnt="0"/>
      <dgm:spPr/>
      <dgm:t>
        <a:bodyPr/>
        <a:lstStyle/>
        <a:p>
          <a:endParaRPr lang="en-US"/>
        </a:p>
      </dgm:t>
    </dgm:pt>
    <dgm:pt modelId="{5D402E76-F8E4-4103-8624-1B11DCF1668C}" type="pres">
      <dgm:prSet presAssocID="{DE163FCE-637D-4492-9EA5-FD9DBDF3F31E}" presName="Name64" presStyleLbl="parChTrans1D3" presStyleIdx="0" presStyleCnt="3"/>
      <dgm:spPr/>
      <dgm:t>
        <a:bodyPr/>
        <a:lstStyle/>
        <a:p>
          <a:endParaRPr lang="en-US"/>
        </a:p>
      </dgm:t>
    </dgm:pt>
    <dgm:pt modelId="{116CA39D-3F1F-4063-8540-4364D7CE5607}" type="pres">
      <dgm:prSet presAssocID="{00548C38-A3C0-437D-A5F6-E2BF1A5B0942}" presName="hierRoot2" presStyleCnt="0">
        <dgm:presLayoutVars>
          <dgm:hierBranch val="init"/>
        </dgm:presLayoutVars>
      </dgm:prSet>
      <dgm:spPr/>
      <dgm:t>
        <a:bodyPr/>
        <a:lstStyle/>
        <a:p>
          <a:endParaRPr lang="en-US"/>
        </a:p>
      </dgm:t>
    </dgm:pt>
    <dgm:pt modelId="{3A27BB5B-79D9-40FD-B3E2-85F1AA510259}" type="pres">
      <dgm:prSet presAssocID="{00548C38-A3C0-437D-A5F6-E2BF1A5B0942}" presName="rootComposite" presStyleCnt="0"/>
      <dgm:spPr/>
      <dgm:t>
        <a:bodyPr/>
        <a:lstStyle/>
        <a:p>
          <a:endParaRPr lang="en-US"/>
        </a:p>
      </dgm:t>
    </dgm:pt>
    <dgm:pt modelId="{E896C590-8910-4DC9-9096-BDE16473033C}" type="pres">
      <dgm:prSet presAssocID="{00548C38-A3C0-437D-A5F6-E2BF1A5B0942}" presName="rootText" presStyleLbl="node3" presStyleIdx="0" presStyleCnt="3" custScaleX="38555" custScaleY="38555" custLinFactNeighborY="10225">
        <dgm:presLayoutVars>
          <dgm:chPref val="3"/>
        </dgm:presLayoutVars>
      </dgm:prSet>
      <dgm:spPr/>
      <dgm:t>
        <a:bodyPr/>
        <a:lstStyle/>
        <a:p>
          <a:endParaRPr lang="en-US"/>
        </a:p>
      </dgm:t>
    </dgm:pt>
    <dgm:pt modelId="{172D1648-CE9E-4E94-82FD-995361B5B7CA}" type="pres">
      <dgm:prSet presAssocID="{00548C38-A3C0-437D-A5F6-E2BF1A5B0942}" presName="rootConnector" presStyleLbl="node3" presStyleIdx="0" presStyleCnt="3"/>
      <dgm:spPr/>
      <dgm:t>
        <a:bodyPr/>
        <a:lstStyle/>
        <a:p>
          <a:endParaRPr lang="en-US"/>
        </a:p>
      </dgm:t>
    </dgm:pt>
    <dgm:pt modelId="{B4815157-319F-4173-ACBB-B78C4B688A6A}" type="pres">
      <dgm:prSet presAssocID="{00548C38-A3C0-437D-A5F6-E2BF1A5B0942}" presName="hierChild4" presStyleCnt="0"/>
      <dgm:spPr/>
      <dgm:t>
        <a:bodyPr/>
        <a:lstStyle/>
        <a:p>
          <a:endParaRPr lang="en-US"/>
        </a:p>
      </dgm:t>
    </dgm:pt>
    <dgm:pt modelId="{4B2D1FDB-A3C8-4C05-B9D8-483D7B63EB0A}" type="pres">
      <dgm:prSet presAssocID="{00548C38-A3C0-437D-A5F6-E2BF1A5B0942}" presName="hierChild5" presStyleCnt="0"/>
      <dgm:spPr/>
      <dgm:t>
        <a:bodyPr/>
        <a:lstStyle/>
        <a:p>
          <a:endParaRPr lang="en-US"/>
        </a:p>
      </dgm:t>
    </dgm:pt>
    <dgm:pt modelId="{51063709-6E8C-45C4-B359-DF5B821F0AE6}" type="pres">
      <dgm:prSet presAssocID="{734C8444-C0DC-44BD-901A-587D8E8CC45F}" presName="Name64" presStyleLbl="parChTrans1D3" presStyleIdx="1" presStyleCnt="3"/>
      <dgm:spPr/>
      <dgm:t>
        <a:bodyPr/>
        <a:lstStyle/>
        <a:p>
          <a:endParaRPr lang="en-US"/>
        </a:p>
      </dgm:t>
    </dgm:pt>
    <dgm:pt modelId="{20DE5D06-E441-4C4F-B044-72450EFD7B90}" type="pres">
      <dgm:prSet presAssocID="{CC6B5867-39F6-4702-8FF3-D6BEA9D8F0BD}" presName="hierRoot2" presStyleCnt="0">
        <dgm:presLayoutVars>
          <dgm:hierBranch val="init"/>
        </dgm:presLayoutVars>
      </dgm:prSet>
      <dgm:spPr/>
      <dgm:t>
        <a:bodyPr/>
        <a:lstStyle/>
        <a:p>
          <a:endParaRPr lang="en-US"/>
        </a:p>
      </dgm:t>
    </dgm:pt>
    <dgm:pt modelId="{C70F00C4-AD59-42CB-9323-4F613C3A5601}" type="pres">
      <dgm:prSet presAssocID="{CC6B5867-39F6-4702-8FF3-D6BEA9D8F0BD}" presName="rootComposite" presStyleCnt="0"/>
      <dgm:spPr/>
      <dgm:t>
        <a:bodyPr/>
        <a:lstStyle/>
        <a:p>
          <a:endParaRPr lang="en-US"/>
        </a:p>
      </dgm:t>
    </dgm:pt>
    <dgm:pt modelId="{FF31C2ED-8BB5-4097-8E24-1F260DDEC544}" type="pres">
      <dgm:prSet presAssocID="{CC6B5867-39F6-4702-8FF3-D6BEA9D8F0BD}" presName="rootText" presStyleLbl="node3" presStyleIdx="1" presStyleCnt="3" custScaleX="38555" custScaleY="38555" custLinFactNeighborY="-7669">
        <dgm:presLayoutVars>
          <dgm:chPref val="3"/>
        </dgm:presLayoutVars>
      </dgm:prSet>
      <dgm:spPr/>
      <dgm:t>
        <a:bodyPr/>
        <a:lstStyle/>
        <a:p>
          <a:endParaRPr lang="en-US"/>
        </a:p>
      </dgm:t>
    </dgm:pt>
    <dgm:pt modelId="{92B6C502-8065-477C-8FA6-E24F50A8526B}" type="pres">
      <dgm:prSet presAssocID="{CC6B5867-39F6-4702-8FF3-D6BEA9D8F0BD}" presName="rootConnector" presStyleLbl="node3" presStyleIdx="1" presStyleCnt="3"/>
      <dgm:spPr/>
      <dgm:t>
        <a:bodyPr/>
        <a:lstStyle/>
        <a:p>
          <a:endParaRPr lang="en-US"/>
        </a:p>
      </dgm:t>
    </dgm:pt>
    <dgm:pt modelId="{A79A673B-5294-4668-98CD-89F8E4D1AA6D}" type="pres">
      <dgm:prSet presAssocID="{CC6B5867-39F6-4702-8FF3-D6BEA9D8F0BD}" presName="hierChild4" presStyleCnt="0"/>
      <dgm:spPr/>
      <dgm:t>
        <a:bodyPr/>
        <a:lstStyle/>
        <a:p>
          <a:endParaRPr lang="en-US"/>
        </a:p>
      </dgm:t>
    </dgm:pt>
    <dgm:pt modelId="{FFD44F2E-887C-4F8F-BBC7-46A569B7EEF8}" type="pres">
      <dgm:prSet presAssocID="{CC6B5867-39F6-4702-8FF3-D6BEA9D8F0BD}" presName="hierChild5" presStyleCnt="0"/>
      <dgm:spPr/>
      <dgm:t>
        <a:bodyPr/>
        <a:lstStyle/>
        <a:p>
          <a:endParaRPr lang="en-US"/>
        </a:p>
      </dgm:t>
    </dgm:pt>
    <dgm:pt modelId="{7D24D853-1C79-4ECE-ACD9-BDD13C988E2A}" type="pres">
      <dgm:prSet presAssocID="{48FFA782-9C01-4244-B34F-36E13BA4C5D0}" presName="hierChild5" presStyleCnt="0"/>
      <dgm:spPr/>
      <dgm:t>
        <a:bodyPr/>
        <a:lstStyle/>
        <a:p>
          <a:endParaRPr lang="en-US"/>
        </a:p>
      </dgm:t>
    </dgm:pt>
    <dgm:pt modelId="{754B912F-071C-4999-93B2-8E755A9DB2C1}" type="pres">
      <dgm:prSet presAssocID="{C869D866-B9E8-45F5-8B1D-AF3666146721}" presName="Name64" presStyleLbl="parChTrans1D2" presStyleIdx="1" presStyleCnt="2"/>
      <dgm:spPr/>
      <dgm:t>
        <a:bodyPr/>
        <a:lstStyle/>
        <a:p>
          <a:endParaRPr lang="en-US"/>
        </a:p>
      </dgm:t>
    </dgm:pt>
    <dgm:pt modelId="{5ECC1179-597B-446F-A26D-79224659AB29}" type="pres">
      <dgm:prSet presAssocID="{0AAD89C0-4693-4159-B775-4F3421F1BF24}" presName="hierRoot2" presStyleCnt="0">
        <dgm:presLayoutVars>
          <dgm:hierBranch val="init"/>
        </dgm:presLayoutVars>
      </dgm:prSet>
      <dgm:spPr/>
      <dgm:t>
        <a:bodyPr/>
        <a:lstStyle/>
        <a:p>
          <a:endParaRPr lang="en-US"/>
        </a:p>
      </dgm:t>
    </dgm:pt>
    <dgm:pt modelId="{0C32566D-C181-49F1-8CC4-1BFE4E6CD1BD}" type="pres">
      <dgm:prSet presAssocID="{0AAD89C0-4693-4159-B775-4F3421F1BF24}" presName="rootComposite" presStyleCnt="0"/>
      <dgm:spPr/>
      <dgm:t>
        <a:bodyPr/>
        <a:lstStyle/>
        <a:p>
          <a:endParaRPr lang="en-US"/>
        </a:p>
      </dgm:t>
    </dgm:pt>
    <dgm:pt modelId="{BEF2EECD-A7FA-45DC-93F8-439E37FDD97C}" type="pres">
      <dgm:prSet presAssocID="{0AAD89C0-4693-4159-B775-4F3421F1BF24}" presName="rootText" presStyleLbl="node2" presStyleIdx="1" presStyleCnt="2" custScaleX="38555" custScaleY="38555" custLinFactNeighborY="-15336">
        <dgm:presLayoutVars>
          <dgm:chPref val="3"/>
        </dgm:presLayoutVars>
      </dgm:prSet>
      <dgm:spPr/>
      <dgm:t>
        <a:bodyPr/>
        <a:lstStyle/>
        <a:p>
          <a:endParaRPr lang="en-US"/>
        </a:p>
      </dgm:t>
    </dgm:pt>
    <dgm:pt modelId="{F6A03E81-61AC-4A66-873C-32B20212B602}" type="pres">
      <dgm:prSet presAssocID="{0AAD89C0-4693-4159-B775-4F3421F1BF24}" presName="rootConnector" presStyleLbl="node2" presStyleIdx="1" presStyleCnt="2"/>
      <dgm:spPr/>
      <dgm:t>
        <a:bodyPr/>
        <a:lstStyle/>
        <a:p>
          <a:endParaRPr lang="en-US"/>
        </a:p>
      </dgm:t>
    </dgm:pt>
    <dgm:pt modelId="{0F3F2FEB-A2CA-4EAD-8628-5D9ED1E2DBFE}" type="pres">
      <dgm:prSet presAssocID="{0AAD89C0-4693-4159-B775-4F3421F1BF24}" presName="hierChild4" presStyleCnt="0"/>
      <dgm:spPr/>
      <dgm:t>
        <a:bodyPr/>
        <a:lstStyle/>
        <a:p>
          <a:endParaRPr lang="en-US"/>
        </a:p>
      </dgm:t>
    </dgm:pt>
    <dgm:pt modelId="{71C44B77-2A5B-40C0-9D22-C3983F5CDD7B}" type="pres">
      <dgm:prSet presAssocID="{80D6803E-C61A-4948-AF37-97609A25FDFF}" presName="Name64" presStyleLbl="parChTrans1D3" presStyleIdx="2" presStyleCnt="3"/>
      <dgm:spPr/>
      <dgm:t>
        <a:bodyPr/>
        <a:lstStyle/>
        <a:p>
          <a:endParaRPr lang="en-US"/>
        </a:p>
      </dgm:t>
    </dgm:pt>
    <dgm:pt modelId="{FF550994-6A34-43AC-95CF-23D77337C6EB}" type="pres">
      <dgm:prSet presAssocID="{0E7DFD96-D5FC-462C-AF38-F07EF41B0C1C}" presName="hierRoot2" presStyleCnt="0">
        <dgm:presLayoutVars>
          <dgm:hierBranch val="init"/>
        </dgm:presLayoutVars>
      </dgm:prSet>
      <dgm:spPr/>
      <dgm:t>
        <a:bodyPr/>
        <a:lstStyle/>
        <a:p>
          <a:endParaRPr lang="en-US"/>
        </a:p>
      </dgm:t>
    </dgm:pt>
    <dgm:pt modelId="{59DB8727-EE37-4EAA-9FCD-3AB96B2E550A}" type="pres">
      <dgm:prSet presAssocID="{0E7DFD96-D5FC-462C-AF38-F07EF41B0C1C}" presName="rootComposite" presStyleCnt="0"/>
      <dgm:spPr/>
      <dgm:t>
        <a:bodyPr/>
        <a:lstStyle/>
        <a:p>
          <a:endParaRPr lang="en-US"/>
        </a:p>
      </dgm:t>
    </dgm:pt>
    <dgm:pt modelId="{3C41DD64-956A-4F05-BDF1-3224D732801C}" type="pres">
      <dgm:prSet presAssocID="{0E7DFD96-D5FC-462C-AF38-F07EF41B0C1C}" presName="rootText" presStyleLbl="node3" presStyleIdx="2" presStyleCnt="3" custScaleX="38555" custScaleY="38555" custLinFactNeighborY="-15336">
        <dgm:presLayoutVars>
          <dgm:chPref val="3"/>
        </dgm:presLayoutVars>
      </dgm:prSet>
      <dgm:spPr/>
      <dgm:t>
        <a:bodyPr/>
        <a:lstStyle/>
        <a:p>
          <a:endParaRPr lang="en-US"/>
        </a:p>
      </dgm:t>
    </dgm:pt>
    <dgm:pt modelId="{EE699261-32FE-4F19-83FD-A9552156D212}" type="pres">
      <dgm:prSet presAssocID="{0E7DFD96-D5FC-462C-AF38-F07EF41B0C1C}" presName="rootConnector" presStyleLbl="node3" presStyleIdx="2" presStyleCnt="3"/>
      <dgm:spPr/>
      <dgm:t>
        <a:bodyPr/>
        <a:lstStyle/>
        <a:p>
          <a:endParaRPr lang="en-US"/>
        </a:p>
      </dgm:t>
    </dgm:pt>
    <dgm:pt modelId="{7A47FFAB-8E7A-44AD-8054-918F5E383F4E}" type="pres">
      <dgm:prSet presAssocID="{0E7DFD96-D5FC-462C-AF38-F07EF41B0C1C}" presName="hierChild4" presStyleCnt="0"/>
      <dgm:spPr/>
      <dgm:t>
        <a:bodyPr/>
        <a:lstStyle/>
        <a:p>
          <a:endParaRPr lang="en-US"/>
        </a:p>
      </dgm:t>
    </dgm:pt>
    <dgm:pt modelId="{CA0FF8F9-CDBF-4AF8-B199-C77E4E672679}" type="pres">
      <dgm:prSet presAssocID="{0E7DFD96-D5FC-462C-AF38-F07EF41B0C1C}" presName="hierChild5" presStyleCnt="0"/>
      <dgm:spPr/>
      <dgm:t>
        <a:bodyPr/>
        <a:lstStyle/>
        <a:p>
          <a:endParaRPr lang="en-US"/>
        </a:p>
      </dgm:t>
    </dgm:pt>
    <dgm:pt modelId="{8FA7E37E-5DBB-492E-A1BA-39E2CA6587A9}" type="pres">
      <dgm:prSet presAssocID="{0AAD89C0-4693-4159-B775-4F3421F1BF24}" presName="hierChild5" presStyleCnt="0"/>
      <dgm:spPr/>
      <dgm:t>
        <a:bodyPr/>
        <a:lstStyle/>
        <a:p>
          <a:endParaRPr lang="en-US"/>
        </a:p>
      </dgm:t>
    </dgm:pt>
    <dgm:pt modelId="{67B6D9F0-E82D-42D7-AD9F-9D3D1436297D}" type="pres">
      <dgm:prSet presAssocID="{04A279BA-DEA9-488F-8D23-561CF58358E4}" presName="hierChild3" presStyleCnt="0"/>
      <dgm:spPr/>
      <dgm:t>
        <a:bodyPr/>
        <a:lstStyle/>
        <a:p>
          <a:endParaRPr lang="en-US"/>
        </a:p>
      </dgm:t>
    </dgm:pt>
  </dgm:ptLst>
  <dgm:cxnLst>
    <dgm:cxn modelId="{EFE187B2-255A-4B73-8528-8902333EEE10}" type="presOf" srcId="{04A279BA-DEA9-488F-8D23-561CF58358E4}" destId="{212FF554-8FF4-4D29-9BF6-B4BDAE545E33}" srcOrd="0" destOrd="0" presId="urn:microsoft.com/office/officeart/2009/3/layout/HorizontalOrganizationChart"/>
    <dgm:cxn modelId="{7C1B018C-1336-48D5-BE61-23BDBE3042B4}" type="presOf" srcId="{0E7DFD96-D5FC-462C-AF38-F07EF41B0C1C}" destId="{3C41DD64-956A-4F05-BDF1-3224D732801C}" srcOrd="0" destOrd="0" presId="urn:microsoft.com/office/officeart/2009/3/layout/HorizontalOrganizationChart"/>
    <dgm:cxn modelId="{F26E49F7-D3DB-43AE-9170-E72839475EFD}" type="presOf" srcId="{0E7DFD96-D5FC-462C-AF38-F07EF41B0C1C}" destId="{EE699261-32FE-4F19-83FD-A9552156D212}" srcOrd="1" destOrd="0" presId="urn:microsoft.com/office/officeart/2009/3/layout/HorizontalOrganizationChart"/>
    <dgm:cxn modelId="{F01848AF-C557-4647-ABF1-75779AC15748}" type="presOf" srcId="{CC6B5867-39F6-4702-8FF3-D6BEA9D8F0BD}" destId="{92B6C502-8065-477C-8FA6-E24F50A8526B}" srcOrd="1" destOrd="0" presId="urn:microsoft.com/office/officeart/2009/3/layout/HorizontalOrganizationChart"/>
    <dgm:cxn modelId="{6CD62992-2044-46BB-8FF0-F1226C599D83}" type="presOf" srcId="{04A279BA-DEA9-488F-8D23-561CF58358E4}" destId="{434957ED-9990-4247-B687-842FBC063A26}" srcOrd="1" destOrd="0" presId="urn:microsoft.com/office/officeart/2009/3/layout/HorizontalOrganizationChart"/>
    <dgm:cxn modelId="{16422D51-9B59-4107-8716-3F60DE9BD58D}" type="presOf" srcId="{187460C9-6159-48A0-AAD2-CC97524DF899}" destId="{E88C1C6A-1B01-4BD1-A8D0-B7EA7D1A74A6}" srcOrd="0" destOrd="0" presId="urn:microsoft.com/office/officeart/2009/3/layout/HorizontalOrganizationChart"/>
    <dgm:cxn modelId="{72A71990-E650-443C-8DCA-3A6B862BD131}" type="presOf" srcId="{734C8444-C0DC-44BD-901A-587D8E8CC45F}" destId="{51063709-6E8C-45C4-B359-DF5B821F0AE6}" srcOrd="0" destOrd="0" presId="urn:microsoft.com/office/officeart/2009/3/layout/HorizontalOrganizationChart"/>
    <dgm:cxn modelId="{A4A68B0E-3BCB-40E7-9956-B7A5851EEBC9}" type="presOf" srcId="{1B56ECF6-EB23-499C-89B6-D2AF51F2D4D2}" destId="{EA0EB95D-BC0A-41E9-8FAE-4CE1A6272274}" srcOrd="0" destOrd="0" presId="urn:microsoft.com/office/officeart/2009/3/layout/HorizontalOrganizationChart"/>
    <dgm:cxn modelId="{7EDCDF09-3610-4EFF-819E-DA0026419932}" srcId="{04A279BA-DEA9-488F-8D23-561CF58358E4}" destId="{0AAD89C0-4693-4159-B775-4F3421F1BF24}" srcOrd="1" destOrd="0" parTransId="{C869D866-B9E8-45F5-8B1D-AF3666146721}" sibTransId="{09B8981C-E41B-4077-B16C-B7EFD1114643}"/>
    <dgm:cxn modelId="{0A6A773A-5A04-4248-AA59-011188B284DB}" type="presOf" srcId="{48FFA782-9C01-4244-B34F-36E13BA4C5D0}" destId="{166C6100-9B69-44DB-A5F7-5181C57E6A24}" srcOrd="0" destOrd="0" presId="urn:microsoft.com/office/officeart/2009/3/layout/HorizontalOrganizationChart"/>
    <dgm:cxn modelId="{C2043279-A860-4155-A56D-4E8DAE9067A4}" type="presOf" srcId="{48FFA782-9C01-4244-B34F-36E13BA4C5D0}" destId="{D467C962-9F07-4C0B-B87A-CF6A311C4579}" srcOrd="1" destOrd="0" presId="urn:microsoft.com/office/officeart/2009/3/layout/HorizontalOrganizationChart"/>
    <dgm:cxn modelId="{6ECC2F35-CB37-45A8-8F7E-0BD741BBC63A}" srcId="{04A279BA-DEA9-488F-8D23-561CF58358E4}" destId="{48FFA782-9C01-4244-B34F-36E13BA4C5D0}" srcOrd="0" destOrd="0" parTransId="{1B56ECF6-EB23-499C-89B6-D2AF51F2D4D2}" sibTransId="{31CE8638-1D76-4C32-9F38-92BA868E8BC9}"/>
    <dgm:cxn modelId="{5AE85807-824A-4877-8BCD-2AEBD93256E4}" type="presOf" srcId="{DE163FCE-637D-4492-9EA5-FD9DBDF3F31E}" destId="{5D402E76-F8E4-4103-8624-1B11DCF1668C}" srcOrd="0" destOrd="0" presId="urn:microsoft.com/office/officeart/2009/3/layout/HorizontalOrganizationChart"/>
    <dgm:cxn modelId="{18776A87-76E5-4BE3-B0C5-A7EA1B1F894D}" srcId="{187460C9-6159-48A0-AAD2-CC97524DF899}" destId="{04A279BA-DEA9-488F-8D23-561CF58358E4}" srcOrd="0" destOrd="0" parTransId="{B6528697-9586-48A8-B64A-E8C4229F9AC8}" sibTransId="{1E2D7010-A57C-42B2-A317-ED96AB7FAF02}"/>
    <dgm:cxn modelId="{96DDE97D-7E04-4D25-8687-53DFA0BEF88E}" srcId="{48FFA782-9C01-4244-B34F-36E13BA4C5D0}" destId="{00548C38-A3C0-437D-A5F6-E2BF1A5B0942}" srcOrd="0" destOrd="0" parTransId="{DE163FCE-637D-4492-9EA5-FD9DBDF3F31E}" sibTransId="{0FAD9211-0F9A-48F5-8D83-BDCFDA79F9D1}"/>
    <dgm:cxn modelId="{75EEFFC1-BF61-4A70-8F7E-1FE0A511B7B5}" type="presOf" srcId="{CC6B5867-39F6-4702-8FF3-D6BEA9D8F0BD}" destId="{FF31C2ED-8BB5-4097-8E24-1F260DDEC544}" srcOrd="0" destOrd="0" presId="urn:microsoft.com/office/officeart/2009/3/layout/HorizontalOrganizationChart"/>
    <dgm:cxn modelId="{5DAA9ED1-EC21-4E27-9A3F-448BAF01738B}" type="presOf" srcId="{80D6803E-C61A-4948-AF37-97609A25FDFF}" destId="{71C44B77-2A5B-40C0-9D22-C3983F5CDD7B}" srcOrd="0" destOrd="0" presId="urn:microsoft.com/office/officeart/2009/3/layout/HorizontalOrganizationChart"/>
    <dgm:cxn modelId="{F49F63C8-B5B6-40DF-A99D-8C085161ACAC}" type="presOf" srcId="{0AAD89C0-4693-4159-B775-4F3421F1BF24}" destId="{BEF2EECD-A7FA-45DC-93F8-439E37FDD97C}" srcOrd="0" destOrd="0" presId="urn:microsoft.com/office/officeart/2009/3/layout/HorizontalOrganizationChart"/>
    <dgm:cxn modelId="{D9FB162D-8BDA-43DE-9C46-1D4DB4B5A3DB}" srcId="{0AAD89C0-4693-4159-B775-4F3421F1BF24}" destId="{0E7DFD96-D5FC-462C-AF38-F07EF41B0C1C}" srcOrd="0" destOrd="0" parTransId="{80D6803E-C61A-4948-AF37-97609A25FDFF}" sibTransId="{2ED33391-6DE2-488E-BE8E-4BBE705DCA5E}"/>
    <dgm:cxn modelId="{3B423CB3-D237-4642-8452-8C9D860490DA}" srcId="{48FFA782-9C01-4244-B34F-36E13BA4C5D0}" destId="{CC6B5867-39F6-4702-8FF3-D6BEA9D8F0BD}" srcOrd="1" destOrd="0" parTransId="{734C8444-C0DC-44BD-901A-587D8E8CC45F}" sibTransId="{E382E052-A715-41E6-A83F-AD26A840B282}"/>
    <dgm:cxn modelId="{81399F82-2BDC-42E8-BE2D-B8693B3AFDAB}" type="presOf" srcId="{C869D866-B9E8-45F5-8B1D-AF3666146721}" destId="{754B912F-071C-4999-93B2-8E755A9DB2C1}" srcOrd="0" destOrd="0" presId="urn:microsoft.com/office/officeart/2009/3/layout/HorizontalOrganizationChart"/>
    <dgm:cxn modelId="{BCE4BD12-0789-4795-8F2A-8489B09B42E1}" type="presOf" srcId="{00548C38-A3C0-437D-A5F6-E2BF1A5B0942}" destId="{E896C590-8910-4DC9-9096-BDE16473033C}" srcOrd="0" destOrd="0" presId="urn:microsoft.com/office/officeart/2009/3/layout/HorizontalOrganizationChart"/>
    <dgm:cxn modelId="{FEE4022D-F003-4094-871E-34808E195B8E}" type="presOf" srcId="{00548C38-A3C0-437D-A5F6-E2BF1A5B0942}" destId="{172D1648-CE9E-4E94-82FD-995361B5B7CA}" srcOrd="1" destOrd="0" presId="urn:microsoft.com/office/officeart/2009/3/layout/HorizontalOrganizationChart"/>
    <dgm:cxn modelId="{2DEBA1C6-717E-46AC-89B4-9EECA8D4B37C}" type="presOf" srcId="{0AAD89C0-4693-4159-B775-4F3421F1BF24}" destId="{F6A03E81-61AC-4A66-873C-32B20212B602}" srcOrd="1" destOrd="0" presId="urn:microsoft.com/office/officeart/2009/3/layout/HorizontalOrganizationChart"/>
    <dgm:cxn modelId="{49DC49FE-5E7E-48C1-9B57-546D3074689F}" type="presParOf" srcId="{E88C1C6A-1B01-4BD1-A8D0-B7EA7D1A74A6}" destId="{830F58A8-C48A-4B1A-A446-EAC0CB317B96}" srcOrd="0" destOrd="0" presId="urn:microsoft.com/office/officeart/2009/3/layout/HorizontalOrganizationChart"/>
    <dgm:cxn modelId="{840ADC74-DA2D-4D0F-9D26-EB2D0FAE2FB2}" type="presParOf" srcId="{830F58A8-C48A-4B1A-A446-EAC0CB317B96}" destId="{75884247-B412-41CC-86A3-4FFE7191C7DB}" srcOrd="0" destOrd="0" presId="urn:microsoft.com/office/officeart/2009/3/layout/HorizontalOrganizationChart"/>
    <dgm:cxn modelId="{0933A230-EAB7-4E91-98C8-D634E0078997}" type="presParOf" srcId="{75884247-B412-41CC-86A3-4FFE7191C7DB}" destId="{212FF554-8FF4-4D29-9BF6-B4BDAE545E33}" srcOrd="0" destOrd="0" presId="urn:microsoft.com/office/officeart/2009/3/layout/HorizontalOrganizationChart"/>
    <dgm:cxn modelId="{1D6592B8-BCD5-4675-B9B3-725D542A2D1B}" type="presParOf" srcId="{75884247-B412-41CC-86A3-4FFE7191C7DB}" destId="{434957ED-9990-4247-B687-842FBC063A26}" srcOrd="1" destOrd="0" presId="urn:microsoft.com/office/officeart/2009/3/layout/HorizontalOrganizationChart"/>
    <dgm:cxn modelId="{27FA166C-AA9D-42F5-8572-0AF33319E9F4}" type="presParOf" srcId="{830F58A8-C48A-4B1A-A446-EAC0CB317B96}" destId="{759B88C9-8D71-4F99-93CE-9FA8163D88C9}" srcOrd="1" destOrd="0" presId="urn:microsoft.com/office/officeart/2009/3/layout/HorizontalOrganizationChart"/>
    <dgm:cxn modelId="{67384527-BEF4-4C45-9A9E-7D1459F2A34C}" type="presParOf" srcId="{759B88C9-8D71-4F99-93CE-9FA8163D88C9}" destId="{EA0EB95D-BC0A-41E9-8FAE-4CE1A6272274}" srcOrd="0" destOrd="0" presId="urn:microsoft.com/office/officeart/2009/3/layout/HorizontalOrganizationChart"/>
    <dgm:cxn modelId="{75805401-9732-469D-B4A6-D2575B8EEBDB}" type="presParOf" srcId="{759B88C9-8D71-4F99-93CE-9FA8163D88C9}" destId="{2C79DF0A-629A-4041-8734-57047A8F003C}" srcOrd="1" destOrd="0" presId="urn:microsoft.com/office/officeart/2009/3/layout/HorizontalOrganizationChart"/>
    <dgm:cxn modelId="{ED779073-53CB-43D2-A134-46C57C6FFBC2}" type="presParOf" srcId="{2C79DF0A-629A-4041-8734-57047A8F003C}" destId="{A7F2B5B7-9CB3-4439-AB06-BA1CDCA595D6}" srcOrd="0" destOrd="0" presId="urn:microsoft.com/office/officeart/2009/3/layout/HorizontalOrganizationChart"/>
    <dgm:cxn modelId="{C7C05B70-5664-4265-8F96-ADA0B5DC057D}" type="presParOf" srcId="{A7F2B5B7-9CB3-4439-AB06-BA1CDCA595D6}" destId="{166C6100-9B69-44DB-A5F7-5181C57E6A24}" srcOrd="0" destOrd="0" presId="urn:microsoft.com/office/officeart/2009/3/layout/HorizontalOrganizationChart"/>
    <dgm:cxn modelId="{03EFDEE2-6430-4510-B94D-EBA0A14A6180}" type="presParOf" srcId="{A7F2B5B7-9CB3-4439-AB06-BA1CDCA595D6}" destId="{D467C962-9F07-4C0B-B87A-CF6A311C4579}" srcOrd="1" destOrd="0" presId="urn:microsoft.com/office/officeart/2009/3/layout/HorizontalOrganizationChart"/>
    <dgm:cxn modelId="{FCA08425-2EEC-4EC9-8759-9DB0D3878CD3}" type="presParOf" srcId="{2C79DF0A-629A-4041-8734-57047A8F003C}" destId="{B8879ED5-5CC4-4C70-B787-A464F21E5A82}" srcOrd="1" destOrd="0" presId="urn:microsoft.com/office/officeart/2009/3/layout/HorizontalOrganizationChart"/>
    <dgm:cxn modelId="{A043073D-68AF-4D60-8B77-D2B4AC2E7DF4}" type="presParOf" srcId="{B8879ED5-5CC4-4C70-B787-A464F21E5A82}" destId="{5D402E76-F8E4-4103-8624-1B11DCF1668C}" srcOrd="0" destOrd="0" presId="urn:microsoft.com/office/officeart/2009/3/layout/HorizontalOrganizationChart"/>
    <dgm:cxn modelId="{C284DFB2-8BA6-42A1-9F2C-1B2BE2B489EF}" type="presParOf" srcId="{B8879ED5-5CC4-4C70-B787-A464F21E5A82}" destId="{116CA39D-3F1F-4063-8540-4364D7CE5607}" srcOrd="1" destOrd="0" presId="urn:microsoft.com/office/officeart/2009/3/layout/HorizontalOrganizationChart"/>
    <dgm:cxn modelId="{1891DF5A-F100-4CDE-8FDB-731F320F6AEC}" type="presParOf" srcId="{116CA39D-3F1F-4063-8540-4364D7CE5607}" destId="{3A27BB5B-79D9-40FD-B3E2-85F1AA510259}" srcOrd="0" destOrd="0" presId="urn:microsoft.com/office/officeart/2009/3/layout/HorizontalOrganizationChart"/>
    <dgm:cxn modelId="{64A07189-C4FC-4011-BC40-AE9369F779F6}" type="presParOf" srcId="{3A27BB5B-79D9-40FD-B3E2-85F1AA510259}" destId="{E896C590-8910-4DC9-9096-BDE16473033C}" srcOrd="0" destOrd="0" presId="urn:microsoft.com/office/officeart/2009/3/layout/HorizontalOrganizationChart"/>
    <dgm:cxn modelId="{97576C74-7774-4A1F-AB3C-F24A498215FC}" type="presParOf" srcId="{3A27BB5B-79D9-40FD-B3E2-85F1AA510259}" destId="{172D1648-CE9E-4E94-82FD-995361B5B7CA}" srcOrd="1" destOrd="0" presId="urn:microsoft.com/office/officeart/2009/3/layout/HorizontalOrganizationChart"/>
    <dgm:cxn modelId="{223E32B5-4CC8-4F21-8F25-8334441EF6C9}" type="presParOf" srcId="{116CA39D-3F1F-4063-8540-4364D7CE5607}" destId="{B4815157-319F-4173-ACBB-B78C4B688A6A}" srcOrd="1" destOrd="0" presId="urn:microsoft.com/office/officeart/2009/3/layout/HorizontalOrganizationChart"/>
    <dgm:cxn modelId="{CE083A36-9356-4D74-84CA-1A2157767A3E}" type="presParOf" srcId="{116CA39D-3F1F-4063-8540-4364D7CE5607}" destId="{4B2D1FDB-A3C8-4C05-B9D8-483D7B63EB0A}" srcOrd="2" destOrd="0" presId="urn:microsoft.com/office/officeart/2009/3/layout/HorizontalOrganizationChart"/>
    <dgm:cxn modelId="{5D0BD979-6B77-40EF-BB8C-C33DFA84E3ED}" type="presParOf" srcId="{B8879ED5-5CC4-4C70-B787-A464F21E5A82}" destId="{51063709-6E8C-45C4-B359-DF5B821F0AE6}" srcOrd="2" destOrd="0" presId="urn:microsoft.com/office/officeart/2009/3/layout/HorizontalOrganizationChart"/>
    <dgm:cxn modelId="{D49FD9A8-BC36-402E-ACFD-FE83EE3F5563}" type="presParOf" srcId="{B8879ED5-5CC4-4C70-B787-A464F21E5A82}" destId="{20DE5D06-E441-4C4F-B044-72450EFD7B90}" srcOrd="3" destOrd="0" presId="urn:microsoft.com/office/officeart/2009/3/layout/HorizontalOrganizationChart"/>
    <dgm:cxn modelId="{8A66C434-3C20-4B69-A34F-09CE7303C3DC}" type="presParOf" srcId="{20DE5D06-E441-4C4F-B044-72450EFD7B90}" destId="{C70F00C4-AD59-42CB-9323-4F613C3A5601}" srcOrd="0" destOrd="0" presId="urn:microsoft.com/office/officeart/2009/3/layout/HorizontalOrganizationChart"/>
    <dgm:cxn modelId="{2EF236FB-8FF3-4C1F-B78C-66C1F1A15D39}" type="presParOf" srcId="{C70F00C4-AD59-42CB-9323-4F613C3A5601}" destId="{FF31C2ED-8BB5-4097-8E24-1F260DDEC544}" srcOrd="0" destOrd="0" presId="urn:microsoft.com/office/officeart/2009/3/layout/HorizontalOrganizationChart"/>
    <dgm:cxn modelId="{CB002590-06DA-470F-9D92-287E97A39C27}" type="presParOf" srcId="{C70F00C4-AD59-42CB-9323-4F613C3A5601}" destId="{92B6C502-8065-477C-8FA6-E24F50A8526B}" srcOrd="1" destOrd="0" presId="urn:microsoft.com/office/officeart/2009/3/layout/HorizontalOrganizationChart"/>
    <dgm:cxn modelId="{0C82CED1-28E0-4A2C-9F05-5B7E80ADFB4B}" type="presParOf" srcId="{20DE5D06-E441-4C4F-B044-72450EFD7B90}" destId="{A79A673B-5294-4668-98CD-89F8E4D1AA6D}" srcOrd="1" destOrd="0" presId="urn:microsoft.com/office/officeart/2009/3/layout/HorizontalOrganizationChart"/>
    <dgm:cxn modelId="{FC161ABF-F0C6-4232-89B1-2A304546FBCA}" type="presParOf" srcId="{20DE5D06-E441-4C4F-B044-72450EFD7B90}" destId="{FFD44F2E-887C-4F8F-BBC7-46A569B7EEF8}" srcOrd="2" destOrd="0" presId="urn:microsoft.com/office/officeart/2009/3/layout/HorizontalOrganizationChart"/>
    <dgm:cxn modelId="{DED547EC-A4F7-431B-A8FE-668FD913D271}" type="presParOf" srcId="{2C79DF0A-629A-4041-8734-57047A8F003C}" destId="{7D24D853-1C79-4ECE-ACD9-BDD13C988E2A}" srcOrd="2" destOrd="0" presId="urn:microsoft.com/office/officeart/2009/3/layout/HorizontalOrganizationChart"/>
    <dgm:cxn modelId="{78408D59-C3B6-4A64-AEE2-C9689BEFE166}" type="presParOf" srcId="{759B88C9-8D71-4F99-93CE-9FA8163D88C9}" destId="{754B912F-071C-4999-93B2-8E755A9DB2C1}" srcOrd="2" destOrd="0" presId="urn:microsoft.com/office/officeart/2009/3/layout/HorizontalOrganizationChart"/>
    <dgm:cxn modelId="{1B71B0C8-CBED-433A-B502-F1A38D2B3908}" type="presParOf" srcId="{759B88C9-8D71-4F99-93CE-9FA8163D88C9}" destId="{5ECC1179-597B-446F-A26D-79224659AB29}" srcOrd="3" destOrd="0" presId="urn:microsoft.com/office/officeart/2009/3/layout/HorizontalOrganizationChart"/>
    <dgm:cxn modelId="{07FB23E1-7B44-42AC-B08E-882B87310A6D}" type="presParOf" srcId="{5ECC1179-597B-446F-A26D-79224659AB29}" destId="{0C32566D-C181-49F1-8CC4-1BFE4E6CD1BD}" srcOrd="0" destOrd="0" presId="urn:microsoft.com/office/officeart/2009/3/layout/HorizontalOrganizationChart"/>
    <dgm:cxn modelId="{2852642E-A4A0-4788-ADFC-B238699746A1}" type="presParOf" srcId="{0C32566D-C181-49F1-8CC4-1BFE4E6CD1BD}" destId="{BEF2EECD-A7FA-45DC-93F8-439E37FDD97C}" srcOrd="0" destOrd="0" presId="urn:microsoft.com/office/officeart/2009/3/layout/HorizontalOrganizationChart"/>
    <dgm:cxn modelId="{DE627A42-389C-41A7-A3E8-B2D029739F40}" type="presParOf" srcId="{0C32566D-C181-49F1-8CC4-1BFE4E6CD1BD}" destId="{F6A03E81-61AC-4A66-873C-32B20212B602}" srcOrd="1" destOrd="0" presId="urn:microsoft.com/office/officeart/2009/3/layout/HorizontalOrganizationChart"/>
    <dgm:cxn modelId="{19B80C31-ECEE-4E91-9C1C-3FA2342395BB}" type="presParOf" srcId="{5ECC1179-597B-446F-A26D-79224659AB29}" destId="{0F3F2FEB-A2CA-4EAD-8628-5D9ED1E2DBFE}" srcOrd="1" destOrd="0" presId="urn:microsoft.com/office/officeart/2009/3/layout/HorizontalOrganizationChart"/>
    <dgm:cxn modelId="{0339A0E2-5951-49C6-AF99-0A85346CA7EC}" type="presParOf" srcId="{0F3F2FEB-A2CA-4EAD-8628-5D9ED1E2DBFE}" destId="{71C44B77-2A5B-40C0-9D22-C3983F5CDD7B}" srcOrd="0" destOrd="0" presId="urn:microsoft.com/office/officeart/2009/3/layout/HorizontalOrganizationChart"/>
    <dgm:cxn modelId="{8912CE77-015F-40F0-B098-2C3A744D3760}" type="presParOf" srcId="{0F3F2FEB-A2CA-4EAD-8628-5D9ED1E2DBFE}" destId="{FF550994-6A34-43AC-95CF-23D77337C6EB}" srcOrd="1" destOrd="0" presId="urn:microsoft.com/office/officeart/2009/3/layout/HorizontalOrganizationChart"/>
    <dgm:cxn modelId="{528F0225-CE22-46FC-8E92-DF1E7BCE2DF6}" type="presParOf" srcId="{FF550994-6A34-43AC-95CF-23D77337C6EB}" destId="{59DB8727-EE37-4EAA-9FCD-3AB96B2E550A}" srcOrd="0" destOrd="0" presId="urn:microsoft.com/office/officeart/2009/3/layout/HorizontalOrganizationChart"/>
    <dgm:cxn modelId="{C7B1E3A9-FED9-457B-8C26-D3557681F701}" type="presParOf" srcId="{59DB8727-EE37-4EAA-9FCD-3AB96B2E550A}" destId="{3C41DD64-956A-4F05-BDF1-3224D732801C}" srcOrd="0" destOrd="0" presId="urn:microsoft.com/office/officeart/2009/3/layout/HorizontalOrganizationChart"/>
    <dgm:cxn modelId="{3535816B-EBA1-496A-B90D-4AA18044539A}" type="presParOf" srcId="{59DB8727-EE37-4EAA-9FCD-3AB96B2E550A}" destId="{EE699261-32FE-4F19-83FD-A9552156D212}" srcOrd="1" destOrd="0" presId="urn:microsoft.com/office/officeart/2009/3/layout/HorizontalOrganizationChart"/>
    <dgm:cxn modelId="{0F65BC60-9FAD-40ED-AC3A-40214B5FFA2F}" type="presParOf" srcId="{FF550994-6A34-43AC-95CF-23D77337C6EB}" destId="{7A47FFAB-8E7A-44AD-8054-918F5E383F4E}" srcOrd="1" destOrd="0" presId="urn:microsoft.com/office/officeart/2009/3/layout/HorizontalOrganizationChart"/>
    <dgm:cxn modelId="{869A108E-18BB-4720-9C58-EF21395CCBAB}" type="presParOf" srcId="{FF550994-6A34-43AC-95CF-23D77337C6EB}" destId="{CA0FF8F9-CDBF-4AF8-B199-C77E4E672679}" srcOrd="2" destOrd="0" presId="urn:microsoft.com/office/officeart/2009/3/layout/HorizontalOrganizationChart"/>
    <dgm:cxn modelId="{6327189B-00D8-4CEF-89CA-D6104C54DB65}" type="presParOf" srcId="{5ECC1179-597B-446F-A26D-79224659AB29}" destId="{8FA7E37E-5DBB-492E-A1BA-39E2CA6587A9}" srcOrd="2" destOrd="0" presId="urn:microsoft.com/office/officeart/2009/3/layout/HorizontalOrganizationChart"/>
    <dgm:cxn modelId="{514443BE-7497-4C5A-90DF-855CBB07ABFA}" type="presParOf" srcId="{830F58A8-C48A-4B1A-A446-EAC0CB317B96}" destId="{67B6D9F0-E82D-42D7-AD9F-9D3D1436297D}" srcOrd="2" destOrd="0" presId="urn:microsoft.com/office/officeart/2009/3/layout/HorizontalOrganizationChar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0C4AB12-31F3-4E09-8497-37FC6B327F75}"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6384651-468D-493F-A29C-EB567ED6D094}">
      <dgm:prSet phldrT="[Text]" custT="1"/>
      <dgm:spPr/>
      <dgm:t>
        <a:bodyPr/>
        <a:lstStyle/>
        <a:p>
          <a:r>
            <a:rPr lang="en-US" sz="1100">
              <a:latin typeface="LM Sans 10" panose="00000500000000000000" pitchFamily="50" charset="0"/>
            </a:rPr>
            <a:t>Bài toán tìm hiểu sự kết hợp</a:t>
          </a:r>
        </a:p>
      </dgm:t>
    </dgm:pt>
    <dgm:pt modelId="{98BAC766-C29D-4C04-A2F1-2D7F1539C164}" type="parTrans" cxnId="{881473E8-FC86-4BF1-A704-A82D5E917946}">
      <dgm:prSet/>
      <dgm:spPr/>
      <dgm:t>
        <a:bodyPr/>
        <a:lstStyle/>
        <a:p>
          <a:endParaRPr lang="en-US"/>
        </a:p>
      </dgm:t>
    </dgm:pt>
    <dgm:pt modelId="{39659C30-5744-455A-810A-BA195BE36CDA}" type="sibTrans" cxnId="{881473E8-FC86-4BF1-A704-A82D5E917946}">
      <dgm:prSet/>
      <dgm:spPr/>
      <dgm:t>
        <a:bodyPr/>
        <a:lstStyle/>
        <a:p>
          <a:endParaRPr lang="en-US"/>
        </a:p>
      </dgm:t>
    </dgm:pt>
    <dgm:pt modelId="{4108394B-A18D-45C1-96CC-63BF1AB46822}">
      <dgm:prSet phldrT="[Text]" custT="1"/>
      <dgm:spPr/>
      <dgm:t>
        <a:bodyPr/>
        <a:lstStyle/>
        <a:p>
          <a:r>
            <a:rPr lang="en-US" sz="1100">
              <a:latin typeface="LM Sans 10" panose="00000500000000000000" pitchFamily="50" charset="0"/>
            </a:rPr>
            <a:t>Thuốc - phản ứng phụ</a:t>
          </a:r>
        </a:p>
      </dgm:t>
    </dgm:pt>
    <dgm:pt modelId="{B5BB412F-A11C-4A76-9685-B88B900774B2}" type="parTrans" cxnId="{0EC25F29-4E78-4547-A55B-80C55C997466}">
      <dgm:prSet/>
      <dgm:spPr/>
      <dgm:t>
        <a:bodyPr/>
        <a:lstStyle/>
        <a:p>
          <a:endParaRPr lang="en-US" sz="1100">
            <a:latin typeface="LM Sans 10" panose="00000500000000000000" pitchFamily="50" charset="0"/>
          </a:endParaRPr>
        </a:p>
      </dgm:t>
    </dgm:pt>
    <dgm:pt modelId="{489F44A9-EEBE-438E-92B3-FE6F0E90EF0E}" type="sibTrans" cxnId="{0EC25F29-4E78-4547-A55B-80C55C997466}">
      <dgm:prSet/>
      <dgm:spPr/>
      <dgm:t>
        <a:bodyPr/>
        <a:lstStyle/>
        <a:p>
          <a:endParaRPr lang="en-US"/>
        </a:p>
      </dgm:t>
    </dgm:pt>
    <dgm:pt modelId="{07619991-E6A4-44E4-A9CE-EA6C312868A3}">
      <dgm:prSet phldrT="[Text]" custT="1"/>
      <dgm:spPr/>
      <dgm:t>
        <a:bodyPr/>
        <a:lstStyle/>
        <a:p>
          <a:r>
            <a:rPr lang="en-US" sz="1100">
              <a:latin typeface="LM Sans 10" panose="00000500000000000000" pitchFamily="50" charset="0"/>
            </a:rPr>
            <a:t>Bệnh - triệu chứng</a:t>
          </a:r>
        </a:p>
      </dgm:t>
    </dgm:pt>
    <dgm:pt modelId="{80821AE1-3C43-4141-AFF9-F5E2D1746D85}" type="parTrans" cxnId="{41C82E08-9B54-4830-81B4-E5A3319F95E1}">
      <dgm:prSet/>
      <dgm:spPr/>
      <dgm:t>
        <a:bodyPr/>
        <a:lstStyle/>
        <a:p>
          <a:endParaRPr lang="en-US" sz="1100">
            <a:latin typeface="LM Sans 10" panose="00000500000000000000" pitchFamily="50" charset="0"/>
          </a:endParaRPr>
        </a:p>
      </dgm:t>
    </dgm:pt>
    <dgm:pt modelId="{44D195D1-2A53-4820-8EFF-A365D49166F0}" type="sibTrans" cxnId="{41C82E08-9B54-4830-81B4-E5A3319F95E1}">
      <dgm:prSet/>
      <dgm:spPr/>
      <dgm:t>
        <a:bodyPr/>
        <a:lstStyle/>
        <a:p>
          <a:endParaRPr lang="en-US"/>
        </a:p>
      </dgm:t>
    </dgm:pt>
    <dgm:pt modelId="{05245E91-33B7-4432-BD78-3FB0F4250473}">
      <dgm:prSet phldrT="[Text]" custT="1"/>
      <dgm:spPr/>
      <dgm:t>
        <a:bodyPr/>
        <a:lstStyle/>
        <a:p>
          <a:r>
            <a:rPr lang="en-US" sz="1100">
              <a:latin typeface="LM Sans 10" panose="00000500000000000000" pitchFamily="50" charset="0"/>
            </a:rPr>
            <a:t>Bệnh - bệnh</a:t>
          </a:r>
        </a:p>
      </dgm:t>
    </dgm:pt>
    <dgm:pt modelId="{38915929-0294-4967-9BA3-5F7EE0222E94}" type="parTrans" cxnId="{5E277DC8-B9D6-4EBD-A9CD-A85A56BD0AE1}">
      <dgm:prSet/>
      <dgm:spPr/>
      <dgm:t>
        <a:bodyPr/>
        <a:lstStyle/>
        <a:p>
          <a:endParaRPr lang="en-US" sz="1100">
            <a:latin typeface="LM Sans 10" panose="00000500000000000000" pitchFamily="50" charset="0"/>
          </a:endParaRPr>
        </a:p>
      </dgm:t>
    </dgm:pt>
    <dgm:pt modelId="{E466D829-E895-4E0F-BE9C-0047B926FD28}" type="sibTrans" cxnId="{5E277DC8-B9D6-4EBD-A9CD-A85A56BD0AE1}">
      <dgm:prSet/>
      <dgm:spPr/>
      <dgm:t>
        <a:bodyPr/>
        <a:lstStyle/>
        <a:p>
          <a:endParaRPr lang="en-US"/>
        </a:p>
      </dgm:t>
    </dgm:pt>
    <dgm:pt modelId="{FA925297-7B68-4815-ACB0-CE682B447A7C}" type="pres">
      <dgm:prSet presAssocID="{D0C4AB12-31F3-4E09-8497-37FC6B327F75}" presName="hierChild1" presStyleCnt="0">
        <dgm:presLayoutVars>
          <dgm:orgChart val="1"/>
          <dgm:chPref val="1"/>
          <dgm:dir/>
          <dgm:animOne val="branch"/>
          <dgm:animLvl val="lvl"/>
          <dgm:resizeHandles/>
        </dgm:presLayoutVars>
      </dgm:prSet>
      <dgm:spPr/>
      <dgm:t>
        <a:bodyPr/>
        <a:lstStyle/>
        <a:p>
          <a:endParaRPr lang="en-US"/>
        </a:p>
      </dgm:t>
    </dgm:pt>
    <dgm:pt modelId="{3DC1F7CA-794F-44DF-AA5B-D605C44AC971}" type="pres">
      <dgm:prSet presAssocID="{D6384651-468D-493F-A29C-EB567ED6D094}" presName="hierRoot1" presStyleCnt="0">
        <dgm:presLayoutVars>
          <dgm:hierBranch val="init"/>
        </dgm:presLayoutVars>
      </dgm:prSet>
      <dgm:spPr/>
      <dgm:t>
        <a:bodyPr/>
        <a:lstStyle/>
        <a:p>
          <a:endParaRPr lang="en-US"/>
        </a:p>
      </dgm:t>
    </dgm:pt>
    <dgm:pt modelId="{EBEE72E8-EAE2-4117-AC8D-18A40797693A}" type="pres">
      <dgm:prSet presAssocID="{D6384651-468D-493F-A29C-EB567ED6D094}" presName="rootComposite1" presStyleCnt="0"/>
      <dgm:spPr/>
      <dgm:t>
        <a:bodyPr/>
        <a:lstStyle/>
        <a:p>
          <a:endParaRPr lang="en-US"/>
        </a:p>
      </dgm:t>
    </dgm:pt>
    <dgm:pt modelId="{3B785E6C-EB16-439D-B24A-7D5F69BE688E}" type="pres">
      <dgm:prSet presAssocID="{D6384651-468D-493F-A29C-EB567ED6D094}" presName="rootText1" presStyleLbl="node0" presStyleIdx="0" presStyleCnt="1">
        <dgm:presLayoutVars>
          <dgm:chPref val="3"/>
        </dgm:presLayoutVars>
      </dgm:prSet>
      <dgm:spPr/>
      <dgm:t>
        <a:bodyPr/>
        <a:lstStyle/>
        <a:p>
          <a:endParaRPr lang="en-US"/>
        </a:p>
      </dgm:t>
    </dgm:pt>
    <dgm:pt modelId="{B6A03FCF-29FF-4E4C-9920-DB4986A25520}" type="pres">
      <dgm:prSet presAssocID="{D6384651-468D-493F-A29C-EB567ED6D094}" presName="rootConnector1" presStyleLbl="node1" presStyleIdx="0" presStyleCnt="0"/>
      <dgm:spPr/>
      <dgm:t>
        <a:bodyPr/>
        <a:lstStyle/>
        <a:p>
          <a:endParaRPr lang="en-US"/>
        </a:p>
      </dgm:t>
    </dgm:pt>
    <dgm:pt modelId="{0F0973D1-03BE-48D8-9EB3-36E3610A1F8A}" type="pres">
      <dgm:prSet presAssocID="{D6384651-468D-493F-A29C-EB567ED6D094}" presName="hierChild2" presStyleCnt="0"/>
      <dgm:spPr/>
      <dgm:t>
        <a:bodyPr/>
        <a:lstStyle/>
        <a:p>
          <a:endParaRPr lang="en-US"/>
        </a:p>
      </dgm:t>
    </dgm:pt>
    <dgm:pt modelId="{723C32D7-81D8-4B7F-B978-6A9E149D7F8B}" type="pres">
      <dgm:prSet presAssocID="{B5BB412F-A11C-4A76-9685-B88B900774B2}" presName="Name64" presStyleLbl="parChTrans1D2" presStyleIdx="0" presStyleCnt="3"/>
      <dgm:spPr/>
      <dgm:t>
        <a:bodyPr/>
        <a:lstStyle/>
        <a:p>
          <a:endParaRPr lang="en-US"/>
        </a:p>
      </dgm:t>
    </dgm:pt>
    <dgm:pt modelId="{D9E59D26-31EE-4B5B-AC54-3C7B93FE3EE1}" type="pres">
      <dgm:prSet presAssocID="{4108394B-A18D-45C1-96CC-63BF1AB46822}" presName="hierRoot2" presStyleCnt="0">
        <dgm:presLayoutVars>
          <dgm:hierBranch val="init"/>
        </dgm:presLayoutVars>
      </dgm:prSet>
      <dgm:spPr/>
      <dgm:t>
        <a:bodyPr/>
        <a:lstStyle/>
        <a:p>
          <a:endParaRPr lang="en-US"/>
        </a:p>
      </dgm:t>
    </dgm:pt>
    <dgm:pt modelId="{9597C3A5-78C8-4FDF-A266-52190ACA7C2B}" type="pres">
      <dgm:prSet presAssocID="{4108394B-A18D-45C1-96CC-63BF1AB46822}" presName="rootComposite" presStyleCnt="0"/>
      <dgm:spPr/>
      <dgm:t>
        <a:bodyPr/>
        <a:lstStyle/>
        <a:p>
          <a:endParaRPr lang="en-US"/>
        </a:p>
      </dgm:t>
    </dgm:pt>
    <dgm:pt modelId="{349C87C9-2024-43F7-A9DE-4F4876C0F11B}" type="pres">
      <dgm:prSet presAssocID="{4108394B-A18D-45C1-96CC-63BF1AB46822}" presName="rootText" presStyleLbl="node2" presStyleIdx="0" presStyleCnt="3">
        <dgm:presLayoutVars>
          <dgm:chPref val="3"/>
        </dgm:presLayoutVars>
      </dgm:prSet>
      <dgm:spPr/>
      <dgm:t>
        <a:bodyPr/>
        <a:lstStyle/>
        <a:p>
          <a:endParaRPr lang="en-US"/>
        </a:p>
      </dgm:t>
    </dgm:pt>
    <dgm:pt modelId="{6AE4F243-EA26-4050-AFAC-5921C8BBCB3E}" type="pres">
      <dgm:prSet presAssocID="{4108394B-A18D-45C1-96CC-63BF1AB46822}" presName="rootConnector" presStyleLbl="node2" presStyleIdx="0" presStyleCnt="3"/>
      <dgm:spPr/>
      <dgm:t>
        <a:bodyPr/>
        <a:lstStyle/>
        <a:p>
          <a:endParaRPr lang="en-US"/>
        </a:p>
      </dgm:t>
    </dgm:pt>
    <dgm:pt modelId="{5A0F1636-4629-4708-A44B-AE6F982D9077}" type="pres">
      <dgm:prSet presAssocID="{4108394B-A18D-45C1-96CC-63BF1AB46822}" presName="hierChild4" presStyleCnt="0"/>
      <dgm:spPr/>
      <dgm:t>
        <a:bodyPr/>
        <a:lstStyle/>
        <a:p>
          <a:endParaRPr lang="en-US"/>
        </a:p>
      </dgm:t>
    </dgm:pt>
    <dgm:pt modelId="{E46DFA87-F914-4CE7-903C-AEB054F4935A}" type="pres">
      <dgm:prSet presAssocID="{4108394B-A18D-45C1-96CC-63BF1AB46822}" presName="hierChild5" presStyleCnt="0"/>
      <dgm:spPr/>
      <dgm:t>
        <a:bodyPr/>
        <a:lstStyle/>
        <a:p>
          <a:endParaRPr lang="en-US"/>
        </a:p>
      </dgm:t>
    </dgm:pt>
    <dgm:pt modelId="{E6B3CA8E-6F77-4301-8DCF-64F13BB3324E}" type="pres">
      <dgm:prSet presAssocID="{80821AE1-3C43-4141-AFF9-F5E2D1746D85}" presName="Name64" presStyleLbl="parChTrans1D2" presStyleIdx="1" presStyleCnt="3"/>
      <dgm:spPr/>
      <dgm:t>
        <a:bodyPr/>
        <a:lstStyle/>
        <a:p>
          <a:endParaRPr lang="en-US"/>
        </a:p>
      </dgm:t>
    </dgm:pt>
    <dgm:pt modelId="{65FBA2BA-84AF-4C57-BC0A-1B22393EAAD1}" type="pres">
      <dgm:prSet presAssocID="{07619991-E6A4-44E4-A9CE-EA6C312868A3}" presName="hierRoot2" presStyleCnt="0">
        <dgm:presLayoutVars>
          <dgm:hierBranch val="init"/>
        </dgm:presLayoutVars>
      </dgm:prSet>
      <dgm:spPr/>
      <dgm:t>
        <a:bodyPr/>
        <a:lstStyle/>
        <a:p>
          <a:endParaRPr lang="en-US"/>
        </a:p>
      </dgm:t>
    </dgm:pt>
    <dgm:pt modelId="{7F8D3AFE-01E1-4BF8-B8E6-72848EE4669A}" type="pres">
      <dgm:prSet presAssocID="{07619991-E6A4-44E4-A9CE-EA6C312868A3}" presName="rootComposite" presStyleCnt="0"/>
      <dgm:spPr/>
      <dgm:t>
        <a:bodyPr/>
        <a:lstStyle/>
        <a:p>
          <a:endParaRPr lang="en-US"/>
        </a:p>
      </dgm:t>
    </dgm:pt>
    <dgm:pt modelId="{E1F04995-A1B1-4DE9-823E-47A3EF3588D8}" type="pres">
      <dgm:prSet presAssocID="{07619991-E6A4-44E4-A9CE-EA6C312868A3}" presName="rootText" presStyleLbl="node2" presStyleIdx="1" presStyleCnt="3">
        <dgm:presLayoutVars>
          <dgm:chPref val="3"/>
        </dgm:presLayoutVars>
      </dgm:prSet>
      <dgm:spPr/>
      <dgm:t>
        <a:bodyPr/>
        <a:lstStyle/>
        <a:p>
          <a:endParaRPr lang="en-US"/>
        </a:p>
      </dgm:t>
    </dgm:pt>
    <dgm:pt modelId="{D0E607EB-99BA-4805-82A5-A9317ECE3A40}" type="pres">
      <dgm:prSet presAssocID="{07619991-E6A4-44E4-A9CE-EA6C312868A3}" presName="rootConnector" presStyleLbl="node2" presStyleIdx="1" presStyleCnt="3"/>
      <dgm:spPr/>
      <dgm:t>
        <a:bodyPr/>
        <a:lstStyle/>
        <a:p>
          <a:endParaRPr lang="en-US"/>
        </a:p>
      </dgm:t>
    </dgm:pt>
    <dgm:pt modelId="{3512A25D-B247-4C2C-BF9E-D96AC6D11668}" type="pres">
      <dgm:prSet presAssocID="{07619991-E6A4-44E4-A9CE-EA6C312868A3}" presName="hierChild4" presStyleCnt="0"/>
      <dgm:spPr/>
      <dgm:t>
        <a:bodyPr/>
        <a:lstStyle/>
        <a:p>
          <a:endParaRPr lang="en-US"/>
        </a:p>
      </dgm:t>
    </dgm:pt>
    <dgm:pt modelId="{83240463-955D-4B35-9648-EADB68829961}" type="pres">
      <dgm:prSet presAssocID="{07619991-E6A4-44E4-A9CE-EA6C312868A3}" presName="hierChild5" presStyleCnt="0"/>
      <dgm:spPr/>
      <dgm:t>
        <a:bodyPr/>
        <a:lstStyle/>
        <a:p>
          <a:endParaRPr lang="en-US"/>
        </a:p>
      </dgm:t>
    </dgm:pt>
    <dgm:pt modelId="{EE19FDE9-D720-4D10-A7C7-4B54B076048F}" type="pres">
      <dgm:prSet presAssocID="{38915929-0294-4967-9BA3-5F7EE0222E94}" presName="Name64" presStyleLbl="parChTrans1D2" presStyleIdx="2" presStyleCnt="3"/>
      <dgm:spPr/>
      <dgm:t>
        <a:bodyPr/>
        <a:lstStyle/>
        <a:p>
          <a:endParaRPr lang="en-US"/>
        </a:p>
      </dgm:t>
    </dgm:pt>
    <dgm:pt modelId="{8C60D0A4-FDD4-423A-85BE-F935956A1FA0}" type="pres">
      <dgm:prSet presAssocID="{05245E91-33B7-4432-BD78-3FB0F4250473}" presName="hierRoot2" presStyleCnt="0">
        <dgm:presLayoutVars>
          <dgm:hierBranch val="init"/>
        </dgm:presLayoutVars>
      </dgm:prSet>
      <dgm:spPr/>
      <dgm:t>
        <a:bodyPr/>
        <a:lstStyle/>
        <a:p>
          <a:endParaRPr lang="en-US"/>
        </a:p>
      </dgm:t>
    </dgm:pt>
    <dgm:pt modelId="{F60D6BAC-6768-4661-BCEA-2FA666CDC952}" type="pres">
      <dgm:prSet presAssocID="{05245E91-33B7-4432-BD78-3FB0F4250473}" presName="rootComposite" presStyleCnt="0"/>
      <dgm:spPr/>
      <dgm:t>
        <a:bodyPr/>
        <a:lstStyle/>
        <a:p>
          <a:endParaRPr lang="en-US"/>
        </a:p>
      </dgm:t>
    </dgm:pt>
    <dgm:pt modelId="{A655C535-F6CE-47AF-8D54-1ACA963CE0ED}" type="pres">
      <dgm:prSet presAssocID="{05245E91-33B7-4432-BD78-3FB0F4250473}" presName="rootText" presStyleLbl="node2" presStyleIdx="2" presStyleCnt="3">
        <dgm:presLayoutVars>
          <dgm:chPref val="3"/>
        </dgm:presLayoutVars>
      </dgm:prSet>
      <dgm:spPr/>
      <dgm:t>
        <a:bodyPr/>
        <a:lstStyle/>
        <a:p>
          <a:endParaRPr lang="en-US"/>
        </a:p>
      </dgm:t>
    </dgm:pt>
    <dgm:pt modelId="{BA69A0C4-D8CF-4F68-A7A0-4967E941E60C}" type="pres">
      <dgm:prSet presAssocID="{05245E91-33B7-4432-BD78-3FB0F4250473}" presName="rootConnector" presStyleLbl="node2" presStyleIdx="2" presStyleCnt="3"/>
      <dgm:spPr/>
      <dgm:t>
        <a:bodyPr/>
        <a:lstStyle/>
        <a:p>
          <a:endParaRPr lang="en-US"/>
        </a:p>
      </dgm:t>
    </dgm:pt>
    <dgm:pt modelId="{7BE95E7F-DCC3-4C98-8D32-53002AA5377A}" type="pres">
      <dgm:prSet presAssocID="{05245E91-33B7-4432-BD78-3FB0F4250473}" presName="hierChild4" presStyleCnt="0"/>
      <dgm:spPr/>
      <dgm:t>
        <a:bodyPr/>
        <a:lstStyle/>
        <a:p>
          <a:endParaRPr lang="en-US"/>
        </a:p>
      </dgm:t>
    </dgm:pt>
    <dgm:pt modelId="{CB319F10-85DA-4B07-8F3D-1CC8B2845F9B}" type="pres">
      <dgm:prSet presAssocID="{05245E91-33B7-4432-BD78-3FB0F4250473}" presName="hierChild5" presStyleCnt="0"/>
      <dgm:spPr/>
      <dgm:t>
        <a:bodyPr/>
        <a:lstStyle/>
        <a:p>
          <a:endParaRPr lang="en-US"/>
        </a:p>
      </dgm:t>
    </dgm:pt>
    <dgm:pt modelId="{5D2BBDB1-4648-4594-B0EB-DC3115E2B4FA}" type="pres">
      <dgm:prSet presAssocID="{D6384651-468D-493F-A29C-EB567ED6D094}" presName="hierChild3" presStyleCnt="0"/>
      <dgm:spPr/>
      <dgm:t>
        <a:bodyPr/>
        <a:lstStyle/>
        <a:p>
          <a:endParaRPr lang="en-US"/>
        </a:p>
      </dgm:t>
    </dgm:pt>
  </dgm:ptLst>
  <dgm:cxnLst>
    <dgm:cxn modelId="{33015B57-C2DE-4B64-A77C-781697F9B00B}" type="presOf" srcId="{05245E91-33B7-4432-BD78-3FB0F4250473}" destId="{BA69A0C4-D8CF-4F68-A7A0-4967E941E60C}" srcOrd="1" destOrd="0" presId="urn:microsoft.com/office/officeart/2009/3/layout/HorizontalOrganizationChart"/>
    <dgm:cxn modelId="{A8312371-7862-406F-8A44-39DD19E5682A}" type="presOf" srcId="{07619991-E6A4-44E4-A9CE-EA6C312868A3}" destId="{D0E607EB-99BA-4805-82A5-A9317ECE3A40}" srcOrd="1" destOrd="0" presId="urn:microsoft.com/office/officeart/2009/3/layout/HorizontalOrganizationChart"/>
    <dgm:cxn modelId="{19918AE0-75F5-40DB-92AC-340F94A8ED15}" type="presOf" srcId="{07619991-E6A4-44E4-A9CE-EA6C312868A3}" destId="{E1F04995-A1B1-4DE9-823E-47A3EF3588D8}" srcOrd="0" destOrd="0" presId="urn:microsoft.com/office/officeart/2009/3/layout/HorizontalOrganizationChart"/>
    <dgm:cxn modelId="{CDC4C9C9-5C63-4E92-AB90-91DA45E88621}" type="presOf" srcId="{D0C4AB12-31F3-4E09-8497-37FC6B327F75}" destId="{FA925297-7B68-4815-ACB0-CE682B447A7C}" srcOrd="0" destOrd="0" presId="urn:microsoft.com/office/officeart/2009/3/layout/HorizontalOrganizationChart"/>
    <dgm:cxn modelId="{41C82E08-9B54-4830-81B4-E5A3319F95E1}" srcId="{D6384651-468D-493F-A29C-EB567ED6D094}" destId="{07619991-E6A4-44E4-A9CE-EA6C312868A3}" srcOrd="1" destOrd="0" parTransId="{80821AE1-3C43-4141-AFF9-F5E2D1746D85}" sibTransId="{44D195D1-2A53-4820-8EFF-A365D49166F0}"/>
    <dgm:cxn modelId="{B7092A13-3C0C-4737-9D98-45CCF0B1A149}" type="presOf" srcId="{4108394B-A18D-45C1-96CC-63BF1AB46822}" destId="{6AE4F243-EA26-4050-AFAC-5921C8BBCB3E}" srcOrd="1" destOrd="0" presId="urn:microsoft.com/office/officeart/2009/3/layout/HorizontalOrganizationChart"/>
    <dgm:cxn modelId="{93DE837F-BA2B-49CE-B442-73607DDB8DE6}" type="presOf" srcId="{80821AE1-3C43-4141-AFF9-F5E2D1746D85}" destId="{E6B3CA8E-6F77-4301-8DCF-64F13BB3324E}" srcOrd="0" destOrd="0" presId="urn:microsoft.com/office/officeart/2009/3/layout/HorizontalOrganizationChart"/>
    <dgm:cxn modelId="{E402E0B8-CBCB-4F4E-9AD1-6DDB8CEBB59D}" type="presOf" srcId="{4108394B-A18D-45C1-96CC-63BF1AB46822}" destId="{349C87C9-2024-43F7-A9DE-4F4876C0F11B}" srcOrd="0" destOrd="0" presId="urn:microsoft.com/office/officeart/2009/3/layout/HorizontalOrganizationChart"/>
    <dgm:cxn modelId="{A55276D0-9CAF-456A-9A65-B3FACF2E56A3}" type="presOf" srcId="{D6384651-468D-493F-A29C-EB567ED6D094}" destId="{3B785E6C-EB16-439D-B24A-7D5F69BE688E}" srcOrd="0" destOrd="0" presId="urn:microsoft.com/office/officeart/2009/3/layout/HorizontalOrganizationChart"/>
    <dgm:cxn modelId="{0EC25F29-4E78-4547-A55B-80C55C997466}" srcId="{D6384651-468D-493F-A29C-EB567ED6D094}" destId="{4108394B-A18D-45C1-96CC-63BF1AB46822}" srcOrd="0" destOrd="0" parTransId="{B5BB412F-A11C-4A76-9685-B88B900774B2}" sibTransId="{489F44A9-EEBE-438E-92B3-FE6F0E90EF0E}"/>
    <dgm:cxn modelId="{881473E8-FC86-4BF1-A704-A82D5E917946}" srcId="{D0C4AB12-31F3-4E09-8497-37FC6B327F75}" destId="{D6384651-468D-493F-A29C-EB567ED6D094}" srcOrd="0" destOrd="0" parTransId="{98BAC766-C29D-4C04-A2F1-2D7F1539C164}" sibTransId="{39659C30-5744-455A-810A-BA195BE36CDA}"/>
    <dgm:cxn modelId="{5B615F86-D0F8-4FAF-9B11-843BE5FABB53}" type="presOf" srcId="{B5BB412F-A11C-4A76-9685-B88B900774B2}" destId="{723C32D7-81D8-4B7F-B978-6A9E149D7F8B}" srcOrd="0" destOrd="0" presId="urn:microsoft.com/office/officeart/2009/3/layout/HorizontalOrganizationChart"/>
    <dgm:cxn modelId="{FBD0837A-2E72-4A02-AE2D-10B6543CABF6}" type="presOf" srcId="{38915929-0294-4967-9BA3-5F7EE0222E94}" destId="{EE19FDE9-D720-4D10-A7C7-4B54B076048F}" srcOrd="0" destOrd="0" presId="urn:microsoft.com/office/officeart/2009/3/layout/HorizontalOrganizationChart"/>
    <dgm:cxn modelId="{2C0E6C45-BF75-4759-B25E-A13245604C8A}" type="presOf" srcId="{D6384651-468D-493F-A29C-EB567ED6D094}" destId="{B6A03FCF-29FF-4E4C-9920-DB4986A25520}" srcOrd="1" destOrd="0" presId="urn:microsoft.com/office/officeart/2009/3/layout/HorizontalOrganizationChart"/>
    <dgm:cxn modelId="{5E277DC8-B9D6-4EBD-A9CD-A85A56BD0AE1}" srcId="{D6384651-468D-493F-A29C-EB567ED6D094}" destId="{05245E91-33B7-4432-BD78-3FB0F4250473}" srcOrd="2" destOrd="0" parTransId="{38915929-0294-4967-9BA3-5F7EE0222E94}" sibTransId="{E466D829-E895-4E0F-BE9C-0047B926FD28}"/>
    <dgm:cxn modelId="{9226A4C5-84FA-4235-8828-0CE7443AF9BA}" type="presOf" srcId="{05245E91-33B7-4432-BD78-3FB0F4250473}" destId="{A655C535-F6CE-47AF-8D54-1ACA963CE0ED}" srcOrd="0" destOrd="0" presId="urn:microsoft.com/office/officeart/2009/3/layout/HorizontalOrganizationChart"/>
    <dgm:cxn modelId="{E5074515-4E7A-4EE4-B942-8C6D93C67C60}" type="presParOf" srcId="{FA925297-7B68-4815-ACB0-CE682B447A7C}" destId="{3DC1F7CA-794F-44DF-AA5B-D605C44AC971}" srcOrd="0" destOrd="0" presId="urn:microsoft.com/office/officeart/2009/3/layout/HorizontalOrganizationChart"/>
    <dgm:cxn modelId="{03276E00-0BE4-4480-BC7D-E8FB01D23BAB}" type="presParOf" srcId="{3DC1F7CA-794F-44DF-AA5B-D605C44AC971}" destId="{EBEE72E8-EAE2-4117-AC8D-18A40797693A}" srcOrd="0" destOrd="0" presId="urn:microsoft.com/office/officeart/2009/3/layout/HorizontalOrganizationChart"/>
    <dgm:cxn modelId="{2BAF3CB1-04E4-4EB8-9716-2C23AD299BF6}" type="presParOf" srcId="{EBEE72E8-EAE2-4117-AC8D-18A40797693A}" destId="{3B785E6C-EB16-439D-B24A-7D5F69BE688E}" srcOrd="0" destOrd="0" presId="urn:microsoft.com/office/officeart/2009/3/layout/HorizontalOrganizationChart"/>
    <dgm:cxn modelId="{6CAE8B01-AB8E-446F-8922-58904CB069E7}" type="presParOf" srcId="{EBEE72E8-EAE2-4117-AC8D-18A40797693A}" destId="{B6A03FCF-29FF-4E4C-9920-DB4986A25520}" srcOrd="1" destOrd="0" presId="urn:microsoft.com/office/officeart/2009/3/layout/HorizontalOrganizationChart"/>
    <dgm:cxn modelId="{C6FF847C-0A69-4D20-906E-59FAB1A08A47}" type="presParOf" srcId="{3DC1F7CA-794F-44DF-AA5B-D605C44AC971}" destId="{0F0973D1-03BE-48D8-9EB3-36E3610A1F8A}" srcOrd="1" destOrd="0" presId="urn:microsoft.com/office/officeart/2009/3/layout/HorizontalOrganizationChart"/>
    <dgm:cxn modelId="{68B41059-C1D9-4E90-9837-7059FFB4D4FC}" type="presParOf" srcId="{0F0973D1-03BE-48D8-9EB3-36E3610A1F8A}" destId="{723C32D7-81D8-4B7F-B978-6A9E149D7F8B}" srcOrd="0" destOrd="0" presId="urn:microsoft.com/office/officeart/2009/3/layout/HorizontalOrganizationChart"/>
    <dgm:cxn modelId="{0073DAD0-0FC1-4FAE-98B0-DC1BF69CF1FD}" type="presParOf" srcId="{0F0973D1-03BE-48D8-9EB3-36E3610A1F8A}" destId="{D9E59D26-31EE-4B5B-AC54-3C7B93FE3EE1}" srcOrd="1" destOrd="0" presId="urn:microsoft.com/office/officeart/2009/3/layout/HorizontalOrganizationChart"/>
    <dgm:cxn modelId="{BB53CB80-B194-448A-A335-D3BF219E2D35}" type="presParOf" srcId="{D9E59D26-31EE-4B5B-AC54-3C7B93FE3EE1}" destId="{9597C3A5-78C8-4FDF-A266-52190ACA7C2B}" srcOrd="0" destOrd="0" presId="urn:microsoft.com/office/officeart/2009/3/layout/HorizontalOrganizationChart"/>
    <dgm:cxn modelId="{2D507C07-C206-475B-AB7D-091F7BBF18B2}" type="presParOf" srcId="{9597C3A5-78C8-4FDF-A266-52190ACA7C2B}" destId="{349C87C9-2024-43F7-A9DE-4F4876C0F11B}" srcOrd="0" destOrd="0" presId="urn:microsoft.com/office/officeart/2009/3/layout/HorizontalOrganizationChart"/>
    <dgm:cxn modelId="{4D94FA3A-8A29-4C80-9E88-08038B032728}" type="presParOf" srcId="{9597C3A5-78C8-4FDF-A266-52190ACA7C2B}" destId="{6AE4F243-EA26-4050-AFAC-5921C8BBCB3E}" srcOrd="1" destOrd="0" presId="urn:microsoft.com/office/officeart/2009/3/layout/HorizontalOrganizationChart"/>
    <dgm:cxn modelId="{CE4E99DD-F5CA-499E-8CD6-3D112FFABB56}" type="presParOf" srcId="{D9E59D26-31EE-4B5B-AC54-3C7B93FE3EE1}" destId="{5A0F1636-4629-4708-A44B-AE6F982D9077}" srcOrd="1" destOrd="0" presId="urn:microsoft.com/office/officeart/2009/3/layout/HorizontalOrganizationChart"/>
    <dgm:cxn modelId="{30D73515-65B1-4170-BA03-71D08D8F5FA1}" type="presParOf" srcId="{D9E59D26-31EE-4B5B-AC54-3C7B93FE3EE1}" destId="{E46DFA87-F914-4CE7-903C-AEB054F4935A}" srcOrd="2" destOrd="0" presId="urn:microsoft.com/office/officeart/2009/3/layout/HorizontalOrganizationChart"/>
    <dgm:cxn modelId="{64ACB998-E2B0-413F-8D28-B9744B56FA86}" type="presParOf" srcId="{0F0973D1-03BE-48D8-9EB3-36E3610A1F8A}" destId="{E6B3CA8E-6F77-4301-8DCF-64F13BB3324E}" srcOrd="2" destOrd="0" presId="urn:microsoft.com/office/officeart/2009/3/layout/HorizontalOrganizationChart"/>
    <dgm:cxn modelId="{805D9297-C9AD-41ED-A83C-B514DBFE2485}" type="presParOf" srcId="{0F0973D1-03BE-48D8-9EB3-36E3610A1F8A}" destId="{65FBA2BA-84AF-4C57-BC0A-1B22393EAAD1}" srcOrd="3" destOrd="0" presId="urn:microsoft.com/office/officeart/2009/3/layout/HorizontalOrganizationChart"/>
    <dgm:cxn modelId="{75C82A62-2873-45D2-A48E-4AD3B4C47D2B}" type="presParOf" srcId="{65FBA2BA-84AF-4C57-BC0A-1B22393EAAD1}" destId="{7F8D3AFE-01E1-4BF8-B8E6-72848EE4669A}" srcOrd="0" destOrd="0" presId="urn:microsoft.com/office/officeart/2009/3/layout/HorizontalOrganizationChart"/>
    <dgm:cxn modelId="{9D74CBB0-B21E-48A4-908B-264DF9E2D320}" type="presParOf" srcId="{7F8D3AFE-01E1-4BF8-B8E6-72848EE4669A}" destId="{E1F04995-A1B1-4DE9-823E-47A3EF3588D8}" srcOrd="0" destOrd="0" presId="urn:microsoft.com/office/officeart/2009/3/layout/HorizontalOrganizationChart"/>
    <dgm:cxn modelId="{CF056287-1EFB-4DDF-B3AC-4F7B016753CE}" type="presParOf" srcId="{7F8D3AFE-01E1-4BF8-B8E6-72848EE4669A}" destId="{D0E607EB-99BA-4805-82A5-A9317ECE3A40}" srcOrd="1" destOrd="0" presId="urn:microsoft.com/office/officeart/2009/3/layout/HorizontalOrganizationChart"/>
    <dgm:cxn modelId="{903842C0-3206-4574-8423-3FB97EDA09E6}" type="presParOf" srcId="{65FBA2BA-84AF-4C57-BC0A-1B22393EAAD1}" destId="{3512A25D-B247-4C2C-BF9E-D96AC6D11668}" srcOrd="1" destOrd="0" presId="urn:microsoft.com/office/officeart/2009/3/layout/HorizontalOrganizationChart"/>
    <dgm:cxn modelId="{95F7414B-44C8-45F5-B16F-55FFADB5AD63}" type="presParOf" srcId="{65FBA2BA-84AF-4C57-BC0A-1B22393EAAD1}" destId="{83240463-955D-4B35-9648-EADB68829961}" srcOrd="2" destOrd="0" presId="urn:microsoft.com/office/officeart/2009/3/layout/HorizontalOrganizationChart"/>
    <dgm:cxn modelId="{07484428-AB58-44AC-B9C1-6ED7BE7FC736}" type="presParOf" srcId="{0F0973D1-03BE-48D8-9EB3-36E3610A1F8A}" destId="{EE19FDE9-D720-4D10-A7C7-4B54B076048F}" srcOrd="4" destOrd="0" presId="urn:microsoft.com/office/officeart/2009/3/layout/HorizontalOrganizationChart"/>
    <dgm:cxn modelId="{9DD97D2E-2727-42F8-8932-3FD56E3AC175}" type="presParOf" srcId="{0F0973D1-03BE-48D8-9EB3-36E3610A1F8A}" destId="{8C60D0A4-FDD4-423A-85BE-F935956A1FA0}" srcOrd="5" destOrd="0" presId="urn:microsoft.com/office/officeart/2009/3/layout/HorizontalOrganizationChart"/>
    <dgm:cxn modelId="{F37B278E-653A-49A5-9AF5-F4BA6A30C607}" type="presParOf" srcId="{8C60D0A4-FDD4-423A-85BE-F935956A1FA0}" destId="{F60D6BAC-6768-4661-BCEA-2FA666CDC952}" srcOrd="0" destOrd="0" presId="urn:microsoft.com/office/officeart/2009/3/layout/HorizontalOrganizationChart"/>
    <dgm:cxn modelId="{398601FE-97B2-4993-B54C-46FEB5F1E3FA}" type="presParOf" srcId="{F60D6BAC-6768-4661-BCEA-2FA666CDC952}" destId="{A655C535-F6CE-47AF-8D54-1ACA963CE0ED}" srcOrd="0" destOrd="0" presId="urn:microsoft.com/office/officeart/2009/3/layout/HorizontalOrganizationChart"/>
    <dgm:cxn modelId="{CC37EA81-8FF1-4E44-A1D8-DFD1281C5D64}" type="presParOf" srcId="{F60D6BAC-6768-4661-BCEA-2FA666CDC952}" destId="{BA69A0C4-D8CF-4F68-A7A0-4967E941E60C}" srcOrd="1" destOrd="0" presId="urn:microsoft.com/office/officeart/2009/3/layout/HorizontalOrganizationChart"/>
    <dgm:cxn modelId="{148535AF-3EFA-431F-AB07-2953DEECDDE0}" type="presParOf" srcId="{8C60D0A4-FDD4-423A-85BE-F935956A1FA0}" destId="{7BE95E7F-DCC3-4C98-8D32-53002AA5377A}" srcOrd="1" destOrd="0" presId="urn:microsoft.com/office/officeart/2009/3/layout/HorizontalOrganizationChart"/>
    <dgm:cxn modelId="{6348261B-A4E0-4764-B3AD-AFFAD5E0E3CA}" type="presParOf" srcId="{8C60D0A4-FDD4-423A-85BE-F935956A1FA0}" destId="{CB319F10-85DA-4B07-8F3D-1CC8B2845F9B}" srcOrd="2" destOrd="0" presId="urn:microsoft.com/office/officeart/2009/3/layout/HorizontalOrganizationChart"/>
    <dgm:cxn modelId="{2AB251C6-41CF-4A2B-8BE3-A126322B75A5}" type="presParOf" srcId="{3DC1F7CA-794F-44DF-AA5B-D605C44AC971}" destId="{5D2BBDB1-4648-4594-B0EB-DC3115E2B4FA}" srcOrd="2" destOrd="0" presId="urn:microsoft.com/office/officeart/2009/3/layout/HorizontalOrganizationChar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025CFEF-B519-4475-BAE8-4A44755C30B3}" type="doc">
      <dgm:prSet loTypeId="urn:microsoft.com/office/officeart/2009/3/layout/HorizontalOrganizationChart" loCatId="hierarchy" qsTypeId="urn:microsoft.com/office/officeart/2005/8/quickstyle/simple1" qsCatId="simple" csTypeId="urn:microsoft.com/office/officeart/2005/8/colors/accent0_3" csCatId="mainScheme" phldr="1"/>
      <dgm:spPr/>
      <dgm:t>
        <a:bodyPr/>
        <a:lstStyle/>
        <a:p>
          <a:endParaRPr lang="en-US"/>
        </a:p>
      </dgm:t>
    </dgm:pt>
    <dgm:pt modelId="{D95570DD-6DA6-48C5-B73B-7E6D70560C5D}">
      <dgm:prSet phldrT="[Text]" custT="1"/>
      <dgm:spPr/>
      <dgm:t>
        <a:bodyPr/>
        <a:lstStyle/>
        <a:p>
          <a:r>
            <a:rPr lang="en-US" sz="1100">
              <a:latin typeface="LM Sans 10" panose="00000500000000000000" pitchFamily="50" charset="0"/>
            </a:rPr>
            <a:t>Bài toán rút trích thông tin</a:t>
          </a:r>
        </a:p>
      </dgm:t>
    </dgm:pt>
    <dgm:pt modelId="{28BDDFB1-116A-4D27-A1EA-2874C87F9435}" type="parTrans" cxnId="{615642B8-A059-4142-A3F0-6EBA2C41B46B}">
      <dgm:prSet/>
      <dgm:spPr/>
      <dgm:t>
        <a:bodyPr/>
        <a:lstStyle/>
        <a:p>
          <a:endParaRPr lang="en-US"/>
        </a:p>
      </dgm:t>
    </dgm:pt>
    <dgm:pt modelId="{8DF2C50E-9E76-4EA0-AE70-DEB000306BC4}" type="sibTrans" cxnId="{615642B8-A059-4142-A3F0-6EBA2C41B46B}">
      <dgm:prSet/>
      <dgm:spPr/>
      <dgm:t>
        <a:bodyPr/>
        <a:lstStyle/>
        <a:p>
          <a:endParaRPr lang="en-US"/>
        </a:p>
      </dgm:t>
    </dgm:pt>
    <dgm:pt modelId="{3F5BDD9E-4094-4A32-A64C-1ED6C1911304}">
      <dgm:prSet phldrT="[Text]" custT="1"/>
      <dgm:spPr/>
      <dgm:t>
        <a:bodyPr/>
        <a:lstStyle/>
        <a:p>
          <a:r>
            <a:rPr lang="en-US" sz="1100">
              <a:latin typeface="LM Sans 10" panose="00000500000000000000" pitchFamily="50" charset="0"/>
            </a:rPr>
            <a:t>Nhận dạng thực thể</a:t>
          </a:r>
        </a:p>
      </dgm:t>
    </dgm:pt>
    <dgm:pt modelId="{BB3FE0C2-F391-43A5-9DAF-D69CF6D33D94}" type="parTrans" cxnId="{3412903B-9253-4BE4-BE63-95FC704F60A8}">
      <dgm:prSet/>
      <dgm:spPr/>
      <dgm:t>
        <a:bodyPr/>
        <a:lstStyle/>
        <a:p>
          <a:endParaRPr lang="en-US" sz="1100">
            <a:latin typeface="LM Sans 10" panose="00000500000000000000" pitchFamily="50" charset="0"/>
          </a:endParaRPr>
        </a:p>
      </dgm:t>
    </dgm:pt>
    <dgm:pt modelId="{B26B4B74-1A80-41EA-BE84-E95E525DDD24}" type="sibTrans" cxnId="{3412903B-9253-4BE4-BE63-95FC704F60A8}">
      <dgm:prSet/>
      <dgm:spPr/>
      <dgm:t>
        <a:bodyPr/>
        <a:lstStyle/>
        <a:p>
          <a:endParaRPr lang="en-US"/>
        </a:p>
      </dgm:t>
    </dgm:pt>
    <dgm:pt modelId="{B9000A67-CC3D-4835-B442-1A93A91CC425}">
      <dgm:prSet phldrT="[Text]" custT="1"/>
      <dgm:spPr/>
      <dgm:t>
        <a:bodyPr/>
        <a:lstStyle/>
        <a:p>
          <a:r>
            <a:rPr lang="en-US" sz="1100">
              <a:latin typeface="LM Sans 10" panose="00000500000000000000" pitchFamily="50" charset="0"/>
            </a:rPr>
            <a:t>Rút trích quan hệ</a:t>
          </a:r>
        </a:p>
      </dgm:t>
    </dgm:pt>
    <dgm:pt modelId="{9954BA6E-6A6F-4C09-B8C5-2AFBA191A4E5}" type="parTrans" cxnId="{E3F21D79-2D3B-4292-B7AA-1EB572E55674}">
      <dgm:prSet/>
      <dgm:spPr/>
      <dgm:t>
        <a:bodyPr/>
        <a:lstStyle/>
        <a:p>
          <a:endParaRPr lang="en-US" sz="1100">
            <a:latin typeface="LM Sans 10" panose="00000500000000000000" pitchFamily="50" charset="0"/>
          </a:endParaRPr>
        </a:p>
      </dgm:t>
    </dgm:pt>
    <dgm:pt modelId="{DC2738E5-E42F-4A6C-B6EC-F98B2D73CB80}" type="sibTrans" cxnId="{E3F21D79-2D3B-4292-B7AA-1EB572E55674}">
      <dgm:prSet/>
      <dgm:spPr/>
      <dgm:t>
        <a:bodyPr/>
        <a:lstStyle/>
        <a:p>
          <a:endParaRPr lang="en-US"/>
        </a:p>
      </dgm:t>
    </dgm:pt>
    <dgm:pt modelId="{3CC1B065-9A48-4B38-8EB3-594A33E849B4}" type="pres">
      <dgm:prSet presAssocID="{4025CFEF-B519-4475-BAE8-4A44755C30B3}" presName="hierChild1" presStyleCnt="0">
        <dgm:presLayoutVars>
          <dgm:orgChart val="1"/>
          <dgm:chPref val="1"/>
          <dgm:dir/>
          <dgm:animOne val="branch"/>
          <dgm:animLvl val="lvl"/>
          <dgm:resizeHandles/>
        </dgm:presLayoutVars>
      </dgm:prSet>
      <dgm:spPr/>
      <dgm:t>
        <a:bodyPr/>
        <a:lstStyle/>
        <a:p>
          <a:endParaRPr lang="en-US"/>
        </a:p>
      </dgm:t>
    </dgm:pt>
    <dgm:pt modelId="{7B2F11E8-CF5E-488B-864D-2D86C065C544}" type="pres">
      <dgm:prSet presAssocID="{D95570DD-6DA6-48C5-B73B-7E6D70560C5D}" presName="hierRoot1" presStyleCnt="0">
        <dgm:presLayoutVars>
          <dgm:hierBranch val="init"/>
        </dgm:presLayoutVars>
      </dgm:prSet>
      <dgm:spPr/>
      <dgm:t>
        <a:bodyPr/>
        <a:lstStyle/>
        <a:p>
          <a:endParaRPr lang="en-US"/>
        </a:p>
      </dgm:t>
    </dgm:pt>
    <dgm:pt modelId="{4A788A00-E558-400E-96CA-C12E960C3AF8}" type="pres">
      <dgm:prSet presAssocID="{D95570DD-6DA6-48C5-B73B-7E6D70560C5D}" presName="rootComposite1" presStyleCnt="0"/>
      <dgm:spPr/>
      <dgm:t>
        <a:bodyPr/>
        <a:lstStyle/>
        <a:p>
          <a:endParaRPr lang="en-US"/>
        </a:p>
      </dgm:t>
    </dgm:pt>
    <dgm:pt modelId="{8FB763BF-07E2-48C8-A041-29EA3AF9626C}" type="pres">
      <dgm:prSet presAssocID="{D95570DD-6DA6-48C5-B73B-7E6D70560C5D}" presName="rootText1" presStyleLbl="node0" presStyleIdx="0" presStyleCnt="1">
        <dgm:presLayoutVars>
          <dgm:chPref val="3"/>
        </dgm:presLayoutVars>
      </dgm:prSet>
      <dgm:spPr/>
      <dgm:t>
        <a:bodyPr/>
        <a:lstStyle/>
        <a:p>
          <a:endParaRPr lang="en-US"/>
        </a:p>
      </dgm:t>
    </dgm:pt>
    <dgm:pt modelId="{4A4CC775-5E12-4B56-A060-888E6A3C1E50}" type="pres">
      <dgm:prSet presAssocID="{D95570DD-6DA6-48C5-B73B-7E6D70560C5D}" presName="rootConnector1" presStyleLbl="node1" presStyleIdx="0" presStyleCnt="0"/>
      <dgm:spPr/>
      <dgm:t>
        <a:bodyPr/>
        <a:lstStyle/>
        <a:p>
          <a:endParaRPr lang="en-US"/>
        </a:p>
      </dgm:t>
    </dgm:pt>
    <dgm:pt modelId="{93FAA5E6-B3D2-4BD2-AAE2-076ADB735AA9}" type="pres">
      <dgm:prSet presAssocID="{D95570DD-6DA6-48C5-B73B-7E6D70560C5D}" presName="hierChild2" presStyleCnt="0"/>
      <dgm:spPr/>
      <dgm:t>
        <a:bodyPr/>
        <a:lstStyle/>
        <a:p>
          <a:endParaRPr lang="en-US"/>
        </a:p>
      </dgm:t>
    </dgm:pt>
    <dgm:pt modelId="{7027AAEA-BD8B-49CB-83F2-DD4FC0AF3F95}" type="pres">
      <dgm:prSet presAssocID="{BB3FE0C2-F391-43A5-9DAF-D69CF6D33D94}" presName="Name64" presStyleLbl="parChTrans1D2" presStyleIdx="0" presStyleCnt="2"/>
      <dgm:spPr/>
      <dgm:t>
        <a:bodyPr/>
        <a:lstStyle/>
        <a:p>
          <a:endParaRPr lang="en-US"/>
        </a:p>
      </dgm:t>
    </dgm:pt>
    <dgm:pt modelId="{EB1CF362-E060-4550-B8A5-CDF1160A04DF}" type="pres">
      <dgm:prSet presAssocID="{3F5BDD9E-4094-4A32-A64C-1ED6C1911304}" presName="hierRoot2" presStyleCnt="0">
        <dgm:presLayoutVars>
          <dgm:hierBranch val="init"/>
        </dgm:presLayoutVars>
      </dgm:prSet>
      <dgm:spPr/>
      <dgm:t>
        <a:bodyPr/>
        <a:lstStyle/>
        <a:p>
          <a:endParaRPr lang="en-US"/>
        </a:p>
      </dgm:t>
    </dgm:pt>
    <dgm:pt modelId="{DE2D3F9A-4FD0-41EC-8798-8388A4E6464A}" type="pres">
      <dgm:prSet presAssocID="{3F5BDD9E-4094-4A32-A64C-1ED6C1911304}" presName="rootComposite" presStyleCnt="0"/>
      <dgm:spPr/>
      <dgm:t>
        <a:bodyPr/>
        <a:lstStyle/>
        <a:p>
          <a:endParaRPr lang="en-US"/>
        </a:p>
      </dgm:t>
    </dgm:pt>
    <dgm:pt modelId="{DA1E63F0-0E94-4D52-A544-43F31CED7266}" type="pres">
      <dgm:prSet presAssocID="{3F5BDD9E-4094-4A32-A64C-1ED6C1911304}" presName="rootText" presStyleLbl="node2" presStyleIdx="0" presStyleCnt="2">
        <dgm:presLayoutVars>
          <dgm:chPref val="3"/>
        </dgm:presLayoutVars>
      </dgm:prSet>
      <dgm:spPr/>
      <dgm:t>
        <a:bodyPr/>
        <a:lstStyle/>
        <a:p>
          <a:endParaRPr lang="en-US"/>
        </a:p>
      </dgm:t>
    </dgm:pt>
    <dgm:pt modelId="{EC1A5E50-E0C4-418F-AC48-2877D27CD885}" type="pres">
      <dgm:prSet presAssocID="{3F5BDD9E-4094-4A32-A64C-1ED6C1911304}" presName="rootConnector" presStyleLbl="node2" presStyleIdx="0" presStyleCnt="2"/>
      <dgm:spPr/>
      <dgm:t>
        <a:bodyPr/>
        <a:lstStyle/>
        <a:p>
          <a:endParaRPr lang="en-US"/>
        </a:p>
      </dgm:t>
    </dgm:pt>
    <dgm:pt modelId="{DDDE7E88-34FC-4DF7-885D-8D68FCD89AE1}" type="pres">
      <dgm:prSet presAssocID="{3F5BDD9E-4094-4A32-A64C-1ED6C1911304}" presName="hierChild4" presStyleCnt="0"/>
      <dgm:spPr/>
      <dgm:t>
        <a:bodyPr/>
        <a:lstStyle/>
        <a:p>
          <a:endParaRPr lang="en-US"/>
        </a:p>
      </dgm:t>
    </dgm:pt>
    <dgm:pt modelId="{3E484AFB-398F-4CBE-84F1-55B3FB90FFD5}" type="pres">
      <dgm:prSet presAssocID="{3F5BDD9E-4094-4A32-A64C-1ED6C1911304}" presName="hierChild5" presStyleCnt="0"/>
      <dgm:spPr/>
      <dgm:t>
        <a:bodyPr/>
        <a:lstStyle/>
        <a:p>
          <a:endParaRPr lang="en-US"/>
        </a:p>
      </dgm:t>
    </dgm:pt>
    <dgm:pt modelId="{A619D504-7967-4BA8-A4D4-012EDF08EF56}" type="pres">
      <dgm:prSet presAssocID="{9954BA6E-6A6F-4C09-B8C5-2AFBA191A4E5}" presName="Name64" presStyleLbl="parChTrans1D2" presStyleIdx="1" presStyleCnt="2"/>
      <dgm:spPr/>
      <dgm:t>
        <a:bodyPr/>
        <a:lstStyle/>
        <a:p>
          <a:endParaRPr lang="en-US"/>
        </a:p>
      </dgm:t>
    </dgm:pt>
    <dgm:pt modelId="{79ACB37A-D84E-474C-A126-11F0ADC05871}" type="pres">
      <dgm:prSet presAssocID="{B9000A67-CC3D-4835-B442-1A93A91CC425}" presName="hierRoot2" presStyleCnt="0">
        <dgm:presLayoutVars>
          <dgm:hierBranch val="init"/>
        </dgm:presLayoutVars>
      </dgm:prSet>
      <dgm:spPr/>
      <dgm:t>
        <a:bodyPr/>
        <a:lstStyle/>
        <a:p>
          <a:endParaRPr lang="en-US"/>
        </a:p>
      </dgm:t>
    </dgm:pt>
    <dgm:pt modelId="{4E038B4B-2570-403A-83A5-A0460350F9C4}" type="pres">
      <dgm:prSet presAssocID="{B9000A67-CC3D-4835-B442-1A93A91CC425}" presName="rootComposite" presStyleCnt="0"/>
      <dgm:spPr/>
      <dgm:t>
        <a:bodyPr/>
        <a:lstStyle/>
        <a:p>
          <a:endParaRPr lang="en-US"/>
        </a:p>
      </dgm:t>
    </dgm:pt>
    <dgm:pt modelId="{82FE3206-7868-4794-866E-49D06E1ECE76}" type="pres">
      <dgm:prSet presAssocID="{B9000A67-CC3D-4835-B442-1A93A91CC425}" presName="rootText" presStyleLbl="node2" presStyleIdx="1" presStyleCnt="2">
        <dgm:presLayoutVars>
          <dgm:chPref val="3"/>
        </dgm:presLayoutVars>
      </dgm:prSet>
      <dgm:spPr/>
      <dgm:t>
        <a:bodyPr/>
        <a:lstStyle/>
        <a:p>
          <a:endParaRPr lang="en-US"/>
        </a:p>
      </dgm:t>
    </dgm:pt>
    <dgm:pt modelId="{6E048EC3-648D-47D7-B86F-A4736579AC3E}" type="pres">
      <dgm:prSet presAssocID="{B9000A67-CC3D-4835-B442-1A93A91CC425}" presName="rootConnector" presStyleLbl="node2" presStyleIdx="1" presStyleCnt="2"/>
      <dgm:spPr/>
      <dgm:t>
        <a:bodyPr/>
        <a:lstStyle/>
        <a:p>
          <a:endParaRPr lang="en-US"/>
        </a:p>
      </dgm:t>
    </dgm:pt>
    <dgm:pt modelId="{57665CAB-30BF-4BE5-B5D4-02FAA03AC329}" type="pres">
      <dgm:prSet presAssocID="{B9000A67-CC3D-4835-B442-1A93A91CC425}" presName="hierChild4" presStyleCnt="0"/>
      <dgm:spPr/>
      <dgm:t>
        <a:bodyPr/>
        <a:lstStyle/>
        <a:p>
          <a:endParaRPr lang="en-US"/>
        </a:p>
      </dgm:t>
    </dgm:pt>
    <dgm:pt modelId="{56F08588-CD7B-4BB5-92AF-FB2032DA2C53}" type="pres">
      <dgm:prSet presAssocID="{B9000A67-CC3D-4835-B442-1A93A91CC425}" presName="hierChild5" presStyleCnt="0"/>
      <dgm:spPr/>
      <dgm:t>
        <a:bodyPr/>
        <a:lstStyle/>
        <a:p>
          <a:endParaRPr lang="en-US"/>
        </a:p>
      </dgm:t>
    </dgm:pt>
    <dgm:pt modelId="{1C4E50B4-0E34-4EB9-A9D1-9A2EB41D4CBA}" type="pres">
      <dgm:prSet presAssocID="{D95570DD-6DA6-48C5-B73B-7E6D70560C5D}" presName="hierChild3" presStyleCnt="0"/>
      <dgm:spPr/>
      <dgm:t>
        <a:bodyPr/>
        <a:lstStyle/>
        <a:p>
          <a:endParaRPr lang="en-US"/>
        </a:p>
      </dgm:t>
    </dgm:pt>
  </dgm:ptLst>
  <dgm:cxnLst>
    <dgm:cxn modelId="{DFD47811-1B03-4032-8A03-EA0A851ADE2B}" type="presOf" srcId="{D95570DD-6DA6-48C5-B73B-7E6D70560C5D}" destId="{8FB763BF-07E2-48C8-A041-29EA3AF9626C}" srcOrd="0" destOrd="0" presId="urn:microsoft.com/office/officeart/2009/3/layout/HorizontalOrganizationChart"/>
    <dgm:cxn modelId="{30536D92-4D0C-453A-A07D-949116F83750}" type="presOf" srcId="{D95570DD-6DA6-48C5-B73B-7E6D70560C5D}" destId="{4A4CC775-5E12-4B56-A060-888E6A3C1E50}" srcOrd="1" destOrd="0" presId="urn:microsoft.com/office/officeart/2009/3/layout/HorizontalOrganizationChart"/>
    <dgm:cxn modelId="{615642B8-A059-4142-A3F0-6EBA2C41B46B}" srcId="{4025CFEF-B519-4475-BAE8-4A44755C30B3}" destId="{D95570DD-6DA6-48C5-B73B-7E6D70560C5D}" srcOrd="0" destOrd="0" parTransId="{28BDDFB1-116A-4D27-A1EA-2874C87F9435}" sibTransId="{8DF2C50E-9E76-4EA0-AE70-DEB000306BC4}"/>
    <dgm:cxn modelId="{9F72BC52-A980-4468-A4DB-E26B2A742EE0}" type="presOf" srcId="{9954BA6E-6A6F-4C09-B8C5-2AFBA191A4E5}" destId="{A619D504-7967-4BA8-A4D4-012EDF08EF56}" srcOrd="0" destOrd="0" presId="urn:microsoft.com/office/officeart/2009/3/layout/HorizontalOrganizationChart"/>
    <dgm:cxn modelId="{1F815CBB-67A7-4D8D-8FE1-BA6FBE38E8DD}" type="presOf" srcId="{3F5BDD9E-4094-4A32-A64C-1ED6C1911304}" destId="{DA1E63F0-0E94-4D52-A544-43F31CED7266}" srcOrd="0" destOrd="0" presId="urn:microsoft.com/office/officeart/2009/3/layout/HorizontalOrganizationChart"/>
    <dgm:cxn modelId="{0E17FD9D-D0E8-4255-BA1F-9009E853BFAA}" type="presOf" srcId="{4025CFEF-B519-4475-BAE8-4A44755C30B3}" destId="{3CC1B065-9A48-4B38-8EB3-594A33E849B4}" srcOrd="0" destOrd="0" presId="urn:microsoft.com/office/officeart/2009/3/layout/HorizontalOrganizationChart"/>
    <dgm:cxn modelId="{8C4CE891-29B4-4D96-9B3A-2B39EEF683E0}" type="presOf" srcId="{B9000A67-CC3D-4835-B442-1A93A91CC425}" destId="{6E048EC3-648D-47D7-B86F-A4736579AC3E}" srcOrd="1" destOrd="0" presId="urn:microsoft.com/office/officeart/2009/3/layout/HorizontalOrganizationChart"/>
    <dgm:cxn modelId="{3412903B-9253-4BE4-BE63-95FC704F60A8}" srcId="{D95570DD-6DA6-48C5-B73B-7E6D70560C5D}" destId="{3F5BDD9E-4094-4A32-A64C-1ED6C1911304}" srcOrd="0" destOrd="0" parTransId="{BB3FE0C2-F391-43A5-9DAF-D69CF6D33D94}" sibTransId="{B26B4B74-1A80-41EA-BE84-E95E525DDD24}"/>
    <dgm:cxn modelId="{B806ED3C-8DDB-43AB-9A77-6F5592BD3C31}" type="presOf" srcId="{BB3FE0C2-F391-43A5-9DAF-D69CF6D33D94}" destId="{7027AAEA-BD8B-49CB-83F2-DD4FC0AF3F95}" srcOrd="0" destOrd="0" presId="urn:microsoft.com/office/officeart/2009/3/layout/HorizontalOrganizationChart"/>
    <dgm:cxn modelId="{E3F21D79-2D3B-4292-B7AA-1EB572E55674}" srcId="{D95570DD-6DA6-48C5-B73B-7E6D70560C5D}" destId="{B9000A67-CC3D-4835-B442-1A93A91CC425}" srcOrd="1" destOrd="0" parTransId="{9954BA6E-6A6F-4C09-B8C5-2AFBA191A4E5}" sibTransId="{DC2738E5-E42F-4A6C-B6EC-F98B2D73CB80}"/>
    <dgm:cxn modelId="{52E3BC47-B7B6-440E-A443-8F79339C1814}" type="presOf" srcId="{B9000A67-CC3D-4835-B442-1A93A91CC425}" destId="{82FE3206-7868-4794-866E-49D06E1ECE76}" srcOrd="0" destOrd="0" presId="urn:microsoft.com/office/officeart/2009/3/layout/HorizontalOrganizationChart"/>
    <dgm:cxn modelId="{5329F275-BC70-4963-9A57-518E8EB1D876}" type="presOf" srcId="{3F5BDD9E-4094-4A32-A64C-1ED6C1911304}" destId="{EC1A5E50-E0C4-418F-AC48-2877D27CD885}" srcOrd="1" destOrd="0" presId="urn:microsoft.com/office/officeart/2009/3/layout/HorizontalOrganizationChart"/>
    <dgm:cxn modelId="{7E297262-81BA-4478-9837-ACD52D7923F5}" type="presParOf" srcId="{3CC1B065-9A48-4B38-8EB3-594A33E849B4}" destId="{7B2F11E8-CF5E-488B-864D-2D86C065C544}" srcOrd="0" destOrd="0" presId="urn:microsoft.com/office/officeart/2009/3/layout/HorizontalOrganizationChart"/>
    <dgm:cxn modelId="{FAC40871-E2B3-480F-9BFC-2C1EA5BBCD4D}" type="presParOf" srcId="{7B2F11E8-CF5E-488B-864D-2D86C065C544}" destId="{4A788A00-E558-400E-96CA-C12E960C3AF8}" srcOrd="0" destOrd="0" presId="urn:microsoft.com/office/officeart/2009/3/layout/HorizontalOrganizationChart"/>
    <dgm:cxn modelId="{739914CE-278C-41B8-B33D-913D930EA9F8}" type="presParOf" srcId="{4A788A00-E558-400E-96CA-C12E960C3AF8}" destId="{8FB763BF-07E2-48C8-A041-29EA3AF9626C}" srcOrd="0" destOrd="0" presId="urn:microsoft.com/office/officeart/2009/3/layout/HorizontalOrganizationChart"/>
    <dgm:cxn modelId="{252E7FC7-A614-4C40-9562-60F71FFFAFAE}" type="presParOf" srcId="{4A788A00-E558-400E-96CA-C12E960C3AF8}" destId="{4A4CC775-5E12-4B56-A060-888E6A3C1E50}" srcOrd="1" destOrd="0" presId="urn:microsoft.com/office/officeart/2009/3/layout/HorizontalOrganizationChart"/>
    <dgm:cxn modelId="{B054604C-2367-4ED6-B535-50659951C42D}" type="presParOf" srcId="{7B2F11E8-CF5E-488B-864D-2D86C065C544}" destId="{93FAA5E6-B3D2-4BD2-AAE2-076ADB735AA9}" srcOrd="1" destOrd="0" presId="urn:microsoft.com/office/officeart/2009/3/layout/HorizontalOrganizationChart"/>
    <dgm:cxn modelId="{7D2FB8E0-CD25-4B88-BB02-1277D962289A}" type="presParOf" srcId="{93FAA5E6-B3D2-4BD2-AAE2-076ADB735AA9}" destId="{7027AAEA-BD8B-49CB-83F2-DD4FC0AF3F95}" srcOrd="0" destOrd="0" presId="urn:microsoft.com/office/officeart/2009/3/layout/HorizontalOrganizationChart"/>
    <dgm:cxn modelId="{6ADC7894-6807-49E6-A6F5-7C4C32D84438}" type="presParOf" srcId="{93FAA5E6-B3D2-4BD2-AAE2-076ADB735AA9}" destId="{EB1CF362-E060-4550-B8A5-CDF1160A04DF}" srcOrd="1" destOrd="0" presId="urn:microsoft.com/office/officeart/2009/3/layout/HorizontalOrganizationChart"/>
    <dgm:cxn modelId="{8AE403F2-E06B-42B5-98BF-E86B7B5F57B0}" type="presParOf" srcId="{EB1CF362-E060-4550-B8A5-CDF1160A04DF}" destId="{DE2D3F9A-4FD0-41EC-8798-8388A4E6464A}" srcOrd="0" destOrd="0" presId="urn:microsoft.com/office/officeart/2009/3/layout/HorizontalOrganizationChart"/>
    <dgm:cxn modelId="{94F5D753-2B50-4C67-90FA-ED54BF15033B}" type="presParOf" srcId="{DE2D3F9A-4FD0-41EC-8798-8388A4E6464A}" destId="{DA1E63F0-0E94-4D52-A544-43F31CED7266}" srcOrd="0" destOrd="0" presId="urn:microsoft.com/office/officeart/2009/3/layout/HorizontalOrganizationChart"/>
    <dgm:cxn modelId="{6D72E3E8-7648-4643-A1FB-2348C4B6DE70}" type="presParOf" srcId="{DE2D3F9A-4FD0-41EC-8798-8388A4E6464A}" destId="{EC1A5E50-E0C4-418F-AC48-2877D27CD885}" srcOrd="1" destOrd="0" presId="urn:microsoft.com/office/officeart/2009/3/layout/HorizontalOrganizationChart"/>
    <dgm:cxn modelId="{6B186AD1-9EA9-4A55-8C03-6FDA69BC60C0}" type="presParOf" srcId="{EB1CF362-E060-4550-B8A5-CDF1160A04DF}" destId="{DDDE7E88-34FC-4DF7-885D-8D68FCD89AE1}" srcOrd="1" destOrd="0" presId="urn:microsoft.com/office/officeart/2009/3/layout/HorizontalOrganizationChart"/>
    <dgm:cxn modelId="{7BFF06A6-E89D-4BFD-8E6E-ABE93B583434}" type="presParOf" srcId="{EB1CF362-E060-4550-B8A5-CDF1160A04DF}" destId="{3E484AFB-398F-4CBE-84F1-55B3FB90FFD5}" srcOrd="2" destOrd="0" presId="urn:microsoft.com/office/officeart/2009/3/layout/HorizontalOrganizationChart"/>
    <dgm:cxn modelId="{6DE14922-F3F4-4B13-90E6-654DE4CBE669}" type="presParOf" srcId="{93FAA5E6-B3D2-4BD2-AAE2-076ADB735AA9}" destId="{A619D504-7967-4BA8-A4D4-012EDF08EF56}" srcOrd="2" destOrd="0" presId="urn:microsoft.com/office/officeart/2009/3/layout/HorizontalOrganizationChart"/>
    <dgm:cxn modelId="{93D14623-88F5-4DB7-94B0-7A8A84B34D8B}" type="presParOf" srcId="{93FAA5E6-B3D2-4BD2-AAE2-076ADB735AA9}" destId="{79ACB37A-D84E-474C-A126-11F0ADC05871}" srcOrd="3" destOrd="0" presId="urn:microsoft.com/office/officeart/2009/3/layout/HorizontalOrganizationChart"/>
    <dgm:cxn modelId="{0A7EB1AB-F04F-462F-83AE-7D04ADD6DE18}" type="presParOf" srcId="{79ACB37A-D84E-474C-A126-11F0ADC05871}" destId="{4E038B4B-2570-403A-83A5-A0460350F9C4}" srcOrd="0" destOrd="0" presId="urn:microsoft.com/office/officeart/2009/3/layout/HorizontalOrganizationChart"/>
    <dgm:cxn modelId="{AEB892AC-4E6C-4AB6-874E-B23718E05B2F}" type="presParOf" srcId="{4E038B4B-2570-403A-83A5-A0460350F9C4}" destId="{82FE3206-7868-4794-866E-49D06E1ECE76}" srcOrd="0" destOrd="0" presId="urn:microsoft.com/office/officeart/2009/3/layout/HorizontalOrganizationChart"/>
    <dgm:cxn modelId="{A51D5D61-4CE8-4226-82E7-1B5C342BEA4F}" type="presParOf" srcId="{4E038B4B-2570-403A-83A5-A0460350F9C4}" destId="{6E048EC3-648D-47D7-B86F-A4736579AC3E}" srcOrd="1" destOrd="0" presId="urn:microsoft.com/office/officeart/2009/3/layout/HorizontalOrganizationChart"/>
    <dgm:cxn modelId="{9593B858-8B44-41F3-9CAF-F4CD7220EF6C}" type="presParOf" srcId="{79ACB37A-D84E-474C-A126-11F0ADC05871}" destId="{57665CAB-30BF-4BE5-B5D4-02FAA03AC329}" srcOrd="1" destOrd="0" presId="urn:microsoft.com/office/officeart/2009/3/layout/HorizontalOrganizationChart"/>
    <dgm:cxn modelId="{A0B3DD07-0E47-4661-970B-78277D41F05C}" type="presParOf" srcId="{79ACB37A-D84E-474C-A126-11F0ADC05871}" destId="{56F08588-CD7B-4BB5-92AF-FB2032DA2C53}" srcOrd="2" destOrd="0" presId="urn:microsoft.com/office/officeart/2009/3/layout/HorizontalOrganizationChart"/>
    <dgm:cxn modelId="{E934AAB3-B17B-4953-B5ED-AEFA824DBA6B}" type="presParOf" srcId="{7B2F11E8-CF5E-488B-864D-2D86C065C544}" destId="{1C4E50B4-0E34-4EB9-A9D1-9A2EB41D4CBA}" srcOrd="2" destOrd="0" presId="urn:microsoft.com/office/officeart/2009/3/layout/HorizontalOrganizationChart"/>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31E66D-AF26-468F-9644-3B961E4D491A}">
      <dsp:nvSpPr>
        <dsp:cNvPr id="0" name=""/>
        <dsp:cNvSpPr/>
      </dsp:nvSpPr>
      <dsp:spPr>
        <a:xfrm>
          <a:off x="2436812" y="516439"/>
          <a:ext cx="1940499" cy="304214"/>
        </a:xfrm>
        <a:custGeom>
          <a:avLst/>
          <a:gdLst/>
          <a:ahLst/>
          <a:cxnLst/>
          <a:rect l="0" t="0" r="0" b="0"/>
          <a:pathLst>
            <a:path>
              <a:moveTo>
                <a:pt x="0" y="0"/>
              </a:moveTo>
              <a:lnTo>
                <a:pt x="0" y="152107"/>
              </a:lnTo>
              <a:lnTo>
                <a:pt x="1940499" y="152107"/>
              </a:lnTo>
              <a:lnTo>
                <a:pt x="1940499"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A344A5-3D26-4074-82C1-9CF21FD1A2BC}">
      <dsp:nvSpPr>
        <dsp:cNvPr id="0" name=""/>
        <dsp:cNvSpPr/>
      </dsp:nvSpPr>
      <dsp:spPr>
        <a:xfrm>
          <a:off x="2436812" y="516439"/>
          <a:ext cx="646833" cy="304214"/>
        </a:xfrm>
        <a:custGeom>
          <a:avLst/>
          <a:gdLst/>
          <a:ahLst/>
          <a:cxnLst/>
          <a:rect l="0" t="0" r="0" b="0"/>
          <a:pathLst>
            <a:path>
              <a:moveTo>
                <a:pt x="0" y="0"/>
              </a:moveTo>
              <a:lnTo>
                <a:pt x="0" y="152107"/>
              </a:lnTo>
              <a:lnTo>
                <a:pt x="646833" y="152107"/>
              </a:lnTo>
              <a:lnTo>
                <a:pt x="646833"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1D3A8-D892-450B-9B9F-67CEEBD53FA6}">
      <dsp:nvSpPr>
        <dsp:cNvPr id="0" name=""/>
        <dsp:cNvSpPr/>
      </dsp:nvSpPr>
      <dsp:spPr>
        <a:xfrm>
          <a:off x="1789979" y="516439"/>
          <a:ext cx="646833" cy="304214"/>
        </a:xfrm>
        <a:custGeom>
          <a:avLst/>
          <a:gdLst/>
          <a:ahLst/>
          <a:cxnLst/>
          <a:rect l="0" t="0" r="0" b="0"/>
          <a:pathLst>
            <a:path>
              <a:moveTo>
                <a:pt x="646833" y="0"/>
              </a:moveTo>
              <a:lnTo>
                <a:pt x="646833"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ED3D-7875-4B26-BF29-9F0063F12119}">
      <dsp:nvSpPr>
        <dsp:cNvPr id="0" name=""/>
        <dsp:cNvSpPr/>
      </dsp:nvSpPr>
      <dsp:spPr>
        <a:xfrm>
          <a:off x="496312" y="516439"/>
          <a:ext cx="1940499" cy="304214"/>
        </a:xfrm>
        <a:custGeom>
          <a:avLst/>
          <a:gdLst/>
          <a:ahLst/>
          <a:cxnLst/>
          <a:rect l="0" t="0" r="0" b="0"/>
          <a:pathLst>
            <a:path>
              <a:moveTo>
                <a:pt x="1940499" y="0"/>
              </a:moveTo>
              <a:lnTo>
                <a:pt x="1940499" y="152107"/>
              </a:lnTo>
              <a:lnTo>
                <a:pt x="0" y="152107"/>
              </a:lnTo>
              <a:lnTo>
                <a:pt x="0" y="30421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A09002-37E7-4C58-804E-E73029D7F840}">
      <dsp:nvSpPr>
        <dsp:cNvPr id="0" name=""/>
        <dsp:cNvSpPr/>
      </dsp:nvSpPr>
      <dsp:spPr>
        <a:xfrm>
          <a:off x="1942086" y="21713"/>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Nhóm bài toán trong EMR</a:t>
          </a:r>
        </a:p>
      </dsp:txBody>
      <dsp:txXfrm>
        <a:off x="1942086" y="21713"/>
        <a:ext cx="989451" cy="494725"/>
      </dsp:txXfrm>
    </dsp:sp>
    <dsp:sp modelId="{24FE5404-A7F7-4C4C-8A22-94AE77EDADBA}">
      <dsp:nvSpPr>
        <dsp:cNvPr id="0" name=""/>
        <dsp:cNvSpPr/>
      </dsp:nvSpPr>
      <dsp:spPr>
        <a:xfrm>
          <a:off x="1587"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1587" y="820654"/>
        <a:ext cx="989451" cy="494725"/>
      </dsp:txXfrm>
    </dsp:sp>
    <dsp:sp modelId="{E08044A0-33B1-4452-8C19-F2C9FAA00E45}">
      <dsp:nvSpPr>
        <dsp:cNvPr id="0" name=""/>
        <dsp:cNvSpPr/>
      </dsp:nvSpPr>
      <dsp:spPr>
        <a:xfrm>
          <a:off x="1295253"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1295253" y="820654"/>
        <a:ext cx="989451" cy="494725"/>
      </dsp:txXfrm>
    </dsp:sp>
    <dsp:sp modelId="{E433FCA2-8322-49AC-8EE5-2099793B0A0D}">
      <dsp:nvSpPr>
        <dsp:cNvPr id="0" name=""/>
        <dsp:cNvSpPr/>
      </dsp:nvSpPr>
      <dsp:spPr>
        <a:xfrm>
          <a:off x="2588919"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2588919" y="820654"/>
        <a:ext cx="989451" cy="494725"/>
      </dsp:txXfrm>
    </dsp:sp>
    <dsp:sp modelId="{B3956DD9-759A-4C8E-8763-477C5B83E32F}">
      <dsp:nvSpPr>
        <dsp:cNvPr id="0" name=""/>
        <dsp:cNvSpPr/>
      </dsp:nvSpPr>
      <dsp:spPr>
        <a:xfrm>
          <a:off x="3882586" y="820654"/>
          <a:ext cx="989451" cy="494725"/>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3882586" y="820654"/>
        <a:ext cx="989451" cy="494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584576-267E-4072-AD81-F287BEEA5D83}">
      <dsp:nvSpPr>
        <dsp:cNvPr id="0" name=""/>
        <dsp:cNvSpPr/>
      </dsp:nvSpPr>
      <dsp:spPr>
        <a:xfrm>
          <a:off x="3340989" y="1393908"/>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E15EE1-9CFF-4BF6-89E6-B2078CF271DA}">
      <dsp:nvSpPr>
        <dsp:cNvPr id="0" name=""/>
        <dsp:cNvSpPr/>
      </dsp:nvSpPr>
      <dsp:spPr>
        <a:xfrm>
          <a:off x="3340989" y="1348188"/>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38AC11-30D6-46F1-9A9D-32B32C6C4104}">
      <dsp:nvSpPr>
        <dsp:cNvPr id="0" name=""/>
        <dsp:cNvSpPr/>
      </dsp:nvSpPr>
      <dsp:spPr>
        <a:xfrm>
          <a:off x="3340989" y="788574"/>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C46F37-B0A9-4F56-8C59-08355FCC9F6B}">
      <dsp:nvSpPr>
        <dsp:cNvPr id="0" name=""/>
        <dsp:cNvSpPr/>
      </dsp:nvSpPr>
      <dsp:spPr>
        <a:xfrm>
          <a:off x="1760318" y="788574"/>
          <a:ext cx="385092" cy="605334"/>
        </a:xfrm>
        <a:custGeom>
          <a:avLst/>
          <a:gdLst/>
          <a:ahLst/>
          <a:cxnLst/>
          <a:rect l="0" t="0" r="0" b="0"/>
          <a:pathLst>
            <a:path>
              <a:moveTo>
                <a:pt x="0" y="0"/>
              </a:moveTo>
              <a:lnTo>
                <a:pt x="192546" y="0"/>
              </a:lnTo>
              <a:lnTo>
                <a:pt x="192546" y="605334"/>
              </a:lnTo>
              <a:lnTo>
                <a:pt x="385092" y="605334"/>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E79F55-B4A4-463C-8D86-769FB2C518B3}">
      <dsp:nvSpPr>
        <dsp:cNvPr id="0" name=""/>
        <dsp:cNvSpPr/>
      </dsp:nvSpPr>
      <dsp:spPr>
        <a:xfrm>
          <a:off x="3340989" y="137519"/>
          <a:ext cx="385092" cy="91440"/>
        </a:xfrm>
        <a:custGeom>
          <a:avLst/>
          <a:gdLst/>
          <a:ahLst/>
          <a:cxnLst/>
          <a:rect l="0" t="0" r="0" b="0"/>
          <a:pathLst>
            <a:path>
              <a:moveTo>
                <a:pt x="0" y="45720"/>
              </a:moveTo>
              <a:lnTo>
                <a:pt x="385092"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C9A030-98C2-49AF-8262-8F0CB3A83CB7}">
      <dsp:nvSpPr>
        <dsp:cNvPr id="0" name=""/>
        <dsp:cNvSpPr/>
      </dsp:nvSpPr>
      <dsp:spPr>
        <a:xfrm>
          <a:off x="1760318" y="183239"/>
          <a:ext cx="385092" cy="605334"/>
        </a:xfrm>
        <a:custGeom>
          <a:avLst/>
          <a:gdLst/>
          <a:ahLst/>
          <a:cxnLst/>
          <a:rect l="0" t="0" r="0" b="0"/>
          <a:pathLst>
            <a:path>
              <a:moveTo>
                <a:pt x="0" y="605334"/>
              </a:moveTo>
              <a:lnTo>
                <a:pt x="192546" y="605334"/>
              </a:lnTo>
              <a:lnTo>
                <a:pt x="192546" y="0"/>
              </a:lnTo>
              <a:lnTo>
                <a:pt x="385092"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5E67D8-851C-447F-9673-B060E3A0AAE8}">
      <dsp:nvSpPr>
        <dsp:cNvPr id="0" name=""/>
        <dsp:cNvSpPr/>
      </dsp:nvSpPr>
      <dsp:spPr>
        <a:xfrm>
          <a:off x="564739"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dự đoán</a:t>
          </a:r>
        </a:p>
      </dsp:txBody>
      <dsp:txXfrm>
        <a:off x="564739" y="606248"/>
        <a:ext cx="1195578" cy="364651"/>
      </dsp:txXfrm>
    </dsp:sp>
    <dsp:sp modelId="{22A73DE8-06A3-4738-8DF1-1BB00FC3DF3D}">
      <dsp:nvSpPr>
        <dsp:cNvPr id="0" name=""/>
        <dsp:cNvSpPr/>
      </dsp:nvSpPr>
      <dsp:spPr>
        <a:xfrm>
          <a:off x="2145410"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bệnh</a:t>
          </a:r>
        </a:p>
      </dsp:txBody>
      <dsp:txXfrm>
        <a:off x="2145410" y="914"/>
        <a:ext cx="1195578" cy="364651"/>
      </dsp:txXfrm>
    </dsp:sp>
    <dsp:sp modelId="{F24EE831-1235-47FA-9496-71A15D59EDF1}">
      <dsp:nvSpPr>
        <dsp:cNvPr id="0" name=""/>
        <dsp:cNvSpPr/>
      </dsp:nvSpPr>
      <dsp:spPr>
        <a:xfrm>
          <a:off x="3726081" y="914"/>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suy tim</a:t>
          </a:r>
        </a:p>
      </dsp:txBody>
      <dsp:txXfrm>
        <a:off x="3726081" y="914"/>
        <a:ext cx="1195578" cy="364651"/>
      </dsp:txXfrm>
    </dsp:sp>
    <dsp:sp modelId="{8C0FB2CF-6962-4612-A99F-1523B036E972}">
      <dsp:nvSpPr>
        <dsp:cNvPr id="0" name=""/>
        <dsp:cNvSpPr/>
      </dsp:nvSpPr>
      <dsp:spPr>
        <a:xfrm>
          <a:off x="2145410"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Dự đoán rủi ro</a:t>
          </a:r>
        </a:p>
      </dsp:txBody>
      <dsp:txXfrm>
        <a:off x="2145410" y="1211582"/>
        <a:ext cx="1195578" cy="364651"/>
      </dsp:txXfrm>
    </dsp:sp>
    <dsp:sp modelId="{1EEEEAA0-BDBD-432A-85B2-452044BC2A8F}">
      <dsp:nvSpPr>
        <dsp:cNvPr id="0" name=""/>
        <dsp:cNvSpPr/>
      </dsp:nvSpPr>
      <dsp:spPr>
        <a:xfrm>
          <a:off x="3726081" y="606248"/>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Khả năng tái nhập viện</a:t>
          </a:r>
        </a:p>
      </dsp:txBody>
      <dsp:txXfrm>
        <a:off x="3726081" y="606248"/>
        <a:ext cx="1195578" cy="364651"/>
      </dsp:txXfrm>
    </dsp:sp>
    <dsp:sp modelId="{4E27151B-5235-41BD-8CD5-32F2D5D2E9FF}">
      <dsp:nvSpPr>
        <dsp:cNvPr id="0" name=""/>
        <dsp:cNvSpPr/>
      </dsp:nvSpPr>
      <dsp:spPr>
        <a:xfrm>
          <a:off x="3726081" y="1211582"/>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Phân tích rủi ro định kì</a:t>
          </a:r>
        </a:p>
      </dsp:txBody>
      <dsp:txXfrm>
        <a:off x="3726081" y="1211582"/>
        <a:ext cx="1195578" cy="364651"/>
      </dsp:txXfrm>
    </dsp:sp>
    <dsp:sp modelId="{9E9D683A-30E7-4C2C-B3BD-0BE9B9477DAD}">
      <dsp:nvSpPr>
        <dsp:cNvPr id="0" name=""/>
        <dsp:cNvSpPr/>
      </dsp:nvSpPr>
      <dsp:spPr>
        <a:xfrm>
          <a:off x="3726081" y="1816917"/>
          <a:ext cx="1195578" cy="36465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Rủi ro trước khi phẫu thuật</a:t>
          </a:r>
        </a:p>
      </dsp:txBody>
      <dsp:txXfrm>
        <a:off x="3726081" y="1816917"/>
        <a:ext cx="1195578" cy="3646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44B77-2A5B-40C0-9D22-C3983F5CDD7B}">
      <dsp:nvSpPr>
        <dsp:cNvPr id="0" name=""/>
        <dsp:cNvSpPr/>
      </dsp:nvSpPr>
      <dsp:spPr>
        <a:xfrm>
          <a:off x="3371948" y="1576364"/>
          <a:ext cx="652313" cy="91440"/>
        </a:xfrm>
        <a:custGeom>
          <a:avLst/>
          <a:gdLst/>
          <a:ahLst/>
          <a:cxnLst/>
          <a:rect l="0" t="0" r="0" b="0"/>
          <a:pathLst>
            <a:path>
              <a:moveTo>
                <a:pt x="0" y="45720"/>
              </a:moveTo>
              <a:lnTo>
                <a:pt x="652313" y="4572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4B912F-071C-4999-93B2-8E755A9DB2C1}">
      <dsp:nvSpPr>
        <dsp:cNvPr id="0" name=""/>
        <dsp:cNvSpPr/>
      </dsp:nvSpPr>
      <dsp:spPr>
        <a:xfrm>
          <a:off x="1462137" y="1181219"/>
          <a:ext cx="652313" cy="440865"/>
        </a:xfrm>
        <a:custGeom>
          <a:avLst/>
          <a:gdLst/>
          <a:ahLst/>
          <a:cxnLst/>
          <a:rect l="0" t="0" r="0" b="0"/>
          <a:pathLst>
            <a:path>
              <a:moveTo>
                <a:pt x="0" y="0"/>
              </a:moveTo>
              <a:lnTo>
                <a:pt x="326156" y="0"/>
              </a:lnTo>
              <a:lnTo>
                <a:pt x="326156" y="440865"/>
              </a:lnTo>
              <a:lnTo>
                <a:pt x="652313" y="440865"/>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063709-6E8C-45C4-B359-DF5B821F0AE6}">
      <dsp:nvSpPr>
        <dsp:cNvPr id="0" name=""/>
        <dsp:cNvSpPr/>
      </dsp:nvSpPr>
      <dsp:spPr>
        <a:xfrm>
          <a:off x="3371948" y="587794"/>
          <a:ext cx="652313" cy="319326"/>
        </a:xfrm>
        <a:custGeom>
          <a:avLst/>
          <a:gdLst/>
          <a:ahLst/>
          <a:cxnLst/>
          <a:rect l="0" t="0" r="0" b="0"/>
          <a:pathLst>
            <a:path>
              <a:moveTo>
                <a:pt x="0" y="0"/>
              </a:moveTo>
              <a:lnTo>
                <a:pt x="326156" y="0"/>
              </a:lnTo>
              <a:lnTo>
                <a:pt x="326156" y="319326"/>
              </a:lnTo>
              <a:lnTo>
                <a:pt x="652313" y="3193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402E76-F8E4-4103-8624-1B11DCF1668C}">
      <dsp:nvSpPr>
        <dsp:cNvPr id="0" name=""/>
        <dsp:cNvSpPr/>
      </dsp:nvSpPr>
      <dsp:spPr>
        <a:xfrm>
          <a:off x="3371948" y="293894"/>
          <a:ext cx="652313" cy="293900"/>
        </a:xfrm>
        <a:custGeom>
          <a:avLst/>
          <a:gdLst/>
          <a:ahLst/>
          <a:cxnLst/>
          <a:rect l="0" t="0" r="0" b="0"/>
          <a:pathLst>
            <a:path>
              <a:moveTo>
                <a:pt x="0" y="293900"/>
              </a:moveTo>
              <a:lnTo>
                <a:pt x="326156" y="293900"/>
              </a:lnTo>
              <a:lnTo>
                <a:pt x="326156" y="0"/>
              </a:lnTo>
              <a:lnTo>
                <a:pt x="652313" y="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0EB95D-BC0A-41E9-8FAE-4CE1A6272274}">
      <dsp:nvSpPr>
        <dsp:cNvPr id="0" name=""/>
        <dsp:cNvSpPr/>
      </dsp:nvSpPr>
      <dsp:spPr>
        <a:xfrm>
          <a:off x="1462137" y="587794"/>
          <a:ext cx="652313" cy="593424"/>
        </a:xfrm>
        <a:custGeom>
          <a:avLst/>
          <a:gdLst/>
          <a:ahLst/>
          <a:cxnLst/>
          <a:rect l="0" t="0" r="0" b="0"/>
          <a:pathLst>
            <a:path>
              <a:moveTo>
                <a:pt x="0" y="593424"/>
              </a:moveTo>
              <a:lnTo>
                <a:pt x="326156" y="593424"/>
              </a:lnTo>
              <a:lnTo>
                <a:pt x="326156" y="0"/>
              </a:lnTo>
              <a:lnTo>
                <a:pt x="652313"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2FF554-8FF4-4D29-9BF6-B4BDAE545E33}">
      <dsp:nvSpPr>
        <dsp:cNvPr id="0" name=""/>
        <dsp:cNvSpPr/>
      </dsp:nvSpPr>
      <dsp:spPr>
        <a:xfrm>
          <a:off x="204639" y="989450"/>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phát hiện</a:t>
          </a:r>
        </a:p>
      </dsp:txBody>
      <dsp:txXfrm>
        <a:off x="204639" y="989450"/>
        <a:ext cx="1257497" cy="383536"/>
      </dsp:txXfrm>
    </dsp:sp>
    <dsp:sp modelId="{166C6100-9B69-44DB-A5F7-5181C57E6A24}">
      <dsp:nvSpPr>
        <dsp:cNvPr id="0" name=""/>
        <dsp:cNvSpPr/>
      </dsp:nvSpPr>
      <dsp:spPr>
        <a:xfrm>
          <a:off x="2114451" y="39602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bệnh</a:t>
          </a:r>
        </a:p>
      </dsp:txBody>
      <dsp:txXfrm>
        <a:off x="2114451" y="396026"/>
        <a:ext cx="1257497" cy="383536"/>
      </dsp:txXfrm>
    </dsp:sp>
    <dsp:sp modelId="{E896C590-8910-4DC9-9096-BDE16473033C}">
      <dsp:nvSpPr>
        <dsp:cNvPr id="0" name=""/>
        <dsp:cNvSpPr/>
      </dsp:nvSpPr>
      <dsp:spPr>
        <a:xfrm>
          <a:off x="4024262" y="102125"/>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tim</a:t>
          </a:r>
        </a:p>
      </dsp:txBody>
      <dsp:txXfrm>
        <a:off x="4024262" y="102125"/>
        <a:ext cx="1257497" cy="383536"/>
      </dsp:txXfrm>
    </dsp:sp>
    <dsp:sp modelId="{FF31C2ED-8BB5-4097-8E24-1F260DDEC544}">
      <dsp:nvSpPr>
        <dsp:cNvPr id="0" name=""/>
        <dsp:cNvSpPr/>
      </dsp:nvSpPr>
      <dsp:spPr>
        <a:xfrm>
          <a:off x="4024262" y="715353"/>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ung thư</a:t>
          </a:r>
        </a:p>
      </dsp:txBody>
      <dsp:txXfrm>
        <a:off x="4024262" y="715353"/>
        <a:ext cx="1257497" cy="383536"/>
      </dsp:txXfrm>
    </dsp:sp>
    <dsp:sp modelId="{BEF2EECD-A7FA-45DC-93F8-439E37FDD97C}">
      <dsp:nvSpPr>
        <dsp:cNvPr id="0" name=""/>
        <dsp:cNvSpPr/>
      </dsp:nvSpPr>
      <dsp:spPr>
        <a:xfrm>
          <a:off x="2114451"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Phát hiện tính chất bệnh</a:t>
          </a:r>
        </a:p>
      </dsp:txBody>
      <dsp:txXfrm>
        <a:off x="2114451" y="1430316"/>
        <a:ext cx="1257497" cy="383536"/>
      </dsp:txXfrm>
    </dsp:sp>
    <dsp:sp modelId="{3C41DD64-956A-4F05-BDF1-3224D732801C}">
      <dsp:nvSpPr>
        <dsp:cNvPr id="0" name=""/>
        <dsp:cNvSpPr/>
      </dsp:nvSpPr>
      <dsp:spPr>
        <a:xfrm>
          <a:off x="4024262" y="1430316"/>
          <a:ext cx="1257497" cy="383536"/>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Xuất huyết đường tiêu hóa</a:t>
          </a:r>
        </a:p>
      </dsp:txBody>
      <dsp:txXfrm>
        <a:off x="4024262" y="1430316"/>
        <a:ext cx="1257497" cy="3835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19FDE9-D720-4D10-A7C7-4B54B076048F}">
      <dsp:nvSpPr>
        <dsp:cNvPr id="0" name=""/>
        <dsp:cNvSpPr/>
      </dsp:nvSpPr>
      <dsp:spPr>
        <a:xfrm>
          <a:off x="1929314" y="746185"/>
          <a:ext cx="256170" cy="550766"/>
        </a:xfrm>
        <a:custGeom>
          <a:avLst/>
          <a:gdLst/>
          <a:ahLst/>
          <a:cxnLst/>
          <a:rect l="0" t="0" r="0" b="0"/>
          <a:pathLst>
            <a:path>
              <a:moveTo>
                <a:pt x="0" y="0"/>
              </a:moveTo>
              <a:lnTo>
                <a:pt x="128085" y="0"/>
              </a:lnTo>
              <a:lnTo>
                <a:pt x="128085" y="550766"/>
              </a:lnTo>
              <a:lnTo>
                <a:pt x="256170" y="55076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B3CA8E-6F77-4301-8DCF-64F13BB3324E}">
      <dsp:nvSpPr>
        <dsp:cNvPr id="0" name=""/>
        <dsp:cNvSpPr/>
      </dsp:nvSpPr>
      <dsp:spPr>
        <a:xfrm>
          <a:off x="1929314" y="700465"/>
          <a:ext cx="256170" cy="91440"/>
        </a:xfrm>
        <a:custGeom>
          <a:avLst/>
          <a:gdLst/>
          <a:ahLst/>
          <a:cxnLst/>
          <a:rect l="0" t="0" r="0" b="0"/>
          <a:pathLst>
            <a:path>
              <a:moveTo>
                <a:pt x="0" y="45720"/>
              </a:moveTo>
              <a:lnTo>
                <a:pt x="256170" y="4572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3C32D7-81D8-4B7F-B978-6A9E149D7F8B}">
      <dsp:nvSpPr>
        <dsp:cNvPr id="0" name=""/>
        <dsp:cNvSpPr/>
      </dsp:nvSpPr>
      <dsp:spPr>
        <a:xfrm>
          <a:off x="1929314" y="195418"/>
          <a:ext cx="256170" cy="550766"/>
        </a:xfrm>
        <a:custGeom>
          <a:avLst/>
          <a:gdLst/>
          <a:ahLst/>
          <a:cxnLst/>
          <a:rect l="0" t="0" r="0" b="0"/>
          <a:pathLst>
            <a:path>
              <a:moveTo>
                <a:pt x="0" y="550766"/>
              </a:moveTo>
              <a:lnTo>
                <a:pt x="128085" y="550766"/>
              </a:lnTo>
              <a:lnTo>
                <a:pt x="128085" y="0"/>
              </a:lnTo>
              <a:lnTo>
                <a:pt x="25617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785E6C-EB16-439D-B24A-7D5F69BE688E}">
      <dsp:nvSpPr>
        <dsp:cNvPr id="0" name=""/>
        <dsp:cNvSpPr/>
      </dsp:nvSpPr>
      <dsp:spPr>
        <a:xfrm>
          <a:off x="648462"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tìm hiểu sự kết hợp</a:t>
          </a:r>
        </a:p>
      </dsp:txBody>
      <dsp:txXfrm>
        <a:off x="648462" y="550855"/>
        <a:ext cx="1280852" cy="390659"/>
      </dsp:txXfrm>
    </dsp:sp>
    <dsp:sp modelId="{349C87C9-2024-43F7-A9DE-4F4876C0F11B}">
      <dsp:nvSpPr>
        <dsp:cNvPr id="0" name=""/>
        <dsp:cNvSpPr/>
      </dsp:nvSpPr>
      <dsp:spPr>
        <a:xfrm>
          <a:off x="2185485" y="88"/>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Thuốc - phản ứng phụ</a:t>
          </a:r>
        </a:p>
      </dsp:txBody>
      <dsp:txXfrm>
        <a:off x="2185485" y="88"/>
        <a:ext cx="1280852" cy="390659"/>
      </dsp:txXfrm>
    </dsp:sp>
    <dsp:sp modelId="{E1F04995-A1B1-4DE9-823E-47A3EF3588D8}">
      <dsp:nvSpPr>
        <dsp:cNvPr id="0" name=""/>
        <dsp:cNvSpPr/>
      </dsp:nvSpPr>
      <dsp:spPr>
        <a:xfrm>
          <a:off x="2185485" y="550855"/>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triệu chứng</a:t>
          </a:r>
        </a:p>
      </dsp:txBody>
      <dsp:txXfrm>
        <a:off x="2185485" y="550855"/>
        <a:ext cx="1280852" cy="390659"/>
      </dsp:txXfrm>
    </dsp:sp>
    <dsp:sp modelId="{A655C535-F6CE-47AF-8D54-1ACA963CE0ED}">
      <dsp:nvSpPr>
        <dsp:cNvPr id="0" name=""/>
        <dsp:cNvSpPr/>
      </dsp:nvSpPr>
      <dsp:spPr>
        <a:xfrm>
          <a:off x="2185485" y="1101621"/>
          <a:ext cx="1280852" cy="390659"/>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Bệnh - bệnh</a:t>
          </a:r>
        </a:p>
      </dsp:txBody>
      <dsp:txXfrm>
        <a:off x="2185485" y="1101621"/>
        <a:ext cx="1280852" cy="39065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19D504-7967-4BA8-A4D4-012EDF08EF56}">
      <dsp:nvSpPr>
        <dsp:cNvPr id="0" name=""/>
        <dsp:cNvSpPr/>
      </dsp:nvSpPr>
      <dsp:spPr>
        <a:xfrm>
          <a:off x="2043887" y="487392"/>
          <a:ext cx="265150" cy="285036"/>
        </a:xfrm>
        <a:custGeom>
          <a:avLst/>
          <a:gdLst/>
          <a:ahLst/>
          <a:cxnLst/>
          <a:rect l="0" t="0" r="0" b="0"/>
          <a:pathLst>
            <a:path>
              <a:moveTo>
                <a:pt x="0" y="0"/>
              </a:moveTo>
              <a:lnTo>
                <a:pt x="132575" y="0"/>
              </a:lnTo>
              <a:lnTo>
                <a:pt x="132575" y="285036"/>
              </a:lnTo>
              <a:lnTo>
                <a:pt x="265150" y="2850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27AAEA-BD8B-49CB-83F2-DD4FC0AF3F95}">
      <dsp:nvSpPr>
        <dsp:cNvPr id="0" name=""/>
        <dsp:cNvSpPr/>
      </dsp:nvSpPr>
      <dsp:spPr>
        <a:xfrm>
          <a:off x="2043887" y="202356"/>
          <a:ext cx="265150" cy="285036"/>
        </a:xfrm>
        <a:custGeom>
          <a:avLst/>
          <a:gdLst/>
          <a:ahLst/>
          <a:cxnLst/>
          <a:rect l="0" t="0" r="0" b="0"/>
          <a:pathLst>
            <a:path>
              <a:moveTo>
                <a:pt x="0" y="285036"/>
              </a:moveTo>
              <a:lnTo>
                <a:pt x="132575" y="285036"/>
              </a:lnTo>
              <a:lnTo>
                <a:pt x="132575" y="0"/>
              </a:lnTo>
              <a:lnTo>
                <a:pt x="265150" y="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63BF-07E2-48C8-A041-29EA3AF9626C}">
      <dsp:nvSpPr>
        <dsp:cNvPr id="0" name=""/>
        <dsp:cNvSpPr/>
      </dsp:nvSpPr>
      <dsp:spPr>
        <a:xfrm>
          <a:off x="718136" y="285215"/>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Bài toán rút trích thông tin</a:t>
          </a:r>
        </a:p>
      </dsp:txBody>
      <dsp:txXfrm>
        <a:off x="718136" y="285215"/>
        <a:ext cx="1325750" cy="404353"/>
      </dsp:txXfrm>
    </dsp:sp>
    <dsp:sp modelId="{DA1E63F0-0E94-4D52-A544-43F31CED7266}">
      <dsp:nvSpPr>
        <dsp:cNvPr id="0" name=""/>
        <dsp:cNvSpPr/>
      </dsp:nvSpPr>
      <dsp:spPr>
        <a:xfrm>
          <a:off x="2309037" y="179"/>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Nhận dạng thực thể</a:t>
          </a:r>
        </a:p>
      </dsp:txBody>
      <dsp:txXfrm>
        <a:off x="2309037" y="179"/>
        <a:ext cx="1325750" cy="404353"/>
      </dsp:txXfrm>
    </dsp:sp>
    <dsp:sp modelId="{82FE3206-7868-4794-866E-49D06E1ECE76}">
      <dsp:nvSpPr>
        <dsp:cNvPr id="0" name=""/>
        <dsp:cNvSpPr/>
      </dsp:nvSpPr>
      <dsp:spPr>
        <a:xfrm>
          <a:off x="2309037" y="570251"/>
          <a:ext cx="1325750" cy="40435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LM Sans 10" panose="00000500000000000000" pitchFamily="50" charset="0"/>
            </a:rPr>
            <a:t>Rút trích quan hệ</a:t>
          </a:r>
        </a:p>
      </dsp:txBody>
      <dsp:txXfrm>
        <a:off x="2309037" y="570251"/>
        <a:ext cx="1325750" cy="40435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0.37144</cdr:x>
      <cdr:y>0.05317</cdr:y>
    </cdr:from>
    <cdr:to>
      <cdr:x>0.59634</cdr:x>
      <cdr:y>0.87117</cdr:y>
    </cdr:to>
    <cdr:cxnSp macro="">
      <cdr:nvCxnSpPr>
        <cdr:cNvPr id="5" name="Straight Connector 4"/>
        <cdr:cNvCxnSpPr/>
      </cdr:nvCxnSpPr>
      <cdr:spPr>
        <a:xfrm xmlns:a="http://schemas.openxmlformats.org/drawingml/2006/main" flipH="1">
          <a:off x="1222941" y="145855"/>
          <a:ext cx="740495" cy="2243927"/>
        </a:xfrm>
        <a:prstGeom xmlns:a="http://schemas.openxmlformats.org/drawingml/2006/main" prst="line">
          <a:avLst/>
        </a:prstGeom>
        <a:ln xmlns:a="http://schemas.openxmlformats.org/drawingml/2006/main" w="6350">
          <a:solidFill>
            <a:schemeClr val="tx1"/>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notTrueType/>
    <w:pitch w:val="variable"/>
    <w:sig w:usb0="00000003" w:usb1="00000000" w:usb2="00000000" w:usb3="00000000" w:csb0="00000001"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13016"/>
    <w:rsid w:val="000363C5"/>
    <w:rsid w:val="000754DA"/>
    <w:rsid w:val="00174FCE"/>
    <w:rsid w:val="001A0C53"/>
    <w:rsid w:val="001E2F65"/>
    <w:rsid w:val="002764FA"/>
    <w:rsid w:val="00284672"/>
    <w:rsid w:val="002A5052"/>
    <w:rsid w:val="002B1A7A"/>
    <w:rsid w:val="003224B5"/>
    <w:rsid w:val="00337A18"/>
    <w:rsid w:val="00367477"/>
    <w:rsid w:val="003B410F"/>
    <w:rsid w:val="00456C99"/>
    <w:rsid w:val="004F22A8"/>
    <w:rsid w:val="00647100"/>
    <w:rsid w:val="00675E9A"/>
    <w:rsid w:val="006C0217"/>
    <w:rsid w:val="00717246"/>
    <w:rsid w:val="007354FA"/>
    <w:rsid w:val="0079255E"/>
    <w:rsid w:val="00816178"/>
    <w:rsid w:val="00834A0B"/>
    <w:rsid w:val="008974A5"/>
    <w:rsid w:val="008C67B5"/>
    <w:rsid w:val="00913E6C"/>
    <w:rsid w:val="00946605"/>
    <w:rsid w:val="009B63D3"/>
    <w:rsid w:val="009E27E8"/>
    <w:rsid w:val="009E2FAF"/>
    <w:rsid w:val="00A70686"/>
    <w:rsid w:val="00A7734A"/>
    <w:rsid w:val="00BA4C5F"/>
    <w:rsid w:val="00C24C76"/>
    <w:rsid w:val="00CC554F"/>
    <w:rsid w:val="00D27024"/>
    <w:rsid w:val="00D4302B"/>
    <w:rsid w:val="00D83069"/>
    <w:rsid w:val="00E11E0F"/>
    <w:rsid w:val="00E14D71"/>
    <w:rsid w:val="00E5187F"/>
    <w:rsid w:val="00E84DAA"/>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54FA"/>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_Reference.XSL" StyleName="IEEE - Reference Order" Version="1">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21</b:RefOrder>
  </b:Source>
  <b:Source>
    <b:Tag>Wik</b:Tag>
    <b:SourceType>Book</b:SourceType>
    <b:Guid>{CCEC0051-CF69-4FA2-85B9-44721C10675C}</b:Guid>
    <b:Title>Electronic Health Record</b:Title>
    <b:Author>
      <b:Author>
        <b:NameList>
          <b:Person>
            <b:Last>Wikipedia</b:Last>
          </b:Person>
        </b:NameList>
      </b:Author>
    </b:Author>
    <b:RefOrder>22</b:RefOrder>
  </b:Source>
  <b:Source>
    <b:Tag>Wik1</b:Tag>
    <b:SourceType>Report</b:SourceType>
    <b:Guid>{B42CBD02-3FF0-4775-BA72-78171616D176}</b:Guid>
    <b:Title>Coreference</b:Title>
    <b:Author>
      <b:Author>
        <b:NameList>
          <b:Person>
            <b:Last>Wikipedia</b:Last>
          </b:Person>
        </b:NameList>
      </b:Author>
    </b:Author>
    <b:RefOrder>23</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9</b:RefOrder>
  </b:Source>
  <b:Source>
    <b:Tag>Özl11</b:Tag>
    <b:SourceType>JournalArticle</b:SourceType>
    <b:Guid>{4D9FC25F-4218-46AF-9AA2-D897D80E8468}</b:Guid>
    <b:Author>
      <b:Author>
        <b:NameList>
          <b:Person>
            <b:Last>Uzuner</b:Last>
            <b:First>Özlem</b:First>
          </b:Person>
          <b:Person>
            <b:Last>South</b:Last>
            <b:First>Brett</b:First>
            <b:Middle>R</b:Middle>
          </b:Person>
          <b:Person>
            <b:Last>Shen</b:Last>
            <b:First>Shuying</b:First>
          </b:Person>
          <b:Person>
            <b:Last>DuVall</b:Last>
            <b:First>Scott</b:First>
            <b:Middle>L</b:Middle>
          </b:Person>
        </b:NameList>
      </b:Author>
    </b:Author>
    <b:Title>2010 i2b2/VA challenge on concepts, assertions, and relations in clinical text</b:Title>
    <b:JournalName>Journal of the American Medical Informatics Association : JAMIA</b:JournalName>
    <b:Year>2011</b:Year>
    <b:Pages>552-556</b:Pages>
    <b:Volume>18</b:Volume>
    <b:Issue>5</b:Issue>
    <b:RefOrder>2</b:RefOrder>
  </b:Source>
  <b:Source>
    <b:Tag>Özl12</b:Tag>
    <b:SourceType>JournalArticle</b:SourceType>
    <b:Guid>{7065FEB2-8B3A-4DED-985D-1111201B8E63}</b:Guid>
    <b:Author>
      <b:Author>
        <b:NameList>
          <b:Person>
            <b:Last>Uzuner</b:Last>
            <b:First>Özlem</b:First>
          </b:Person>
          <b:Person>
            <b:Last>Bodnari</b:Last>
            <b:First>Andreea</b:First>
          </b:Person>
          <b:Person>
            <b:Last>Shen</b:Last>
            <b:First>Shuying</b:First>
          </b:Person>
          <b:Person>
            <b:Last>Forbush</b:Last>
            <b:First>Tyler</b:First>
          </b:Person>
          <b:Person>
            <b:Last>Pestian</b:Last>
            <b:First>John</b:First>
          </b:Person>
          <b:Person>
            <b:Last>South</b:Last>
            <b:First>Brett</b:First>
            <b:Middle>R</b:Middle>
          </b:Person>
        </b:NameList>
      </b:Author>
    </b:Author>
    <b:Title>Evaluating the state of the art in coreference resolution for electronic medical records</b:Title>
    <b:JournalName>Journal of the American Medical Informatics Association : JAMIA</b:JournalName>
    <b:Year>2012</b:Year>
    <b:Pages>786-791</b:Pages>
    <b:Volume>19</b:Volume>
    <b:Issue>5</b:Issue>
    <b:RefOrder>3</b:RefOrder>
  </b:Source>
  <b:Source>
    <b:Tag>NgV02</b:Tag>
    <b:SourceType>BookSection</b:SourceType>
    <b:Guid>{A4AF63E4-532C-4A9A-B760-A582635BD0C1}</b:Guid>
    <b:Title>Improving machine learning approaches to coreference resolution</b:Title>
    <b:Year>2002</b:Year>
    <b:City>Philadelphia, Pennsylvania</b:City>
    <b:Publisher>Association for Computational Linguistics</b:Publisher>
    <b:Author>
      <b:Author>
        <b:NameList>
          <b:Person>
            <b:Last>Ng.</b:Last>
            <b:First>Vincent</b:First>
          </b:Person>
          <b:Person>
            <b:Last>Cardie</b:Last>
            <b:First>Clair</b:First>
          </b:Person>
        </b:NameList>
      </b:Author>
    </b:Author>
    <b:BookTitle>Proceedings of 40th Annual Meeting on Association for Computational Linguistics</b:BookTitle>
    <b:Pages>104-111</b:Pages>
    <b:RefOrder>10</b:RefOrder>
  </b:Source>
  <b:Source>
    <b:Tag>Hob86</b:Tag>
    <b:SourceType>BookSection</b:SourceType>
    <b:Guid>{76C6E39C-00C2-4AA9-9D3A-6AF81969CE2E}</b:Guid>
    <b:Author>
      <b:Author>
        <b:NameList>
          <b:Person>
            <b:Last>Hobbs</b:Last>
            <b:First>J</b:First>
          </b:Person>
        </b:NameList>
      </b:Author>
    </b:Author>
    <b:Title>Resolving Pronoun References</b:Title>
    <b:Year>1986</b:Year>
    <b:Pages>339-352</b:Pages>
    <b:City>San Francisco</b:City>
    <b:Publisher>Morgan Kaufmann Publishers Inc.</b:Publisher>
    <b:BookTitle>Readings in Natural Language Processing</b:BookTitle>
    <b:StateProvince>CA</b:StateProvince>
    <b:CountryRegion>USA</b:CountryRegion>
    <b:RefOrder>5</b:RefOrder>
  </b:Source>
  <b:Source>
    <b:Tag>Bre87</b:Tag>
    <b:SourceType>BookSection</b:SourceType>
    <b:Guid>{DE694FA2-8FCE-4099-8E3B-34EE201098E4}</b:Guid>
    <b:Title>A Centering Approach to Pronouns</b:Title>
    <b:BookTitle>Proceedings of the 25th Annual Meeting on Association for Computational Linguistics</b:BookTitle>
    <b:Year>1987</b:Year>
    <b:Pages>155-162</b:Pages>
    <b:City>Stroudsburg</b:City>
    <b:Publisher>Association for Computational Linguistics</b:Publisher>
    <b:Author>
      <b:Author>
        <b:NameList>
          <b:Person>
            <b:Last>Brennan</b:Last>
            <b:First>Susan</b:First>
            <b:Middle>E</b:Middle>
          </b:Person>
          <b:Person>
            <b:Last>Friedman</b:Last>
            <b:First>Marilyn</b:First>
            <b:Middle>W.</b:Middle>
          </b:Person>
          <b:Person>
            <b:Last>Pollard</b:Last>
            <b:First>Carl</b:First>
            <b:Middle>J.</b:Middle>
          </b:Person>
        </b:NameList>
      </b:Author>
    </b:Author>
    <b:StateProvince>PA</b:StateProvince>
    <b:CountryRegion>USA</b:CountryRegion>
    <b:RefOrder>6</b:RefOrder>
  </b:Source>
  <b:Source>
    <b:Tag>Poe04</b:Tag>
    <b:SourceType>BookSection</b:SourceType>
    <b:Guid>{210F89FE-E840-480B-905C-13D8BDB5455D}</b:Guid>
    <b:Author>
      <b:Author>
        <b:NameList>
          <b:Person>
            <b:Last>Poesio</b:Last>
            <b:First>Massimo</b:First>
          </b:Person>
          <b:Person>
            <b:Last>Mehta</b:Last>
            <b:First>Rahul</b:First>
          </b:Person>
          <b:Person>
            <b:Last>Maroudas</b:Last>
            <b:First>Axel</b:First>
          </b:Person>
          <b:Person>
            <b:Last>Hitzeman</b:Last>
            <b:First>Janet</b:First>
          </b:Person>
        </b:NameList>
      </b:Author>
    </b:Author>
    <b:Title>Learning to Resolve Bridging References</b:Title>
    <b:BookTitle>Proceedings of the 42Nd Annual Meeting on Association for Computational Linguistics</b:BookTitle>
    <b:Year>2004</b:Year>
    <b:Pages>143</b:Pages>
    <b:City>Stroudsburg</b:City>
    <b:Publisher>Association for Computational Linguistics</b:Publisher>
    <b:StateProvince>PA</b:StateProvince>
    <b:CountryRegion>USA</b:CountryRegion>
    <b:RefOrder>7</b:RefOrder>
  </b:Source>
  <b:Source>
    <b:Tag>GeN98</b:Tag>
    <b:SourceType>BookSection</b:SourceType>
    <b:Guid>{127A9720-3592-4EFF-A0C4-ECA27B36501D}</b:Guid>
    <b:Author>
      <b:Author>
        <b:NameList>
          <b:Person>
            <b:Last>Ge</b:Last>
            <b:First>Niyu</b:First>
          </b:Person>
          <b:Person>
            <b:Last>Hale</b:Last>
            <b:First>John</b:First>
          </b:Person>
          <b:Person>
            <b:Last>Charniak</b:Last>
            <b:First>Eugene</b:First>
          </b:Person>
        </b:NameList>
      </b:Author>
    </b:Author>
    <b:Title>A Statistical Approach to Anaphora Resolution</b:Title>
    <b:BookTitle>Sixth Workshop on Very Large Corpora</b:BookTitle>
    <b:Year>1998</b:Year>
    <b:Pages>161-170</b:Pages>
    <b:City>Orlando</b:City>
    <b:StateProvince>Florida</b:StateProvince>
    <b:RefOrder>8</b:RefOrder>
  </b:Source>
  <b:Source>
    <b:Tag>Yan08</b:Tag>
    <b:SourceType>JournalArticle</b:SourceType>
    <b:Guid>{8FD62B40-5660-4867-8FF9-DBCD72CDAAB4}</b:Guid>
    <b:Author>
      <b:Author>
        <b:NameList>
          <b:Person>
            <b:Last>Yang</b:Last>
            <b:First>Xiaofeng</b:First>
          </b:Person>
          <b:Person>
            <b:Last>Su</b:Last>
            <b:First>Jian</b:First>
          </b:Person>
          <b:Person>
            <b:Last>Tan</b:Last>
            <b:First>Chew</b:First>
            <b:Middle>Lim</b:Middle>
          </b:Person>
        </b:NameList>
      </b:Author>
    </b:Author>
    <b:Title>A Twin-Candidate Model for Learning-Based Anaphora Resolution</b:Title>
    <b:BookTitle>Computational Linguistics</b:BookTitle>
    <b:Year>2008</b:Year>
    <b:Pages>327-356</b:Pages>
    <b:JournalName>Computational Linguistics</b:JournalName>
    <b:Volume>34</b:Volume>
    <b:Issue>3</b:Issue>
    <b:RefOrder>11</b:RefOrder>
  </b:Source>
  <b:Source>
    <b:Tag>Mcc04</b:Tag>
    <b:SourceType>BookSection</b:SourceType>
    <b:Guid>{4B03D6DC-69BF-4F34-9402-82DF7BB19D2A}</b:Guid>
    <b:Title>Conditional Models of Identity Uncertainty with Application to Noun Coreference</b:Title>
    <b:Year>2004</b:Year>
    <b:Pages>905-912</b:Pages>
    <b:Author>
      <b:Author>
        <b:NameList>
          <b:Person>
            <b:Last>Mccallum</b:Last>
            <b:First>Andrew</b:First>
          </b:Person>
          <b:Person>
            <b:Last>Wellner</b:Last>
            <b:First>Ben</b:First>
          </b:Person>
        </b:NameList>
      </b:Author>
    </b:Author>
    <b:BookTitle>Advances in Neural Information Processing Systems 17</b:BookTitle>
    <b:City>Cambridge</b:City>
    <b:Publisher>MIT Press</b:Publisher>
    <b:StateProvince>MA</b:StateProvince>
    <b:CountryRegion>USA</b:CountryRegion>
    <b:RefOrder>12</b:RefOrder>
  </b:Source>
  <b:Source>
    <b:Tag>Cla99</b:Tag>
    <b:SourceType>BookSection</b:SourceType>
    <b:Guid>{C4C1E34F-4FB2-4F0D-845B-E94C9B971138}</b:Guid>
    <b:Author>
      <b:Author>
        <b:NameList>
          <b:Person>
            <b:Last>Cardie</b:Last>
            <b:First>Claire</b:First>
          </b:Person>
          <b:Person>
            <b:Last>Wagstaf</b:Last>
            <b:First>Kiri</b:First>
          </b:Person>
        </b:NameList>
      </b:Author>
    </b:Author>
    <b:Title>Noun Phrase Coreference as Clustering</b:Title>
    <b:BookTitle>1999 Joint SIGDAT Conference on Empirical Methods in Natural Language Processing and Very Large Corpora</b:BookTitle>
    <b:Year>1999</b:Year>
    <b:Pages>82-89</b:Pages>
    <b:RefOrder>13</b:RefOrder>
  </b:Source>
  <b:Source>
    <b:Tag>Mül02</b:Tag>
    <b:SourceType>BookSection</b:SourceType>
    <b:Guid>{4D6E5BA9-F961-4C07-8422-522977349FB3}</b:Guid>
    <b:Author>
      <b:Author>
        <b:NameList>
          <b:Person>
            <b:Last>Müller</b:Last>
            <b:First>Michael</b:First>
            <b:Middle>Strube and Stefan Rapp and Christoph</b:Middle>
          </b:Person>
        </b:NameList>
      </b:Author>
    </b:Author>
    <b:Title>The Influence of Minimum Edit Distance on Reference Resolution</b:Title>
    <b:BookTitle>Proceedings of the 2002 Conference on Empirical Methods in Natural Language Processing</b:BookTitle>
    <b:Year>2002</b:Year>
    <b:Pages>312-319</b:Pages>
    <b:Publisher>Association for Computational Linguistics</b:Publisher>
    <b:RefOrder>14</b:RefOrder>
  </b:Source>
  <b:Source>
    <b:Tag>Qui93</b:Tag>
    <b:SourceType>Book</b:SourceType>
    <b:Guid>{49663A6B-EA83-429A-BE58-971A5BA1B269}</b:Guid>
    <b:Title>C4.5: Programs for Machine Learning</b:Title>
    <b:Year>1993</b:Year>
    <b:City>San Francisco</b:City>
    <b:Publisher>Morgan Kaufmann Publishers Inc.</b:Publisher>
    <b:Author>
      <b:Author>
        <b:NameList>
          <b:Person>
            <b:Last>Quinlan</b:Last>
            <b:First>J.</b:First>
            <b:Middle>Ross</b:Middle>
          </b:Person>
        </b:NameList>
      </b:Author>
    </b:Author>
    <b:StateProvince>CA</b:StateProvince>
    <b:CountryRegion>USA</b:CountryRegion>
    <b:RefOrder>15</b:RefOrder>
  </b:Source>
  <b:Source>
    <b:Tag>Wil95</b:Tag>
    <b:SourceType>BookSection</b:SourceType>
    <b:Guid>{5BB90F84-0C48-4E95-8D6B-9E6163B0BBE4}</b:Guid>
    <b:Title>Fast Effective Rule Induction</b:Title>
    <b:Year>1995</b:Year>
    <b:Publisher>Morgan Kaufmann</b:Publisher>
    <b:Author>
      <b:Author>
        <b:NameList>
          <b:Person>
            <b:Last>Cohen</b:Last>
            <b:First>William</b:First>
            <b:Middle>W.</b:Middle>
          </b:Person>
        </b:NameList>
      </b:Author>
    </b:Author>
    <b:BookTitle>In Proceedings of the Twelfth International Conference on Machine Learning</b:BookTitle>
    <b:Pages>115-123</b:Pages>
    <b:RefOrder>16</b:RefOrder>
  </b:Source>
  <b:Source>
    <b:Tag>Dae05</b:Tag>
    <b:SourceType>Book</b:SourceType>
    <b:Guid>{E8F28EA2-8D7C-4F3C-AFE2-C4DE905CE32A}</b:Guid>
    <b:Title>Memory-Based Language Processing</b:Title>
    <b:Year>2005</b:Year>
    <b:City>New York</b:City>
    <b:Publisher>Cambridge University Press</b:Publisher>
    <b:Author>
      <b:Author>
        <b:NameList>
          <b:Person>
            <b:Last>Daelemans</b:Last>
            <b:First>Walter</b:First>
          </b:Person>
          <b:Person>
            <b:Last>Bosch</b:Last>
            <b:First>Antal</b:First>
            <b:Middle>van den</b:Middle>
          </b:Person>
        </b:NameList>
      </b:Author>
    </b:Author>
    <b:StateProvince>NY</b:StateProvince>
    <b:CountryRegion>USA</b:CountryRegion>
    <b:RefOrder>17</b:RefOrder>
  </b:Source>
  <b:Source>
    <b:Tag>Ber96</b:Tag>
    <b:SourceType>JournalArticle</b:SourceType>
    <b:Guid>{B93A9D43-E491-4280-986F-28692D5D261C}</b:Guid>
    <b:Title>A Maximum Entropy Approach to Natural Language Processing</b:Title>
    <b:Year>1996</b:Year>
    <b:Author>
      <b:Author>
        <b:NameList>
          <b:Person>
            <b:Last>Berger</b:Last>
            <b:First>Adam</b:First>
            <b:Middle>L.</b:Middle>
          </b:Person>
          <b:Person>
            <b:Last>Pietra</b:Last>
            <b:First>Vincent</b:First>
            <b:Middle>J. Della</b:Middle>
          </b:Person>
          <b:Person>
            <b:Last>Pietra</b:Last>
            <b:First>Stephen</b:First>
            <b:Middle>A. Della</b:Middle>
          </b:Person>
        </b:NameList>
      </b:Author>
    </b:Author>
    <b:JournalName>Computational Linguistics</b:JournalName>
    <b:Pages>39-71</b:Pages>
    <b:Volume>22</b:Volume>
    <b:Issue>1</b:Issue>
    <b:RefOrder>18</b:RefOrder>
  </b:Source>
  <b:Source>
    <b:Tag>Fre99</b:Tag>
    <b:SourceType>JournalArticle</b:SourceType>
    <b:Guid>{FCBC5674-8A30-4899-9C8D-3FB7BD392F77}</b:Guid>
    <b:Author>
      <b:Author>
        <b:NameList>
          <b:Person>
            <b:Last>Freund</b:Last>
            <b:First>Yoav</b:First>
          </b:Person>
          <b:Person>
            <b:Last>Schapire</b:Last>
            <b:First>Robert</b:First>
            <b:Middle>E.</b:Middle>
          </b:Person>
        </b:NameList>
      </b:Author>
    </b:Author>
    <b:Title>Large Margin Classification Using the Perceptron Algorithm</b:Title>
    <b:JournalName>Machine Learning</b:JournalName>
    <b:Year>1999</b:Year>
    <b:Pages>277-296</b:Pages>
    <b:Volume>37</b:Volume>
    <b:Issue>3</b:Issue>
    <b:RefOrder>19</b:RefOrder>
  </b:Source>
  <b:Source>
    <b:Tag>Joa99</b:Tag>
    <b:SourceType>BookSection</b:SourceType>
    <b:Guid>{4EF26F61-5BFC-47AF-8F36-876DD9F43F3A}</b:Guid>
    <b:Title>Making Large-scale Support Vector Machine Learning Practical</b:Title>
    <b:Year>1999</b:Year>
    <b:Pages>169-184</b:Pages>
    <b:City>Cambridge</b:City>
    <b:Publisher>MIT Press</b:Publisher>
    <b:Author>
      <b:Author>
        <b:NameList>
          <b:Person>
            <b:Last>Joachims</b:Last>
            <b:First>Thorsten</b:First>
          </b:Person>
        </b:NameList>
      </b:Author>
    </b:Author>
    <b:BookTitle>Advances in Kernel Methods</b:BookTitle>
    <b:StateProvince>MA</b:StateProvince>
    <b:CountryRegion>USA</b:CountryRegion>
    <b:RefOrder>20</b:RefOrder>
  </b:Source>
  <b:Source>
    <b:Tag>Ste</b:Tag>
    <b:SourceType>Book</b:SourceType>
    <b:Guid>{8FBDE277-61C8-403F-8283-D9B7FBDDD93B}</b:Guid>
    <b:Title>Machine Learning: An Algorithmic Perspective</b:Title>
    <b:Author>
      <b:Author>
        <b:NameList>
          <b:Person>
            <b:Last>Marsland</b:Last>
            <b:First>Stephen</b:First>
          </b:Person>
        </b:NameList>
      </b:Author>
    </b:Author>
    <b:Year>2009</b:Year>
    <b:Publisher>Chapman &amp; Hall/CRC</b:Publisher>
    <b:RefOrder>24</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E94A04B0-696A-4876-871E-AF27B6891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3572</TotalTime>
  <Pages>29</Pages>
  <Words>9757</Words>
  <Characters>55617</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65244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51104040@stu.hcmut.edu.vn</cp:lastModifiedBy>
  <cp:revision>463</cp:revision>
  <cp:lastPrinted>2015-06-04T08:58:00Z</cp:lastPrinted>
  <dcterms:created xsi:type="dcterms:W3CDTF">2015-05-14T10:37:00Z</dcterms:created>
  <dcterms:modified xsi:type="dcterms:W3CDTF">2015-06-06T14:36:00Z</dcterms:modified>
</cp:coreProperties>
</file>